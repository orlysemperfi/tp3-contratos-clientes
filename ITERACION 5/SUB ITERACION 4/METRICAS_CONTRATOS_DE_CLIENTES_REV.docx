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5E1" w:rsidRDefault="007125E1" w:rsidP="006724CD">
      <w:pPr>
        <w:jc w:val="center"/>
        <w:rPr>
          <w:b/>
          <w:sz w:val="28"/>
        </w:rPr>
      </w:pPr>
      <w:r w:rsidRPr="006724CD">
        <w:rPr>
          <w:b/>
          <w:sz w:val="28"/>
        </w:rPr>
        <w:t xml:space="preserve">GRUPO 3: </w:t>
      </w:r>
      <w:bookmarkStart w:id="0" w:name="_GoBack"/>
      <w:r w:rsidRPr="006724CD">
        <w:rPr>
          <w:b/>
          <w:sz w:val="28"/>
        </w:rPr>
        <w:t>CONTRATOS DE CLIENTES</w:t>
      </w:r>
      <w:bookmarkEnd w:id="0"/>
    </w:p>
    <w:p w:rsidR="007125E1" w:rsidRPr="00CA57B7" w:rsidRDefault="007125E1" w:rsidP="006724CD">
      <w:pPr>
        <w:jc w:val="center"/>
        <w:rPr>
          <w:b/>
        </w:rPr>
      </w:pPr>
    </w:p>
    <w:p w:rsidR="007125E1" w:rsidRPr="00CA57B7" w:rsidRDefault="007125E1" w:rsidP="00CA57B7">
      <w:pPr>
        <w:rPr>
          <w:b/>
        </w:rPr>
      </w:pPr>
      <w:r w:rsidRPr="00CA57B7">
        <w:rPr>
          <w:b/>
        </w:rPr>
        <w:t xml:space="preserve">ATRIBUTOS </w:t>
      </w:r>
    </w:p>
    <w:p w:rsidR="007125E1" w:rsidRPr="00CA57B7" w:rsidRDefault="007125E1" w:rsidP="00CA57B7">
      <w:pPr>
        <w:rPr>
          <w:b/>
        </w:rPr>
      </w:pPr>
      <w:r w:rsidRPr="00CA57B7">
        <w:rPr>
          <w:b/>
        </w:rPr>
        <w:t>METRICAS INTERNAS / EXTERNAS</w:t>
      </w:r>
    </w:p>
    <w:p w:rsidR="007125E1" w:rsidRPr="00935293" w:rsidRDefault="007125E1" w:rsidP="00CA57B7">
      <w:pPr>
        <w:pStyle w:val="ListParagraph"/>
        <w:numPr>
          <w:ilvl w:val="0"/>
          <w:numId w:val="2"/>
        </w:numPr>
      </w:pPr>
      <w:r w:rsidRPr="00935293">
        <w:t>FUNCIONALIDAD (1 INT)</w:t>
      </w:r>
    </w:p>
    <w:p w:rsidR="007125E1" w:rsidRPr="00877C93" w:rsidRDefault="007125E1" w:rsidP="00CA57B7">
      <w:pPr>
        <w:pStyle w:val="ListParagraph"/>
        <w:numPr>
          <w:ilvl w:val="0"/>
          <w:numId w:val="2"/>
        </w:numPr>
        <w:rPr>
          <w:highlight w:val="magenta"/>
        </w:rPr>
      </w:pPr>
      <w:r w:rsidRPr="00877C93">
        <w:rPr>
          <w:highlight w:val="magenta"/>
        </w:rPr>
        <w:t>FIABILIDAD</w:t>
      </w:r>
      <w:r>
        <w:rPr>
          <w:highlight w:val="magenta"/>
        </w:rPr>
        <w:t xml:space="preserve"> (2,1  INT Y 1 EXT)</w:t>
      </w:r>
    </w:p>
    <w:p w:rsidR="007125E1" w:rsidRPr="00CA57B7" w:rsidRDefault="007125E1" w:rsidP="00CA57B7">
      <w:pPr>
        <w:pStyle w:val="ListParagraph"/>
        <w:numPr>
          <w:ilvl w:val="0"/>
          <w:numId w:val="2"/>
        </w:numPr>
      </w:pPr>
      <w:r w:rsidRPr="00CA57B7">
        <w:t>USABILIDAD</w:t>
      </w:r>
    </w:p>
    <w:p w:rsidR="007125E1" w:rsidRPr="00877C93" w:rsidRDefault="007125E1" w:rsidP="00CA57B7">
      <w:pPr>
        <w:pStyle w:val="ListParagraph"/>
        <w:numPr>
          <w:ilvl w:val="0"/>
          <w:numId w:val="2"/>
        </w:numPr>
        <w:rPr>
          <w:highlight w:val="magenta"/>
        </w:rPr>
      </w:pPr>
      <w:r w:rsidRPr="00877C93">
        <w:rPr>
          <w:highlight w:val="magenta"/>
        </w:rPr>
        <w:t>EFICIENCIA</w:t>
      </w:r>
      <w:r>
        <w:rPr>
          <w:highlight w:val="magenta"/>
        </w:rPr>
        <w:t>(2, 1 INT Y1  EXT)</w:t>
      </w:r>
    </w:p>
    <w:p w:rsidR="007125E1" w:rsidRPr="00CA57B7" w:rsidRDefault="007125E1" w:rsidP="00CA57B7">
      <w:pPr>
        <w:pStyle w:val="ListParagraph"/>
        <w:numPr>
          <w:ilvl w:val="0"/>
          <w:numId w:val="2"/>
        </w:numPr>
      </w:pPr>
      <w:r w:rsidRPr="00CA57B7">
        <w:t>MANTENIBILIDAD</w:t>
      </w:r>
    </w:p>
    <w:p w:rsidR="007125E1" w:rsidRPr="00CA57B7" w:rsidRDefault="007125E1" w:rsidP="00CA57B7">
      <w:pPr>
        <w:pStyle w:val="ListParagraph"/>
        <w:numPr>
          <w:ilvl w:val="0"/>
          <w:numId w:val="2"/>
        </w:numPr>
      </w:pPr>
      <w:r w:rsidRPr="00CA57B7">
        <w:t>TRANSPORTABILIDAD</w:t>
      </w:r>
    </w:p>
    <w:p w:rsidR="007125E1" w:rsidRPr="00877C93" w:rsidRDefault="007125E1" w:rsidP="00CA57B7">
      <w:pPr>
        <w:rPr>
          <w:b/>
        </w:rPr>
      </w:pPr>
      <w:r w:rsidRPr="00877C93">
        <w:rPr>
          <w:b/>
        </w:rPr>
        <w:t>EN USO</w:t>
      </w:r>
    </w:p>
    <w:p w:rsidR="007125E1" w:rsidRPr="00877C93" w:rsidRDefault="007125E1" w:rsidP="00877C93">
      <w:pPr>
        <w:pStyle w:val="ListParagraph"/>
        <w:numPr>
          <w:ilvl w:val="0"/>
          <w:numId w:val="2"/>
        </w:numPr>
      </w:pPr>
      <w:r w:rsidRPr="00877C93">
        <w:t>EFECTIVIDAD</w:t>
      </w:r>
    </w:p>
    <w:p w:rsidR="007125E1" w:rsidRPr="00877C93" w:rsidRDefault="007125E1" w:rsidP="00877C93">
      <w:pPr>
        <w:pStyle w:val="ListParagraph"/>
        <w:numPr>
          <w:ilvl w:val="0"/>
          <w:numId w:val="2"/>
        </w:numPr>
      </w:pPr>
      <w:r w:rsidRPr="00877C93">
        <w:t>PRODUCTIVIDAD</w:t>
      </w:r>
      <w:r>
        <w:t xml:space="preserve"> (1)</w:t>
      </w:r>
    </w:p>
    <w:p w:rsidR="007125E1" w:rsidRPr="00877C93" w:rsidRDefault="007125E1" w:rsidP="00877C93">
      <w:pPr>
        <w:pStyle w:val="ListParagraph"/>
        <w:numPr>
          <w:ilvl w:val="0"/>
          <w:numId w:val="2"/>
        </w:numPr>
      </w:pPr>
      <w:r w:rsidRPr="00877C93">
        <w:t>SEGURIDAD DE ACCESO</w:t>
      </w:r>
    </w:p>
    <w:p w:rsidR="007125E1" w:rsidRPr="00877C93" w:rsidRDefault="007125E1" w:rsidP="00877C93">
      <w:pPr>
        <w:pStyle w:val="ListParagraph"/>
        <w:numPr>
          <w:ilvl w:val="0"/>
          <w:numId w:val="2"/>
        </w:numPr>
      </w:pPr>
      <w:r w:rsidRPr="00877C93">
        <w:t>SATISFACCION</w:t>
      </w:r>
      <w:r>
        <w:t>(1)</w:t>
      </w:r>
    </w:p>
    <w:p w:rsidR="007125E1" w:rsidRPr="00935293" w:rsidRDefault="007125E1" w:rsidP="00CA57B7">
      <w:pPr>
        <w:rPr>
          <w:b/>
          <w:sz w:val="28"/>
          <w:u w:val="single"/>
        </w:rPr>
      </w:pPr>
    </w:p>
    <w:p w:rsidR="007125E1" w:rsidRDefault="007125E1">
      <w:pPr>
        <w:rPr>
          <w:b/>
          <w:sz w:val="24"/>
          <w:u w:val="single"/>
        </w:rPr>
      </w:pPr>
      <w:r w:rsidRPr="00935293">
        <w:rPr>
          <w:b/>
          <w:sz w:val="24"/>
          <w:u w:val="single"/>
        </w:rPr>
        <w:t>METRICAS INTERNAS</w:t>
      </w:r>
    </w:p>
    <w:p w:rsidR="007125E1" w:rsidRPr="007E6CF3" w:rsidRDefault="007125E1">
      <w:pPr>
        <w:rPr>
          <w:sz w:val="24"/>
        </w:rPr>
      </w:pPr>
      <w:r w:rsidRPr="007E6CF3">
        <w:rPr>
          <w:sz w:val="24"/>
        </w:rPr>
        <w:t>SUB</w:t>
      </w:r>
      <w:r>
        <w:rPr>
          <w:sz w:val="24"/>
        </w:rPr>
        <w:t>-</w:t>
      </w:r>
      <w:r w:rsidRPr="007E6CF3">
        <w:rPr>
          <w:sz w:val="24"/>
        </w:rPr>
        <w:t>ATRIBUTO: MADUREZ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6521"/>
      </w:tblGrid>
      <w:tr w:rsidR="007125E1" w:rsidRPr="001E6926" w:rsidTr="001E6926">
        <w:tc>
          <w:tcPr>
            <w:tcW w:w="8789" w:type="dxa"/>
            <w:gridSpan w:val="2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 xml:space="preserve">METRICA INTERNA DE </w:t>
            </w:r>
            <w:r w:rsidRPr="001E6926">
              <w:rPr>
                <w:b/>
                <w:color w:val="4F81BD"/>
              </w:rPr>
              <w:t>FIABILIDAD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Suficiencia de las pruebas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  <w:jc w:val="both"/>
            </w:pPr>
            <w:r w:rsidRPr="001E6926">
              <w:t>Cuántos de los casos de prueba necesarios están cubiertas por el plan de pruebas?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METODO APLICACIÓN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  <w:jc w:val="both"/>
            </w:pPr>
            <w:r w:rsidRPr="001E6926">
              <w:t>Contar las pruebas planeadas y comparar con el número de pruebas requeridas para obtener una cobertura adecuada.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X = A / B</w:t>
            </w:r>
          </w:p>
          <w:p w:rsidR="007125E1" w:rsidRPr="001E6926" w:rsidRDefault="007125E1" w:rsidP="001E6926">
            <w:pPr>
              <w:spacing w:after="0" w:line="240" w:lineRule="auto"/>
            </w:pPr>
            <w:r w:rsidRPr="001E6926">
              <w:t>A = Número de casos de prueba en el plan</w:t>
            </w:r>
          </w:p>
          <w:p w:rsidR="007125E1" w:rsidRPr="001E6926" w:rsidRDefault="007125E1" w:rsidP="001E6926">
            <w:pPr>
              <w:spacing w:after="0" w:line="240" w:lineRule="auto"/>
            </w:pPr>
            <w:r w:rsidRPr="001E6926">
              <w:t>B = Número de casos de prueba requeridos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0 &lt;= X</w:t>
            </w:r>
          </w:p>
          <w:p w:rsidR="007125E1" w:rsidRPr="001E6926" w:rsidRDefault="007125E1" w:rsidP="001E6926">
            <w:pPr>
              <w:spacing w:after="0" w:line="240" w:lineRule="auto"/>
            </w:pPr>
            <w:r w:rsidRPr="001E6926">
              <w:t>Entre X es mayor, mejor la suficiencia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TIPO DE ESCALA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Absoluta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TIPO DE MEDIDA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X = Cantidad / Cantidad</w:t>
            </w:r>
          </w:p>
          <w:p w:rsidR="007125E1" w:rsidRPr="001E6926" w:rsidRDefault="007125E1" w:rsidP="001E6926">
            <w:pPr>
              <w:spacing w:after="0" w:line="240" w:lineRule="auto"/>
            </w:pPr>
            <w:r w:rsidRPr="001E6926">
              <w:t>A = Cantidad</w:t>
            </w:r>
          </w:p>
          <w:p w:rsidR="007125E1" w:rsidRPr="001E6926" w:rsidRDefault="007125E1" w:rsidP="001E6926">
            <w:pPr>
              <w:spacing w:after="0" w:line="240" w:lineRule="auto"/>
            </w:pPr>
            <w:r w:rsidRPr="001E6926">
              <w:t>B = Cantidad</w:t>
            </w:r>
          </w:p>
        </w:tc>
      </w:tr>
    </w:tbl>
    <w:p w:rsidR="007125E1" w:rsidRDefault="007125E1">
      <w:pPr>
        <w:rPr>
          <w:color w:val="4F6228"/>
        </w:rPr>
      </w:pPr>
    </w:p>
    <w:p w:rsidR="007125E1" w:rsidRDefault="007125E1">
      <w:pPr>
        <w:rPr>
          <w:color w:val="4F6228"/>
        </w:rPr>
      </w:pPr>
    </w:p>
    <w:p w:rsidR="007125E1" w:rsidRPr="008C4898" w:rsidRDefault="007125E1">
      <w:pPr>
        <w:rPr>
          <w:color w:val="4F6228"/>
        </w:rPr>
      </w:pPr>
      <w:r>
        <w:rPr>
          <w:color w:val="4F6228"/>
        </w:rPr>
        <w:t>SUB-ATRIBUTO: COMPORTAMIENTO EN EL TIEMPO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6521"/>
      </w:tblGrid>
      <w:tr w:rsidR="007125E1" w:rsidRPr="001E6926" w:rsidTr="001E6926">
        <w:tc>
          <w:tcPr>
            <w:tcW w:w="8789" w:type="dxa"/>
            <w:gridSpan w:val="2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METRICA INTERNA DE EFICIENCIA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Tiempo de respuesta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¿Se registran adecuadamente los cambios a la especificación y a los módulos con comentarios en el código?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METODO APLICACIÓN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Registrar la proporción de información sobre cambios a los módulos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X = A / B</w:t>
            </w:r>
            <w:r w:rsidRPr="001E6926">
              <w:br/>
              <w:t>A = Número de cambios a funciones o módulos que tienen comentarios confirmados</w:t>
            </w:r>
            <w:r w:rsidRPr="001E6926">
              <w:br/>
              <w:t>B = Total de funciones o módulos modificados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0 &lt;= X &lt;= 1</w:t>
            </w:r>
            <w:r w:rsidRPr="001E6926">
              <w:br/>
              <w:t>Entre más cercano a 1, más registrable. </w:t>
            </w:r>
            <w:r w:rsidRPr="001E6926">
              <w:br/>
              <w:t>0 indica un control de cambios deficiente o pocos cambios y alta estabilidad</w:t>
            </w:r>
          </w:p>
        </w:tc>
      </w:tr>
    </w:tbl>
    <w:p w:rsidR="007125E1" w:rsidRPr="00935293" w:rsidRDefault="007125E1">
      <w:pPr>
        <w:rPr>
          <w:b/>
          <w:color w:val="4F6228"/>
          <w:sz w:val="24"/>
          <w:u w:val="single"/>
        </w:rPr>
      </w:pPr>
    </w:p>
    <w:p w:rsidR="007125E1" w:rsidRDefault="007125E1">
      <w:pPr>
        <w:rPr>
          <w:b/>
          <w:sz w:val="24"/>
          <w:u w:val="single"/>
        </w:rPr>
      </w:pPr>
      <w:r w:rsidRPr="00935293">
        <w:rPr>
          <w:b/>
          <w:sz w:val="24"/>
          <w:u w:val="single"/>
        </w:rPr>
        <w:t>METRICAS EXTERNAS</w:t>
      </w:r>
    </w:p>
    <w:p w:rsidR="007125E1" w:rsidRPr="00CF7052" w:rsidRDefault="007125E1">
      <w:pPr>
        <w:rPr>
          <w:sz w:val="24"/>
        </w:rPr>
      </w:pPr>
      <w:r w:rsidRPr="00CF7052">
        <w:rPr>
          <w:sz w:val="24"/>
        </w:rPr>
        <w:t>SUB-ATRIBUTO: TOLERANCIA A FALLOS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6521"/>
      </w:tblGrid>
      <w:tr w:rsidR="007125E1" w:rsidRPr="001E6926" w:rsidTr="001E6926">
        <w:tc>
          <w:tcPr>
            <w:tcW w:w="8789" w:type="dxa"/>
            <w:gridSpan w:val="2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 xml:space="preserve">METRICA EXTERNA DE </w:t>
            </w:r>
            <w:r w:rsidRPr="001E6926">
              <w:rPr>
                <w:b/>
                <w:color w:val="76923C"/>
              </w:rPr>
              <w:t>FIABILIDAD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Prevención de caídas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Medir la frecuencia de caídas del software en el ambiente de producción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METODO APLICACIÓN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Contar el número de caídas ocurridas con respecto al número de fallas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7125E1" w:rsidRPr="005D0841" w:rsidRDefault="007125E1" w:rsidP="001E6926">
            <w:pPr>
              <w:spacing w:after="0" w:line="240" w:lineRule="auto"/>
              <w:rPr>
                <w:lang w:val="pt-BR"/>
              </w:rPr>
            </w:pPr>
            <w:r w:rsidRPr="005D0841">
              <w:rPr>
                <w:lang w:val="pt-BR"/>
              </w:rPr>
              <w:t>X = 1 - A / B</w:t>
            </w:r>
          </w:p>
          <w:p w:rsidR="007125E1" w:rsidRPr="005D0841" w:rsidRDefault="007125E1" w:rsidP="001E6926">
            <w:pPr>
              <w:spacing w:after="0" w:line="240" w:lineRule="auto"/>
              <w:rPr>
                <w:lang w:val="pt-BR"/>
              </w:rPr>
            </w:pPr>
            <w:r w:rsidRPr="005D0841">
              <w:rPr>
                <w:lang w:val="pt-BR"/>
              </w:rPr>
              <w:t>A = Número de caídas</w:t>
            </w:r>
          </w:p>
          <w:p w:rsidR="007125E1" w:rsidRPr="001E6926" w:rsidRDefault="007125E1" w:rsidP="001E6926">
            <w:pPr>
              <w:spacing w:after="0" w:line="240" w:lineRule="auto"/>
            </w:pPr>
            <w:r w:rsidRPr="001E6926">
              <w:t>B = Número de fallas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0 &lt;= X &lt;= 1</w:t>
            </w:r>
          </w:p>
          <w:p w:rsidR="007125E1" w:rsidRPr="001E6926" w:rsidRDefault="007125E1" w:rsidP="001E6926">
            <w:pPr>
              <w:spacing w:after="0" w:line="240" w:lineRule="auto"/>
            </w:pPr>
          </w:p>
          <w:p w:rsidR="007125E1" w:rsidRPr="001E6926" w:rsidRDefault="007125E1" w:rsidP="001E6926">
            <w:pPr>
              <w:spacing w:after="0" w:line="240" w:lineRule="auto"/>
            </w:pPr>
            <w:r w:rsidRPr="001E6926">
              <w:t>El valor más cercano a 1 es el mejor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TIPO DE ESCALA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Absoluta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TIPO DE MEDIDA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X = Cantidad / Cantidad</w:t>
            </w:r>
          </w:p>
          <w:p w:rsidR="007125E1" w:rsidRPr="001E6926" w:rsidRDefault="007125E1" w:rsidP="001E6926">
            <w:pPr>
              <w:spacing w:after="0" w:line="240" w:lineRule="auto"/>
            </w:pPr>
            <w:r w:rsidRPr="001E6926">
              <w:t>A = Cantidad</w:t>
            </w:r>
          </w:p>
          <w:p w:rsidR="007125E1" w:rsidRPr="001E6926" w:rsidRDefault="007125E1" w:rsidP="001E6926">
            <w:pPr>
              <w:spacing w:after="0" w:line="240" w:lineRule="auto"/>
            </w:pPr>
            <w:r w:rsidRPr="001E6926">
              <w:t>B = Cantidad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NOTA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Las caídas significan que la ejecución de algunas tareas de usuario es suspendida hasta que el sistema sea restaurado o su control es perdido hasta que se fuerce el cierre del sistema.</w:t>
            </w:r>
          </w:p>
        </w:tc>
      </w:tr>
    </w:tbl>
    <w:p w:rsidR="007125E1" w:rsidRDefault="007125E1"/>
    <w:p w:rsidR="007125E1" w:rsidRDefault="007125E1">
      <w:r>
        <w:t>SUB-ATRIBUTO:  COMPORTAMIENTO EN EL TIEMPO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6521"/>
      </w:tblGrid>
      <w:tr w:rsidR="007125E1" w:rsidRPr="001E6926" w:rsidTr="001E6926">
        <w:tc>
          <w:tcPr>
            <w:tcW w:w="8789" w:type="dxa"/>
            <w:gridSpan w:val="2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METRICA EXTERNA DE EFICIENCIA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Tiempos de respuesta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Cuanto tiempo le ha tomado terminar una tarea específica. Cuanto tiempo le toma recibir una respuesta a las tareas especificas.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METODO APLICACIÓN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 xml:space="preserve">Empiece una tarea especificada. Mida el tiempo que toma para la muestra para terminar su operación. Guarde un registro de cada intento. 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T = (Tiempo de ganar el resultado) -(Tiempo de terminación del mandato)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0 &lt; T. El más temprano es el mejor.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TIPO DE ESCALA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Ratio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TIPO DE MEDIDA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  <w:r w:rsidRPr="001E6926">
              <w:t>T = Tiempo</w:t>
            </w:r>
          </w:p>
        </w:tc>
      </w:tr>
      <w:tr w:rsidR="007125E1" w:rsidRPr="001E6926" w:rsidTr="001E6926">
        <w:tc>
          <w:tcPr>
            <w:tcW w:w="2268" w:type="dxa"/>
          </w:tcPr>
          <w:p w:rsidR="007125E1" w:rsidRPr="001E6926" w:rsidRDefault="007125E1" w:rsidP="001E6926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NOTA</w:t>
            </w:r>
          </w:p>
        </w:tc>
        <w:tc>
          <w:tcPr>
            <w:tcW w:w="6521" w:type="dxa"/>
          </w:tcPr>
          <w:p w:rsidR="007125E1" w:rsidRPr="001E6926" w:rsidRDefault="007125E1" w:rsidP="001E6926">
            <w:pPr>
              <w:spacing w:after="0" w:line="240" w:lineRule="auto"/>
            </w:pPr>
          </w:p>
        </w:tc>
      </w:tr>
    </w:tbl>
    <w:p w:rsidR="007125E1" w:rsidRDefault="007125E1" w:rsidP="00F70AB6">
      <w:pPr>
        <w:rPr>
          <w:b/>
          <w:color w:val="4F6228"/>
          <w:sz w:val="24"/>
          <w:u w:val="single"/>
        </w:rPr>
      </w:pPr>
    </w:p>
    <w:p w:rsidR="007125E1" w:rsidRDefault="007125E1" w:rsidP="00F70AB6">
      <w:pPr>
        <w:rPr>
          <w:b/>
          <w:color w:val="4F6228"/>
          <w:sz w:val="24"/>
        </w:rPr>
      </w:pPr>
      <w:r w:rsidRPr="00935293">
        <w:rPr>
          <w:b/>
          <w:color w:val="4F6228"/>
          <w:sz w:val="24"/>
          <w:u w:val="single"/>
        </w:rPr>
        <w:t>METRICAS DE USO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6521"/>
      </w:tblGrid>
      <w:tr w:rsidR="007125E1" w:rsidRPr="001E6926" w:rsidTr="00AF4C64">
        <w:tc>
          <w:tcPr>
            <w:tcW w:w="8789" w:type="dxa"/>
            <w:gridSpan w:val="2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 xml:space="preserve">METRICA </w:t>
            </w:r>
            <w:r>
              <w:rPr>
                <w:b/>
              </w:rPr>
              <w:t>EN USO</w:t>
            </w:r>
            <w:r w:rsidRPr="001E6926">
              <w:rPr>
                <w:b/>
              </w:rPr>
              <w:t xml:space="preserve"> DE </w:t>
            </w:r>
            <w:r>
              <w:rPr>
                <w:b/>
              </w:rPr>
              <w:t>EFECTIVIDAD</w:t>
            </w:r>
          </w:p>
        </w:tc>
      </w:tr>
      <w:tr w:rsidR="007125E1" w:rsidRPr="001E6926" w:rsidTr="00AF4C64">
        <w:tc>
          <w:tcPr>
            <w:tcW w:w="2268" w:type="dxa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7125E1" w:rsidRPr="001E6926" w:rsidRDefault="007125E1" w:rsidP="00AF4C64">
            <w:pPr>
              <w:spacing w:after="0" w:line="240" w:lineRule="auto"/>
            </w:pPr>
            <w:r w:rsidRPr="00536B05">
              <w:t>Terminación de la tarea</w:t>
            </w:r>
          </w:p>
        </w:tc>
      </w:tr>
      <w:tr w:rsidR="007125E1" w:rsidRPr="001E6926" w:rsidTr="00AF4C64">
        <w:tc>
          <w:tcPr>
            <w:tcW w:w="2268" w:type="dxa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7125E1" w:rsidRPr="001E6926" w:rsidRDefault="007125E1" w:rsidP="00AF4C64">
            <w:pPr>
              <w:spacing w:after="0" w:line="240" w:lineRule="auto"/>
            </w:pPr>
            <w:r w:rsidRPr="00536B05">
              <w:t>Cuál es la proporción de tareas terminadas</w:t>
            </w:r>
          </w:p>
        </w:tc>
      </w:tr>
      <w:tr w:rsidR="007125E1" w:rsidRPr="001E6926" w:rsidTr="00AF4C64">
        <w:tc>
          <w:tcPr>
            <w:tcW w:w="2268" w:type="dxa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METODO APLICACIÓN</w:t>
            </w:r>
          </w:p>
        </w:tc>
        <w:tc>
          <w:tcPr>
            <w:tcW w:w="6521" w:type="dxa"/>
          </w:tcPr>
          <w:p w:rsidR="007125E1" w:rsidRPr="001E6926" w:rsidRDefault="007125E1" w:rsidP="00AF4C64">
            <w:pPr>
              <w:spacing w:after="0" w:line="240" w:lineRule="auto"/>
            </w:pPr>
            <w:r w:rsidRPr="00536B05">
              <w:t>Contar las tareas terminadas y comparar con el número de tareas solicitadas.</w:t>
            </w:r>
          </w:p>
        </w:tc>
      </w:tr>
      <w:tr w:rsidR="007125E1" w:rsidRPr="001E6926" w:rsidTr="00AF4C64">
        <w:tc>
          <w:tcPr>
            <w:tcW w:w="2268" w:type="dxa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7125E1" w:rsidRPr="00536B05" w:rsidRDefault="007125E1" w:rsidP="00AF4C64">
            <w:pPr>
              <w:spacing w:after="0" w:line="240" w:lineRule="auto"/>
            </w:pPr>
            <w:r w:rsidRPr="00536B05">
              <w:t>X = A/B</w:t>
            </w:r>
          </w:p>
          <w:p w:rsidR="007125E1" w:rsidRPr="00536B05" w:rsidRDefault="007125E1" w:rsidP="00536B05">
            <w:r w:rsidRPr="00536B05">
              <w:t>A = número de tareas terminadas</w:t>
            </w:r>
          </w:p>
          <w:p w:rsidR="007125E1" w:rsidRPr="001E6926" w:rsidRDefault="007125E1" w:rsidP="00AF4C64">
            <w:pPr>
              <w:spacing w:after="0" w:line="240" w:lineRule="auto"/>
            </w:pPr>
            <w:r w:rsidRPr="00536B05">
              <w:t>B = número total de tareas que se intentaron hacer</w:t>
            </w:r>
          </w:p>
        </w:tc>
      </w:tr>
      <w:tr w:rsidR="007125E1" w:rsidRPr="001E6926" w:rsidTr="00AF4C64">
        <w:tc>
          <w:tcPr>
            <w:tcW w:w="2268" w:type="dxa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7125E1" w:rsidRPr="00355495" w:rsidRDefault="007125E1" w:rsidP="00AF4C64">
            <w:pPr>
              <w:spacing w:after="0" w:line="240" w:lineRule="auto"/>
            </w:pPr>
            <w:r w:rsidRPr="00355495">
              <w:t>0 &lt;= X &lt;= 1</w:t>
            </w:r>
          </w:p>
          <w:p w:rsidR="007125E1" w:rsidRPr="001E6926" w:rsidRDefault="007125E1" w:rsidP="00AF4C64">
            <w:pPr>
              <w:spacing w:after="0" w:line="240" w:lineRule="auto"/>
            </w:pPr>
            <w:r w:rsidRPr="00536B05">
              <w:t>Entre más cercano a 1, mejor la eficiencia.</w:t>
            </w:r>
          </w:p>
        </w:tc>
      </w:tr>
      <w:tr w:rsidR="007125E1" w:rsidRPr="001E6926" w:rsidTr="00AF4C64">
        <w:tc>
          <w:tcPr>
            <w:tcW w:w="2268" w:type="dxa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TIPO DE ESCALA</w:t>
            </w:r>
          </w:p>
        </w:tc>
        <w:tc>
          <w:tcPr>
            <w:tcW w:w="6521" w:type="dxa"/>
          </w:tcPr>
          <w:p w:rsidR="007125E1" w:rsidRPr="001E6926" w:rsidRDefault="007125E1" w:rsidP="00AF4C64">
            <w:pPr>
              <w:spacing w:after="0" w:line="240" w:lineRule="auto"/>
            </w:pPr>
            <w:r>
              <w:t>Absoluta</w:t>
            </w:r>
          </w:p>
        </w:tc>
      </w:tr>
      <w:tr w:rsidR="007125E1" w:rsidRPr="001E6926" w:rsidTr="00AF4C64">
        <w:tc>
          <w:tcPr>
            <w:tcW w:w="2268" w:type="dxa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TIPO DE MEDIDA</w:t>
            </w:r>
          </w:p>
        </w:tc>
        <w:tc>
          <w:tcPr>
            <w:tcW w:w="6521" w:type="dxa"/>
          </w:tcPr>
          <w:p w:rsidR="007125E1" w:rsidRPr="001E6926" w:rsidRDefault="007125E1" w:rsidP="00AF4C64">
            <w:pPr>
              <w:spacing w:after="0" w:line="240" w:lineRule="auto"/>
            </w:pPr>
            <w:r w:rsidRPr="00536B05">
              <w:t>X = cantidad/cantidad</w:t>
            </w:r>
          </w:p>
        </w:tc>
      </w:tr>
      <w:tr w:rsidR="007125E1" w:rsidRPr="001E6926" w:rsidTr="00AF4C64">
        <w:tc>
          <w:tcPr>
            <w:tcW w:w="2268" w:type="dxa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NOTA</w:t>
            </w:r>
          </w:p>
        </w:tc>
        <w:tc>
          <w:tcPr>
            <w:tcW w:w="6521" w:type="dxa"/>
          </w:tcPr>
          <w:p w:rsidR="007125E1" w:rsidRPr="001E6926" w:rsidRDefault="007125E1" w:rsidP="00AF4C64">
            <w:pPr>
              <w:spacing w:after="0" w:line="240" w:lineRule="auto"/>
            </w:pPr>
          </w:p>
        </w:tc>
      </w:tr>
    </w:tbl>
    <w:p w:rsidR="007125E1" w:rsidRDefault="007125E1" w:rsidP="00F70AB6">
      <w:pPr>
        <w:rPr>
          <w:b/>
          <w:color w:val="4F6228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8"/>
        <w:gridCol w:w="6521"/>
      </w:tblGrid>
      <w:tr w:rsidR="007125E1" w:rsidRPr="001E6926" w:rsidTr="00AF4C64">
        <w:tc>
          <w:tcPr>
            <w:tcW w:w="8789" w:type="dxa"/>
            <w:gridSpan w:val="2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 xml:space="preserve">METRICA </w:t>
            </w:r>
            <w:r>
              <w:rPr>
                <w:b/>
              </w:rPr>
              <w:t>EN USO</w:t>
            </w:r>
            <w:r w:rsidRPr="001E6926">
              <w:rPr>
                <w:b/>
              </w:rPr>
              <w:t xml:space="preserve"> DE </w:t>
            </w:r>
            <w:r>
              <w:rPr>
                <w:b/>
              </w:rPr>
              <w:t>EFECTIVIDAD</w:t>
            </w:r>
          </w:p>
        </w:tc>
      </w:tr>
      <w:tr w:rsidR="007125E1" w:rsidRPr="001E6926" w:rsidTr="00AF4C64">
        <w:tc>
          <w:tcPr>
            <w:tcW w:w="2268" w:type="dxa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NOMBRE</w:t>
            </w:r>
          </w:p>
        </w:tc>
        <w:tc>
          <w:tcPr>
            <w:tcW w:w="6521" w:type="dxa"/>
          </w:tcPr>
          <w:p w:rsidR="007125E1" w:rsidRPr="001E6926" w:rsidRDefault="007125E1" w:rsidP="00AF4C64">
            <w:pPr>
              <w:spacing w:after="0" w:line="240" w:lineRule="auto"/>
            </w:pPr>
            <w:r w:rsidRPr="00355495">
              <w:t>Efectiva relativa al usuario</w:t>
            </w:r>
          </w:p>
        </w:tc>
      </w:tr>
      <w:tr w:rsidR="007125E1" w:rsidRPr="001E6926" w:rsidTr="00AF4C64">
        <w:tc>
          <w:tcPr>
            <w:tcW w:w="2268" w:type="dxa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PROPOSITO</w:t>
            </w:r>
          </w:p>
        </w:tc>
        <w:tc>
          <w:tcPr>
            <w:tcW w:w="6521" w:type="dxa"/>
          </w:tcPr>
          <w:p w:rsidR="007125E1" w:rsidRPr="001E6926" w:rsidRDefault="007125E1" w:rsidP="00AF4C64">
            <w:pPr>
              <w:spacing w:after="0" w:line="240" w:lineRule="auto"/>
            </w:pPr>
            <w:r w:rsidRPr="00355495">
              <w:t>Qué tan productivo es un usuario "sin experiencia" comprarándolo con un usuario experto</w:t>
            </w:r>
          </w:p>
        </w:tc>
      </w:tr>
      <w:tr w:rsidR="007125E1" w:rsidRPr="001E6926" w:rsidTr="00AF4C64">
        <w:tc>
          <w:tcPr>
            <w:tcW w:w="2268" w:type="dxa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METODO APLICACIÓN</w:t>
            </w:r>
          </w:p>
        </w:tc>
        <w:tc>
          <w:tcPr>
            <w:tcW w:w="6521" w:type="dxa"/>
          </w:tcPr>
          <w:p w:rsidR="007125E1" w:rsidRPr="001E6926" w:rsidRDefault="007125E1" w:rsidP="00AF4C64">
            <w:pPr>
              <w:spacing w:after="0" w:line="240" w:lineRule="auto"/>
            </w:pPr>
            <w:r w:rsidRPr="00355495">
              <w:t>Estimar el porcentaje de eficiencia de un usuario "sin experiencia" y comparar con el porcentaje de eficiencia de un usuario experto.</w:t>
            </w:r>
          </w:p>
        </w:tc>
      </w:tr>
      <w:tr w:rsidR="007125E1" w:rsidRPr="001E6926" w:rsidTr="00AF4C64">
        <w:tc>
          <w:tcPr>
            <w:tcW w:w="2268" w:type="dxa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FORMULA</w:t>
            </w:r>
          </w:p>
        </w:tc>
        <w:tc>
          <w:tcPr>
            <w:tcW w:w="6521" w:type="dxa"/>
          </w:tcPr>
          <w:p w:rsidR="007125E1" w:rsidRPr="00355495" w:rsidRDefault="007125E1" w:rsidP="00355495">
            <w:pPr>
              <w:spacing w:after="0" w:line="240" w:lineRule="auto"/>
            </w:pPr>
            <w:r w:rsidRPr="00355495">
              <w:t>X = A/B</w:t>
            </w:r>
          </w:p>
          <w:p w:rsidR="007125E1" w:rsidRPr="00355495" w:rsidRDefault="007125E1" w:rsidP="00355495">
            <w:pPr>
              <w:spacing w:after="0" w:line="240" w:lineRule="auto"/>
            </w:pPr>
            <w:r w:rsidRPr="00355495">
              <w:t>A = Eficiencia de la tarea de un usuario "no experto"</w:t>
            </w:r>
          </w:p>
          <w:p w:rsidR="007125E1" w:rsidRPr="00355495" w:rsidRDefault="007125E1" w:rsidP="00355495">
            <w:pPr>
              <w:spacing w:after="0" w:line="240" w:lineRule="auto"/>
            </w:pPr>
            <w:r w:rsidRPr="00355495">
              <w:t>B = Eficiencia de la tarea de un usuario experto</w:t>
            </w:r>
          </w:p>
          <w:p w:rsidR="007125E1" w:rsidRPr="001E6926" w:rsidRDefault="007125E1" w:rsidP="00355495">
            <w:pPr>
              <w:spacing w:after="0" w:line="240" w:lineRule="auto"/>
            </w:pPr>
          </w:p>
        </w:tc>
      </w:tr>
      <w:tr w:rsidR="007125E1" w:rsidRPr="001E6926" w:rsidTr="00AF4C64">
        <w:tc>
          <w:tcPr>
            <w:tcW w:w="2268" w:type="dxa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INTERPRETACION</w:t>
            </w:r>
          </w:p>
        </w:tc>
        <w:tc>
          <w:tcPr>
            <w:tcW w:w="6521" w:type="dxa"/>
          </w:tcPr>
          <w:p w:rsidR="007125E1" w:rsidRPr="00355495" w:rsidRDefault="007125E1" w:rsidP="00355495">
            <w:pPr>
              <w:spacing w:after="0" w:line="240" w:lineRule="auto"/>
            </w:pPr>
            <w:r w:rsidRPr="00355495">
              <w:t>X &gt;= 0</w:t>
            </w:r>
          </w:p>
          <w:p w:rsidR="007125E1" w:rsidRPr="001E6926" w:rsidRDefault="007125E1" w:rsidP="00355495">
            <w:pPr>
              <w:spacing w:after="0" w:line="240" w:lineRule="auto"/>
            </w:pPr>
            <w:r w:rsidRPr="00355495">
              <w:t>Entre más cercano a 1, mejor la eficiencia</w:t>
            </w:r>
          </w:p>
        </w:tc>
      </w:tr>
      <w:tr w:rsidR="007125E1" w:rsidRPr="001E6926" w:rsidTr="00AF4C64">
        <w:tc>
          <w:tcPr>
            <w:tcW w:w="2268" w:type="dxa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TIPO DE ESCALA</w:t>
            </w:r>
          </w:p>
        </w:tc>
        <w:tc>
          <w:tcPr>
            <w:tcW w:w="6521" w:type="dxa"/>
          </w:tcPr>
          <w:p w:rsidR="007125E1" w:rsidRPr="001E6926" w:rsidRDefault="007125E1" w:rsidP="00AF4C64">
            <w:pPr>
              <w:spacing w:after="0" w:line="240" w:lineRule="auto"/>
            </w:pPr>
            <w:r w:rsidRPr="00355495">
              <w:t>Proporción</w:t>
            </w:r>
          </w:p>
        </w:tc>
      </w:tr>
      <w:tr w:rsidR="007125E1" w:rsidRPr="001E6926" w:rsidTr="00AF4C64">
        <w:tc>
          <w:tcPr>
            <w:tcW w:w="2268" w:type="dxa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TIPO DE MEDIDA</w:t>
            </w:r>
          </w:p>
        </w:tc>
        <w:tc>
          <w:tcPr>
            <w:tcW w:w="6521" w:type="dxa"/>
          </w:tcPr>
          <w:p w:rsidR="007125E1" w:rsidRPr="001E6926" w:rsidRDefault="007125E1" w:rsidP="00AF4C64">
            <w:pPr>
              <w:spacing w:after="0" w:line="240" w:lineRule="auto"/>
            </w:pPr>
            <w:r w:rsidRPr="00355495">
              <w:t>X = porcentaje/porcentaje</w:t>
            </w:r>
          </w:p>
        </w:tc>
      </w:tr>
      <w:tr w:rsidR="007125E1" w:rsidRPr="001E6926" w:rsidTr="00AF4C64">
        <w:tc>
          <w:tcPr>
            <w:tcW w:w="2268" w:type="dxa"/>
          </w:tcPr>
          <w:p w:rsidR="007125E1" w:rsidRPr="001E6926" w:rsidRDefault="007125E1" w:rsidP="00AF4C64">
            <w:pPr>
              <w:spacing w:after="0" w:line="240" w:lineRule="auto"/>
              <w:rPr>
                <w:b/>
              </w:rPr>
            </w:pPr>
            <w:r w:rsidRPr="001E6926">
              <w:rPr>
                <w:b/>
              </w:rPr>
              <w:t>NOTA</w:t>
            </w:r>
          </w:p>
        </w:tc>
        <w:tc>
          <w:tcPr>
            <w:tcW w:w="6521" w:type="dxa"/>
          </w:tcPr>
          <w:p w:rsidR="007125E1" w:rsidRPr="001E6926" w:rsidRDefault="007125E1" w:rsidP="00AF4C64">
            <w:pPr>
              <w:spacing w:after="0" w:line="240" w:lineRule="auto"/>
            </w:pPr>
          </w:p>
        </w:tc>
      </w:tr>
    </w:tbl>
    <w:p w:rsidR="007125E1" w:rsidRPr="00355495" w:rsidRDefault="007125E1" w:rsidP="00355495"/>
    <w:sectPr w:rsidR="007125E1" w:rsidRPr="00355495" w:rsidSect="00521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3A99"/>
    <w:multiLevelType w:val="hybridMultilevel"/>
    <w:tmpl w:val="91A4CE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9373E"/>
    <w:multiLevelType w:val="multilevel"/>
    <w:tmpl w:val="0BE0DE58"/>
    <w:lvl w:ilvl="0">
      <w:start w:val="1"/>
      <w:numFmt w:val="bullet"/>
      <w:lvlText w:val=""/>
      <w:lvlJc w:val="left"/>
      <w:pPr>
        <w:tabs>
          <w:tab w:val="num" w:pos="-1035"/>
        </w:tabs>
        <w:ind w:left="-10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15"/>
        </w:tabs>
        <w:ind w:left="-3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5"/>
        </w:tabs>
        <w:ind w:left="4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2EC5"/>
    <w:rsid w:val="000F2EC5"/>
    <w:rsid w:val="00196C67"/>
    <w:rsid w:val="001A7417"/>
    <w:rsid w:val="001E6926"/>
    <w:rsid w:val="0020259B"/>
    <w:rsid w:val="00355495"/>
    <w:rsid w:val="0038590B"/>
    <w:rsid w:val="003B0D16"/>
    <w:rsid w:val="004062CD"/>
    <w:rsid w:val="004207E3"/>
    <w:rsid w:val="0045156E"/>
    <w:rsid w:val="004B3A87"/>
    <w:rsid w:val="00521244"/>
    <w:rsid w:val="00536B05"/>
    <w:rsid w:val="005A61F3"/>
    <w:rsid w:val="005B7FC1"/>
    <w:rsid w:val="005D0841"/>
    <w:rsid w:val="00605B7A"/>
    <w:rsid w:val="006724CD"/>
    <w:rsid w:val="00674B3B"/>
    <w:rsid w:val="006E5DE8"/>
    <w:rsid w:val="007125E1"/>
    <w:rsid w:val="007E6CF3"/>
    <w:rsid w:val="007F0FCA"/>
    <w:rsid w:val="00825EAD"/>
    <w:rsid w:val="008518D0"/>
    <w:rsid w:val="00877C93"/>
    <w:rsid w:val="008A6B82"/>
    <w:rsid w:val="008C4898"/>
    <w:rsid w:val="00935293"/>
    <w:rsid w:val="0095187B"/>
    <w:rsid w:val="009D043D"/>
    <w:rsid w:val="009F15FF"/>
    <w:rsid w:val="009F2D39"/>
    <w:rsid w:val="00A521BE"/>
    <w:rsid w:val="00A765AA"/>
    <w:rsid w:val="00AD3F2E"/>
    <w:rsid w:val="00AF4C64"/>
    <w:rsid w:val="00CA57B7"/>
    <w:rsid w:val="00CF7052"/>
    <w:rsid w:val="00D103B1"/>
    <w:rsid w:val="00F16720"/>
    <w:rsid w:val="00F70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05"/>
    <w:pPr>
      <w:spacing w:after="200" w:line="276" w:lineRule="auto"/>
    </w:pPr>
    <w:rPr>
      <w:lang w:val="es-PE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F2EC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uiPriority w:val="99"/>
    <w:rsid w:val="006724CD"/>
    <w:rPr>
      <w:rFonts w:cs="Times New Roman"/>
    </w:rPr>
  </w:style>
  <w:style w:type="paragraph" w:styleId="ListParagraph">
    <w:name w:val="List Paragraph"/>
    <w:basedOn w:val="Normal"/>
    <w:uiPriority w:val="99"/>
    <w:qFormat/>
    <w:rsid w:val="00CA57B7"/>
    <w:pPr>
      <w:ind w:left="720"/>
      <w:contextualSpacing/>
    </w:pPr>
  </w:style>
  <w:style w:type="character" w:styleId="Strong">
    <w:name w:val="Strong"/>
    <w:basedOn w:val="DefaultParagraphFont"/>
    <w:uiPriority w:val="99"/>
    <w:qFormat/>
    <w:rsid w:val="0095187B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84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103</TotalTime>
  <Pages>3</Pages>
  <Words>583</Words>
  <Characters>3211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orlysemperfi</dc:creator>
  <cp:keywords/>
  <dc:description/>
  <cp:lastModifiedBy>grojas</cp:lastModifiedBy>
  <cp:revision>26</cp:revision>
  <dcterms:created xsi:type="dcterms:W3CDTF">2013-01-30T14:12:00Z</dcterms:created>
  <dcterms:modified xsi:type="dcterms:W3CDTF">2013-01-31T18:06:00Z</dcterms:modified>
</cp:coreProperties>
</file>