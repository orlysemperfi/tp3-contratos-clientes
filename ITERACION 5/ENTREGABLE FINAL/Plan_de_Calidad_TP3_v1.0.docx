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04" w:rsidRPr="003334EA" w:rsidRDefault="00330F04" w:rsidP="00AE04AC">
      <w:pPr>
        <w:spacing w:before="240" w:after="0" w:line="360" w:lineRule="auto"/>
        <w:ind w:left="1416" w:hanging="1416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PROYECTO:</w:t>
      </w: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SISTEMA INTEGRADO DE GESTION DE TI</w:t>
      </w: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MÓDULO:</w:t>
      </w: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GESTI</w:t>
      </w:r>
      <w:r w:rsidR="00B90108" w:rsidRPr="003334EA">
        <w:rPr>
          <w:rFonts w:ascii="Arial" w:hAnsi="Arial" w:cs="Arial"/>
          <w:b/>
          <w:sz w:val="24"/>
          <w:szCs w:val="24"/>
        </w:rPr>
        <w:t>Ó</w:t>
      </w:r>
      <w:r w:rsidRPr="003334EA">
        <w:rPr>
          <w:rFonts w:ascii="Arial" w:hAnsi="Arial" w:cs="Arial"/>
          <w:b/>
          <w:sz w:val="24"/>
          <w:szCs w:val="24"/>
        </w:rPr>
        <w:t>N DE CONTRATOS DE CLIENTES</w:t>
      </w: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30F04" w:rsidRPr="003334EA" w:rsidRDefault="00330F04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  <w:r>
        <w:rPr>
          <w:rFonts w:ascii="Arial" w:hAnsi="Arial" w:cs="Arial"/>
          <w:b/>
          <w:color w:val="9E0000"/>
          <w:sz w:val="24"/>
          <w:szCs w:val="24"/>
        </w:rPr>
        <w:t>(</w:t>
      </w:r>
      <w:r w:rsidR="00ED45D6">
        <w:rPr>
          <w:rFonts w:ascii="Arial" w:hAnsi="Arial" w:cs="Arial"/>
          <w:b/>
          <w:color w:val="9E0000"/>
          <w:sz w:val="24"/>
          <w:szCs w:val="24"/>
        </w:rPr>
        <w:t>PLAN DE CALIDAD</w:t>
      </w:r>
      <w:r w:rsidRPr="003334EA">
        <w:rPr>
          <w:rFonts w:ascii="Arial" w:hAnsi="Arial" w:cs="Arial"/>
          <w:b/>
          <w:color w:val="9E0000"/>
          <w:sz w:val="24"/>
          <w:szCs w:val="24"/>
        </w:rPr>
        <w:t>)</w:t>
      </w:r>
    </w:p>
    <w:p w:rsidR="00330F04" w:rsidRPr="003334EA" w:rsidRDefault="00330F04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INTEGRANTES:</w:t>
      </w:r>
    </w:p>
    <w:p w:rsidR="00330F04" w:rsidRPr="003334EA" w:rsidRDefault="00330F04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201000179 – ORLANDO SEDAMANO CORNEJO</w:t>
      </w:r>
    </w:p>
    <w:p w:rsidR="00330F04" w:rsidRPr="003334EA" w:rsidRDefault="00330F04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200921269 – PAOLA ROJAS CHICOMA</w:t>
      </w:r>
    </w:p>
    <w:p w:rsidR="00330F04" w:rsidRPr="003334EA" w:rsidRDefault="00330F04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201000091 – GABRIELA ROJAS MUNIVE</w:t>
      </w:r>
    </w:p>
    <w:p w:rsidR="00330F04" w:rsidRPr="003334EA" w:rsidRDefault="00330F04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200921266 – AUGUSTO SUAREZ GUTIERREZ</w:t>
      </w:r>
    </w:p>
    <w:p w:rsidR="00330F04" w:rsidRDefault="00330F04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200800251 – PABLO ROBLES CACHA</w:t>
      </w:r>
    </w:p>
    <w:p w:rsidR="00330F04" w:rsidRPr="003334EA" w:rsidRDefault="00330F04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851B5">
        <w:rPr>
          <w:rFonts w:ascii="Arial" w:hAnsi="Arial" w:cs="Arial"/>
          <w:sz w:val="24"/>
          <w:szCs w:val="24"/>
        </w:rPr>
        <w:t>200111118</w:t>
      </w:r>
      <w:r>
        <w:rPr>
          <w:rFonts w:ascii="Arial" w:hAnsi="Arial" w:cs="Arial"/>
          <w:sz w:val="24"/>
          <w:szCs w:val="24"/>
        </w:rPr>
        <w:t xml:space="preserve"> - </w:t>
      </w:r>
      <w:r w:rsidRPr="002851B5">
        <w:rPr>
          <w:rFonts w:ascii="Arial" w:hAnsi="Arial" w:cs="Arial"/>
          <w:sz w:val="24"/>
          <w:szCs w:val="24"/>
        </w:rPr>
        <w:t>MARCO ANTONIO</w:t>
      </w:r>
      <w:r>
        <w:rPr>
          <w:rFonts w:ascii="Arial" w:hAnsi="Arial" w:cs="Arial"/>
          <w:sz w:val="24"/>
          <w:szCs w:val="24"/>
        </w:rPr>
        <w:t xml:space="preserve"> </w:t>
      </w:r>
      <w:r w:rsidRPr="002851B5">
        <w:rPr>
          <w:rFonts w:ascii="Arial" w:hAnsi="Arial" w:cs="Arial"/>
          <w:sz w:val="24"/>
          <w:szCs w:val="24"/>
        </w:rPr>
        <w:t>BUSTINZA LAURENTE</w:t>
      </w:r>
    </w:p>
    <w:p w:rsidR="00330F04" w:rsidRPr="003334EA" w:rsidRDefault="00330F04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ASIGNATURA:</w:t>
      </w:r>
    </w:p>
    <w:p w:rsidR="00330F04" w:rsidRPr="003334EA" w:rsidRDefault="00B90108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TALLER DE PROYECTOS 3</w:t>
      </w: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 xml:space="preserve">ASESORES: </w:t>
      </w:r>
    </w:p>
    <w:p w:rsidR="00330F04" w:rsidRPr="002851B5" w:rsidRDefault="00B90108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lang w:val="es-ES"/>
        </w:rPr>
        <w:t>É</w:t>
      </w:r>
      <w:r>
        <w:rPr>
          <w:rFonts w:ascii="Arial" w:hAnsi="Arial" w:cs="Arial"/>
          <w:sz w:val="24"/>
          <w:szCs w:val="24"/>
        </w:rPr>
        <w:t>CTOR EDUARDO MENDIVIL RIVAS</w:t>
      </w:r>
    </w:p>
    <w:p w:rsidR="00330F04" w:rsidRPr="003334EA" w:rsidRDefault="00B90108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EDUARDO</w:t>
      </w:r>
      <w:r w:rsidR="00330F04" w:rsidRPr="002851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RODRÍGUEZ CONDEZO</w:t>
      </w: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SECCIÓN:</w:t>
      </w: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E</w:t>
      </w:r>
      <w:r w:rsidR="00B90108">
        <w:rPr>
          <w:rFonts w:ascii="Arial" w:hAnsi="Arial" w:cs="Arial"/>
          <w:sz w:val="24"/>
          <w:szCs w:val="24"/>
        </w:rPr>
        <w:t>A</w:t>
      </w:r>
      <w:r w:rsidRPr="003334EA">
        <w:rPr>
          <w:rFonts w:ascii="Arial" w:hAnsi="Arial" w:cs="Arial"/>
          <w:sz w:val="24"/>
          <w:szCs w:val="24"/>
        </w:rPr>
        <w:t>3A</w:t>
      </w:r>
    </w:p>
    <w:p w:rsidR="00330F04" w:rsidRDefault="00330F04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30F04" w:rsidRPr="003334EA" w:rsidRDefault="00B90108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Lima, 14</w:t>
      </w:r>
      <w:r w:rsidR="00330F04" w:rsidRPr="003334EA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Febrero</w:t>
      </w:r>
      <w:r w:rsidR="00330F0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 2013</w:t>
      </w:r>
    </w:p>
    <w:p w:rsidR="00330F04" w:rsidRPr="003334EA" w:rsidRDefault="00330F04" w:rsidP="003E5375">
      <w:pPr>
        <w:pStyle w:val="Textoindependiente"/>
        <w:rPr>
          <w:rFonts w:ascii="Arial" w:hAnsi="Arial" w:cs="Arial"/>
          <w:sz w:val="24"/>
          <w:szCs w:val="24"/>
        </w:rPr>
        <w:sectPr w:rsidR="00330F04" w:rsidRPr="003334EA" w:rsidSect="00E87B4A">
          <w:headerReference w:type="default" r:id="rId8"/>
          <w:pgSz w:w="11907" w:h="16840" w:code="9"/>
          <w:pgMar w:top="490" w:right="1418" w:bottom="1418" w:left="1701" w:header="567" w:footer="567" w:gutter="0"/>
          <w:cols w:space="720"/>
          <w:vAlign w:val="center"/>
        </w:sectPr>
      </w:pPr>
    </w:p>
    <w:p w:rsidR="00330F04" w:rsidRPr="003334EA" w:rsidRDefault="00330F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Toc272189177"/>
    </w:p>
    <w:p w:rsidR="00330F04" w:rsidRPr="003334EA" w:rsidRDefault="00330F04" w:rsidP="003B65C1">
      <w:pPr>
        <w:pStyle w:val="Ttulo1"/>
        <w:jc w:val="center"/>
        <w:rPr>
          <w:rFonts w:cs="Arial"/>
        </w:rPr>
      </w:pPr>
      <w:bookmarkStart w:id="1" w:name="_Toc272189178"/>
      <w:bookmarkStart w:id="2" w:name="_Toc348588008"/>
      <w:bookmarkEnd w:id="0"/>
      <w:r w:rsidRPr="003334EA">
        <w:rPr>
          <w:rFonts w:cs="Arial"/>
        </w:rPr>
        <w:t>INDICE</w:t>
      </w:r>
      <w:bookmarkEnd w:id="2"/>
    </w:p>
    <w:p w:rsidR="00920433" w:rsidRDefault="00D53735">
      <w:pPr>
        <w:pStyle w:val="TDC1"/>
        <w:rPr>
          <w:rFonts w:asciiTheme="minorHAnsi" w:eastAsiaTheme="minorEastAsia" w:hAnsiTheme="minorHAnsi" w:cstheme="minorBidi"/>
          <w:noProof/>
          <w:lang w:val="es-ES" w:eastAsia="es-ES"/>
        </w:rPr>
      </w:pPr>
      <w:r w:rsidRPr="00D53735">
        <w:rPr>
          <w:rFonts w:ascii="Arial" w:hAnsi="Arial" w:cs="Arial"/>
        </w:rPr>
        <w:fldChar w:fldCharType="begin"/>
      </w:r>
      <w:r w:rsidR="00330F04" w:rsidRPr="006D3C8E">
        <w:rPr>
          <w:rFonts w:ascii="Arial" w:hAnsi="Arial" w:cs="Arial"/>
        </w:rPr>
        <w:instrText xml:space="preserve"> TOC \o "1-3" \h \z \u </w:instrText>
      </w:r>
      <w:r w:rsidRPr="00D53735">
        <w:rPr>
          <w:rFonts w:ascii="Arial" w:hAnsi="Arial" w:cs="Arial"/>
        </w:rPr>
        <w:fldChar w:fldCharType="separate"/>
      </w:r>
      <w:hyperlink w:anchor="_Toc348588008" w:history="1">
        <w:r w:rsidR="00920433" w:rsidRPr="005E3338">
          <w:rPr>
            <w:rStyle w:val="Hipervnculo"/>
            <w:rFonts w:cs="Arial"/>
            <w:noProof/>
          </w:rPr>
          <w:t>INDICE</w:t>
        </w:r>
        <w:r w:rsidR="00920433">
          <w:rPr>
            <w:noProof/>
            <w:webHidden/>
          </w:rPr>
          <w:tab/>
        </w:r>
        <w:r w:rsidR="00920433"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_Toc348588008 \h </w:instrText>
        </w:r>
        <w:r w:rsidR="00920433">
          <w:rPr>
            <w:noProof/>
            <w:webHidden/>
          </w:rPr>
        </w:r>
        <w:r w:rsidR="00920433"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2</w:t>
        </w:r>
        <w:r w:rsidR="00920433">
          <w:rPr>
            <w:noProof/>
            <w:webHidden/>
          </w:rPr>
          <w:fldChar w:fldCharType="end"/>
        </w:r>
      </w:hyperlink>
    </w:p>
    <w:p w:rsidR="00920433" w:rsidRDefault="00920433">
      <w:pPr>
        <w:pStyle w:val="TDC1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09" w:history="1">
        <w:r w:rsidRPr="005E3338">
          <w:rPr>
            <w:rStyle w:val="Hipervnculo"/>
            <w:rFonts w:cs="Arial"/>
            <w:noProof/>
          </w:rPr>
          <w:t>CAPITULO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1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0" w:history="1">
        <w:r w:rsidRPr="005E3338">
          <w:rPr>
            <w:rStyle w:val="Hipervnculo"/>
            <w:rFonts w:cs="Arial"/>
            <w:noProof/>
          </w:rPr>
          <w:t>procedi</w:t>
        </w:r>
        <w:r w:rsidRPr="005E3338">
          <w:rPr>
            <w:rStyle w:val="Hipervnculo"/>
            <w:rFonts w:cs="Arial"/>
            <w:noProof/>
          </w:rPr>
          <w:t>m</w:t>
        </w:r>
        <w:r w:rsidRPr="005E3338">
          <w:rPr>
            <w:rStyle w:val="Hipervnculo"/>
            <w:rFonts w:cs="Arial"/>
            <w:noProof/>
          </w:rPr>
          <w:t>ientos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1" w:history="1">
        <w:r w:rsidRPr="005E3338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EVIDENCIAS DE LOS PROCEDIMIENTOS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2" w:history="1">
        <w:r w:rsidRPr="005E3338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Evidencias del Procedimiento de Trazabilidad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3" w:history="1">
        <w:r w:rsidRPr="005E3338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Evidencias del Procedimiento de Cambios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4" w:history="1">
        <w:r w:rsidRPr="005E3338">
          <w:rPr>
            <w:rStyle w:val="Hipervnculo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Evidencias del Procedimiento de Control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5" w:history="1">
        <w:r w:rsidRPr="005E3338">
          <w:rPr>
            <w:rStyle w:val="Hipervnculo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Evidencias del Procedimiento de 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6" w:history="1">
        <w:r w:rsidRPr="005E3338">
          <w:rPr>
            <w:rStyle w:val="Hipervnculo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Evidencias del Procedimiento de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1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7" w:history="1">
        <w:r w:rsidRPr="005E3338">
          <w:rPr>
            <w:rStyle w:val="Hipervnculo"/>
            <w:rFonts w:cs="Arial"/>
            <w:noProof/>
          </w:rPr>
          <w:t>CAPITULO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1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8" w:history="1">
        <w:r w:rsidRPr="005E3338">
          <w:rPr>
            <w:rStyle w:val="Hipervnculo"/>
            <w:rFonts w:cs="Arial"/>
            <w:noProof/>
          </w:rPr>
          <w:t>m</w:t>
        </w:r>
        <w:r w:rsidRPr="005E3338">
          <w:rPr>
            <w:rStyle w:val="Hipervnculo"/>
            <w:rFonts w:cs="Arial"/>
            <w:noProof/>
            <w:lang w:val="es-ES"/>
          </w:rPr>
          <w:t>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9" w:history="1">
        <w:r w:rsidRPr="005E3338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MÉTRICAS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0" w:history="1">
        <w:r w:rsidRPr="005E3338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GRUPO 1 -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1" w:history="1">
        <w:r w:rsidRPr="005E3338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GRUPO 2 - Gestión de Desempeño de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2" w:history="1">
        <w:r w:rsidRPr="005E3338">
          <w:rPr>
            <w:rStyle w:val="Hipervnculo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GRUPO 3 - Contratos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3" w:history="1">
        <w:r w:rsidRPr="005E3338">
          <w:rPr>
            <w:rStyle w:val="Hipervnculo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GRUPO 4 - Seguridad y Continuidad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4" w:history="1">
        <w:r w:rsidRPr="005E3338">
          <w:rPr>
            <w:rStyle w:val="Hipervnculo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GRUPO 5 - Gestión 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5" w:history="1">
        <w:r w:rsidRPr="005E3338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MÉTRICAS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6" w:history="1">
        <w:r w:rsidRPr="005E3338">
          <w:rPr>
            <w:rStyle w:val="Hipervnculo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GRUPO 1 -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7" w:history="1">
        <w:r w:rsidRPr="005E3338">
          <w:rPr>
            <w:rStyle w:val="Hipervnculo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GRUPO 2 - Gestión de Desempeño de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8" w:history="1">
        <w:r w:rsidRPr="005E3338">
          <w:rPr>
            <w:rStyle w:val="Hipervnculo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GRUPO 3 - Contratos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9" w:history="1">
        <w:r w:rsidRPr="005E3338">
          <w:rPr>
            <w:rStyle w:val="Hipervnculo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GRUPO 4 - Seguridad y Continuidad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0433" w:rsidRDefault="00920433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30" w:history="1">
        <w:r w:rsidRPr="005E3338">
          <w:rPr>
            <w:rStyle w:val="Hipervnculo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5E3338">
          <w:rPr>
            <w:rStyle w:val="Hipervnculo"/>
            <w:rFonts w:cs="Arial"/>
            <w:noProof/>
          </w:rPr>
          <w:t>GRUPO 5 - Gestión 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_Toc348588030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30F04" w:rsidRPr="003334EA" w:rsidRDefault="00D53735" w:rsidP="001A5C2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3C8E">
        <w:rPr>
          <w:rFonts w:ascii="Arial" w:hAnsi="Arial" w:cs="Arial"/>
        </w:rPr>
        <w:fldChar w:fldCharType="end"/>
      </w:r>
    </w:p>
    <w:p w:rsidR="00330F04" w:rsidRPr="003334EA" w:rsidRDefault="00330F04">
      <w:pPr>
        <w:spacing w:after="0" w:line="240" w:lineRule="auto"/>
        <w:rPr>
          <w:rFonts w:ascii="Arial" w:hAnsi="Arial" w:cs="Arial"/>
          <w:b/>
          <w:sz w:val="24"/>
          <w:szCs w:val="24"/>
          <w:highlight w:val="yellow"/>
          <w:lang w:eastAsia="es-ES"/>
        </w:rPr>
      </w:pPr>
    </w:p>
    <w:p w:rsidR="00330F04" w:rsidRPr="003334EA" w:rsidRDefault="00330F04" w:rsidP="00A345CB">
      <w:pPr>
        <w:pStyle w:val="Ttulo"/>
        <w:spacing w:after="240" w:line="36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  <w:r w:rsidRPr="003334EA">
        <w:rPr>
          <w:rFonts w:cs="Arial"/>
          <w:sz w:val="32"/>
          <w:szCs w:val="32"/>
        </w:rPr>
        <w:lastRenderedPageBreak/>
        <w:t>HISTORIAL DE REVISIONES</w:t>
      </w:r>
    </w:p>
    <w:tbl>
      <w:tblPr>
        <w:tblW w:w="88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526"/>
        <w:gridCol w:w="1134"/>
        <w:gridCol w:w="3969"/>
        <w:gridCol w:w="2268"/>
      </w:tblGrid>
      <w:tr w:rsidR="00330F04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bookmarkStart w:id="3" w:name="_Toc304207665"/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Versión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Autor</w:t>
            </w:r>
          </w:p>
        </w:tc>
      </w:tr>
      <w:tr w:rsidR="00330F04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ED5F1E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  <w:r>
              <w:rPr>
                <w:rFonts w:ascii="Arial" w:hAnsi="Arial" w:cs="Arial"/>
                <w:sz w:val="22"/>
                <w:szCs w:val="24"/>
                <w:lang w:val="es-PE"/>
              </w:rPr>
              <w:t>1</w:t>
            </w:r>
            <w:r w:rsidR="00ED5F1E">
              <w:rPr>
                <w:rFonts w:ascii="Arial" w:hAnsi="Arial" w:cs="Arial"/>
                <w:sz w:val="22"/>
                <w:szCs w:val="24"/>
                <w:lang w:val="es-PE"/>
              </w:rPr>
              <w:t>2</w:t>
            </w: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/0</w:t>
            </w:r>
            <w:r w:rsidR="00ED5F1E">
              <w:rPr>
                <w:rFonts w:ascii="Arial" w:hAnsi="Arial" w:cs="Arial"/>
                <w:sz w:val="22"/>
                <w:szCs w:val="24"/>
                <w:lang w:val="es-PE"/>
              </w:rPr>
              <w:t>2</w:t>
            </w: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/201</w:t>
            </w:r>
            <w:r w:rsidR="00ED5F1E">
              <w:rPr>
                <w:rFonts w:ascii="Arial" w:hAnsi="Arial" w:cs="Arial"/>
                <w:sz w:val="22"/>
                <w:szCs w:val="24"/>
                <w:lang w:val="es-PE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1.0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Versión inicial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0F04" w:rsidRPr="003334EA" w:rsidRDefault="00ED5F1E" w:rsidP="006D4021">
            <w:pPr>
              <w:pStyle w:val="GC-Prrafo1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Paola Rojas</w:t>
            </w:r>
          </w:p>
        </w:tc>
      </w:tr>
      <w:tr w:rsidR="00330F04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200A0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200A0A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0F04" w:rsidRPr="003334EA" w:rsidRDefault="00330F04" w:rsidP="00200A0A">
            <w:pPr>
              <w:pStyle w:val="GC-Prrafo1"/>
              <w:jc w:val="center"/>
              <w:rPr>
                <w:sz w:val="22"/>
                <w:szCs w:val="24"/>
              </w:rPr>
            </w:pPr>
          </w:p>
        </w:tc>
      </w:tr>
      <w:tr w:rsidR="00330F04" w:rsidRPr="003334EA" w:rsidTr="00200A0A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93AEB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74525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745258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0F04" w:rsidRPr="003334EA" w:rsidRDefault="00330F04" w:rsidP="00745258">
            <w:pPr>
              <w:pStyle w:val="GC-Prrafo1"/>
              <w:jc w:val="center"/>
              <w:rPr>
                <w:sz w:val="22"/>
                <w:szCs w:val="24"/>
              </w:rPr>
            </w:pPr>
          </w:p>
        </w:tc>
      </w:tr>
      <w:tr w:rsidR="00330F04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A345CB">
            <w:pPr>
              <w:pStyle w:val="GC-Prrafo1"/>
              <w:spacing w:line="276" w:lineRule="auto"/>
              <w:jc w:val="both"/>
              <w:rPr>
                <w:sz w:val="22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0F04" w:rsidRPr="003334EA" w:rsidRDefault="00330F04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</w:tr>
      <w:tr w:rsidR="00330F04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A345CB">
            <w:pPr>
              <w:pStyle w:val="GC-Prrafo1"/>
              <w:spacing w:line="276" w:lineRule="auto"/>
              <w:jc w:val="both"/>
              <w:rPr>
                <w:sz w:val="22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0F04" w:rsidRPr="003334EA" w:rsidRDefault="00330F04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</w:tr>
    </w:tbl>
    <w:p w:rsidR="00330F04" w:rsidRPr="003334EA" w:rsidRDefault="00330F04">
      <w:pPr>
        <w:spacing w:after="0" w:line="240" w:lineRule="auto"/>
        <w:rPr>
          <w:rFonts w:ascii="Arial" w:hAnsi="Arial" w:cs="Arial"/>
          <w:b/>
          <w:bCs/>
          <w:caps/>
          <w:kern w:val="32"/>
          <w:sz w:val="24"/>
          <w:szCs w:val="24"/>
        </w:rPr>
      </w:pPr>
    </w:p>
    <w:p w:rsidR="00ED5F1E" w:rsidRDefault="00ED5F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5F1E" w:rsidRPr="00ED5F1E" w:rsidRDefault="00ED5F1E" w:rsidP="00ED5F1E">
      <w:pPr>
        <w:rPr>
          <w:rFonts w:ascii="Arial" w:hAnsi="Arial" w:cs="Arial"/>
          <w:sz w:val="24"/>
          <w:szCs w:val="24"/>
        </w:rPr>
      </w:pPr>
    </w:p>
    <w:p w:rsidR="00ED5F1E" w:rsidRPr="00ED5F1E" w:rsidRDefault="00ED5F1E" w:rsidP="00ED5F1E">
      <w:pPr>
        <w:rPr>
          <w:rFonts w:ascii="Arial" w:hAnsi="Arial" w:cs="Arial"/>
          <w:sz w:val="24"/>
          <w:szCs w:val="24"/>
        </w:rPr>
      </w:pPr>
    </w:p>
    <w:p w:rsidR="00ED5F1E" w:rsidRPr="00ED5F1E" w:rsidRDefault="00ED5F1E" w:rsidP="00ED5F1E">
      <w:pPr>
        <w:rPr>
          <w:rFonts w:ascii="Arial" w:hAnsi="Arial" w:cs="Arial"/>
          <w:sz w:val="24"/>
          <w:szCs w:val="24"/>
        </w:rPr>
      </w:pPr>
    </w:p>
    <w:p w:rsidR="00ED5F1E" w:rsidRPr="00ED5F1E" w:rsidRDefault="00ED5F1E" w:rsidP="00ED5F1E">
      <w:pPr>
        <w:rPr>
          <w:rFonts w:ascii="Arial" w:hAnsi="Arial" w:cs="Arial"/>
          <w:sz w:val="24"/>
          <w:szCs w:val="24"/>
        </w:rPr>
      </w:pPr>
    </w:p>
    <w:p w:rsidR="00ED5F1E" w:rsidRDefault="00ED5F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5F1E" w:rsidRDefault="00ED5F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5F1E" w:rsidRDefault="00ED5F1E" w:rsidP="00ED5F1E">
      <w:pPr>
        <w:tabs>
          <w:tab w:val="left" w:pos="676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60940" w:rsidRDefault="00260940" w:rsidP="00600AC5">
      <w:pPr>
        <w:spacing w:after="0" w:line="240" w:lineRule="auto"/>
        <w:rPr>
          <w:rFonts w:ascii="Arial" w:hAnsi="Arial" w:cs="Arial"/>
          <w:sz w:val="24"/>
          <w:szCs w:val="24"/>
        </w:rPr>
        <w:sectPr w:rsidR="00260940" w:rsidSect="00E87B4A">
          <w:headerReference w:type="default" r:id="rId9"/>
          <w:footerReference w:type="default" r:id="rId10"/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</w:p>
    <w:p w:rsidR="00330F04" w:rsidRPr="003334EA" w:rsidRDefault="00330F04" w:rsidP="00600AC5">
      <w:pPr>
        <w:spacing w:after="0" w:line="240" w:lineRule="auto"/>
        <w:rPr>
          <w:rFonts w:cs="Arial"/>
          <w:sz w:val="24"/>
          <w:szCs w:val="24"/>
        </w:rPr>
      </w:pPr>
      <w:bookmarkStart w:id="4" w:name="_Toc304021288"/>
      <w:bookmarkStart w:id="5" w:name="_Toc272189179"/>
      <w:bookmarkEnd w:id="3"/>
    </w:p>
    <w:p w:rsidR="00F41C40" w:rsidRDefault="00330F04" w:rsidP="00F41C40">
      <w:pPr>
        <w:pStyle w:val="Ttulo1"/>
        <w:jc w:val="center"/>
        <w:rPr>
          <w:rFonts w:cs="Arial"/>
        </w:rPr>
      </w:pPr>
      <w:bookmarkStart w:id="6" w:name="_Toc324814042"/>
      <w:bookmarkStart w:id="7" w:name="_Toc348588009"/>
      <w:bookmarkEnd w:id="1"/>
      <w:bookmarkEnd w:id="4"/>
      <w:bookmarkEnd w:id="5"/>
      <w:r w:rsidRPr="003334EA">
        <w:rPr>
          <w:rFonts w:cs="Arial"/>
        </w:rPr>
        <w:t>CAPITULO I</w:t>
      </w:r>
      <w:bookmarkEnd w:id="6"/>
      <w:bookmarkEnd w:id="7"/>
    </w:p>
    <w:p w:rsidR="00330F04" w:rsidRDefault="00ED45D6" w:rsidP="00F41C40">
      <w:pPr>
        <w:pStyle w:val="Ttulo1"/>
        <w:jc w:val="center"/>
        <w:rPr>
          <w:rFonts w:cs="Arial"/>
        </w:rPr>
      </w:pPr>
      <w:bookmarkStart w:id="8" w:name="_Toc348588010"/>
      <w:r>
        <w:rPr>
          <w:rFonts w:cs="Arial"/>
        </w:rPr>
        <w:t>p</w:t>
      </w:r>
      <w:r w:rsidR="00F41C40">
        <w:rPr>
          <w:rFonts w:cs="Arial"/>
        </w:rPr>
        <w:t xml:space="preserve">rocedimientos </w:t>
      </w:r>
      <w:r>
        <w:rPr>
          <w:rFonts w:cs="Arial"/>
        </w:rPr>
        <w:t>de calidad</w:t>
      </w:r>
      <w:bookmarkEnd w:id="8"/>
    </w:p>
    <w:p w:rsidR="00260940" w:rsidRPr="00260940" w:rsidRDefault="00260940" w:rsidP="00A652C7">
      <w:pPr>
        <w:spacing w:after="0"/>
        <w:rPr>
          <w:lang w:eastAsia="es-ES"/>
        </w:rPr>
      </w:pPr>
    </w:p>
    <w:p w:rsidR="00330F04" w:rsidRPr="0022050A" w:rsidRDefault="00600AC5" w:rsidP="00B60A20">
      <w:pPr>
        <w:pStyle w:val="Ttulo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9" w:name="_Toc348588011"/>
      <w:r>
        <w:rPr>
          <w:rFonts w:cs="Arial"/>
          <w:sz w:val="24"/>
          <w:szCs w:val="32"/>
        </w:rPr>
        <w:t>EVIDENCIAS DE LOS PROCEDIMIENTOS DE CALIDAD</w:t>
      </w:r>
      <w:bookmarkEnd w:id="9"/>
    </w:p>
    <w:p w:rsidR="00330F04" w:rsidRPr="0022050A" w:rsidRDefault="00600AC5" w:rsidP="00B60A20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0" w:name="_Toc348588012"/>
      <w:r>
        <w:rPr>
          <w:rFonts w:cs="Arial"/>
          <w:sz w:val="24"/>
          <w:szCs w:val="32"/>
        </w:rPr>
        <w:t>Evidencias del Procedimiento de Trazabilidad</w:t>
      </w:r>
      <w:bookmarkEnd w:id="10"/>
    </w:p>
    <w:p w:rsidR="00330F04" w:rsidRPr="008D0355" w:rsidRDefault="00260940" w:rsidP="00B60A20">
      <w:pPr>
        <w:pStyle w:val="Prrafodelista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bookmarkStart w:id="11" w:name="_Toc148202445"/>
      <w:bookmarkStart w:id="12" w:name="_Toc243106905"/>
      <w:bookmarkStart w:id="13" w:name="_Toc250563731"/>
      <w:r>
        <w:rPr>
          <w:rFonts w:ascii="Arial" w:hAnsi="Arial" w:cs="Arial"/>
          <w:b/>
          <w:szCs w:val="24"/>
        </w:rPr>
        <w:t>Matriz de Casos de Uso vs. Casos de Prueba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010"/>
        <w:gridCol w:w="5420"/>
        <w:gridCol w:w="951"/>
        <w:gridCol w:w="951"/>
        <w:gridCol w:w="951"/>
        <w:gridCol w:w="951"/>
        <w:gridCol w:w="951"/>
        <w:gridCol w:w="951"/>
        <w:gridCol w:w="951"/>
        <w:gridCol w:w="943"/>
      </w:tblGrid>
      <w:tr w:rsidR="00260940" w:rsidRPr="004D2239" w:rsidTr="00260940">
        <w:trPr>
          <w:trHeight w:val="315"/>
        </w:trPr>
        <w:tc>
          <w:tcPr>
            <w:tcW w:w="38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69696"/>
            <w:tcMar>
              <w:top w:w="14" w:type="dxa"/>
              <w:left w:w="14" w:type="dxa"/>
              <w:bottom w:w="0" w:type="dxa"/>
              <w:right w:w="14" w:type="dxa"/>
            </w:tcMar>
            <w:textDirection w:val="btLr"/>
            <w:vAlign w:val="center"/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CUS</w:t>
            </w:r>
          </w:p>
        </w:tc>
        <w:tc>
          <w:tcPr>
            <w:tcW w:w="4616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CP</w:t>
            </w:r>
          </w:p>
        </w:tc>
      </w:tr>
      <w:tr w:rsidR="00260940" w:rsidRPr="004D2239" w:rsidTr="00260940">
        <w:trPr>
          <w:trHeight w:val="375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4D2239" w:rsidRDefault="002609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 w:rsidP="00260940">
            <w:pPr>
              <w:tabs>
                <w:tab w:val="left" w:pos="448"/>
                <w:tab w:val="center" w:pos="2432"/>
              </w:tabs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609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4D2239" w:rsidRDefault="002609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CC_CUS011_Agregar_Contrato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609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4D2239" w:rsidRDefault="002609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CC_CUS012_Agregar_Addenda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609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4D2239" w:rsidRDefault="002609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CC_CUS013_Agregar_Cliente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609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4D2239" w:rsidRDefault="002609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CC_CUS014_Agregar_Incumplimiento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609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4D2239" w:rsidRDefault="002609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CC_CUS004_Cambiar_estado_Contrato_Addenda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609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4D2239" w:rsidRDefault="002609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CC_CUS007_Consultar_informacion_seguimiento_contratos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4D2239" w:rsidRDefault="004D2239" w:rsidP="004D2239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4D2239" w:rsidRDefault="004D2239" w:rsidP="004D2239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260940" w:rsidRDefault="00260940" w:rsidP="00260940">
      <w:pPr>
        <w:pStyle w:val="Prrafodelista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Matriz de Casos de Uso vs. Escenarios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753"/>
        <w:gridCol w:w="5532"/>
        <w:gridCol w:w="980"/>
        <w:gridCol w:w="982"/>
        <w:gridCol w:w="982"/>
        <w:gridCol w:w="982"/>
        <w:gridCol w:w="982"/>
        <w:gridCol w:w="983"/>
        <w:gridCol w:w="983"/>
        <w:gridCol w:w="983"/>
      </w:tblGrid>
      <w:tr w:rsidR="00260940" w:rsidRPr="00260940" w:rsidTr="001506FA">
        <w:trPr>
          <w:trHeight w:val="561"/>
        </w:trPr>
        <w:tc>
          <w:tcPr>
            <w:tcW w:w="2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69696"/>
            <w:textDirection w:val="btLr"/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72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ESC</w:t>
            </w:r>
          </w:p>
        </w:tc>
      </w:tr>
      <w:tr w:rsidR="00260940" w:rsidRPr="00260940" w:rsidTr="001506FA">
        <w:trPr>
          <w:trHeight w:val="559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CC_CUS011_Agregar_Contrato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CC_CUS012_Agregar_Addenda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CC_CUS013_Agregar_Cliente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CC_CUS014_Agregar_Incumplimient</w:t>
            </w:r>
            <w:r w:rsidR="001506FA" w:rsidRPr="004D223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CC_CUS004_Cambiar_estado_Contrato_Addenda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CC_CUS007_Consultar_informacion_seguimiento_contratos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260940" w:rsidRDefault="00260940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1506FA" w:rsidRDefault="001506FA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1506FA" w:rsidRDefault="001506FA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1506FA" w:rsidRDefault="001506FA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1506FA" w:rsidRDefault="001506FA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1506FA" w:rsidRDefault="001506FA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1506FA" w:rsidRDefault="001506FA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  <w:sectPr w:rsidR="001506FA" w:rsidSect="00260940">
          <w:pgSz w:w="16838" w:h="11906" w:orient="landscape" w:code="9"/>
          <w:pgMar w:top="1418" w:right="1418" w:bottom="1701" w:left="1418" w:header="567" w:footer="567" w:gutter="0"/>
          <w:cols w:space="708"/>
          <w:docGrid w:linePitch="360"/>
        </w:sectPr>
      </w:pPr>
    </w:p>
    <w:p w:rsidR="00260940" w:rsidRDefault="00260940" w:rsidP="00260940">
      <w:pPr>
        <w:pStyle w:val="Prrafodelista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Solicitud de actualización de matriz de traza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465"/>
        <w:gridCol w:w="818"/>
        <w:gridCol w:w="1450"/>
        <w:gridCol w:w="2194"/>
      </w:tblGrid>
      <w:tr w:rsidR="00260940" w:rsidRPr="00260940" w:rsidTr="001506FA">
        <w:trPr>
          <w:trHeight w:val="315"/>
        </w:trPr>
        <w:tc>
          <w:tcPr>
            <w:tcW w:w="2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Solicitud de actualización de matriz de traza</w:t>
            </w:r>
          </w:p>
        </w:tc>
        <w:tc>
          <w:tcPr>
            <w:tcW w:w="12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Fecha: _08/ 02 / 2013</w:t>
            </w:r>
          </w:p>
        </w:tc>
        <w:tc>
          <w:tcPr>
            <w:tcW w:w="12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N° _001____</w:t>
            </w:r>
          </w:p>
        </w:tc>
      </w:tr>
      <w:tr w:rsidR="00260940" w:rsidRPr="00260940" w:rsidTr="001506FA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Solicitado por: Gabriela E. Rojas </w:t>
            </w:r>
            <w:proofErr w:type="spellStart"/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Munive</w:t>
            </w:r>
            <w:proofErr w:type="spellEnd"/>
          </w:p>
        </w:tc>
      </w:tr>
      <w:tr w:rsidR="00260940" w:rsidRPr="00260940" w:rsidTr="001506FA">
        <w:trPr>
          <w:trHeight w:val="96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Cargo y área del solicitante:</w:t>
            </w: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Asegurador de Calidad del equipo de Gestión de Contratos Clientes</w:t>
            </w:r>
          </w:p>
        </w:tc>
      </w:tr>
      <w:tr w:rsidR="00260940" w:rsidRPr="00260940" w:rsidTr="001506FA">
        <w:trPr>
          <w:trHeight w:val="54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Evaluación Solicitud de cambio (aprobada) </w:t>
            </w:r>
            <w:proofErr w:type="spellStart"/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Nro</w:t>
            </w:r>
            <w:proofErr w:type="spellEnd"/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: 001</w:t>
            </w:r>
          </w:p>
        </w:tc>
      </w:tr>
      <w:tr w:rsidR="00260940" w:rsidRPr="00260940" w:rsidTr="001506FA">
        <w:trPr>
          <w:trHeight w:val="57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Descripción de Solicitud (indicar detalles sobre los artefactos y matrices afectadas)</w:t>
            </w:r>
          </w:p>
        </w:tc>
      </w:tr>
      <w:tr w:rsidR="00260940" w:rsidRPr="00260940" w:rsidTr="001506FA">
        <w:trPr>
          <w:trHeight w:val="84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 añadirá el Caso de Prueba para el CC_CUS013_Agregar Cliente</w:t>
            </w:r>
          </w:p>
        </w:tc>
      </w:tr>
      <w:tr w:rsidR="00260940" w:rsidRPr="00260940" w:rsidTr="001506FA">
        <w:trPr>
          <w:trHeight w:val="315"/>
        </w:trPr>
        <w:tc>
          <w:tcPr>
            <w:tcW w:w="295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Fecha de </w:t>
            </w:r>
            <w:r w:rsidR="00255DAA" w:rsidRPr="004D223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evaluación</w:t>
            </w: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: 11/02/2013</w:t>
            </w:r>
          </w:p>
        </w:tc>
        <w:tc>
          <w:tcPr>
            <w:tcW w:w="204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Fecha de aprobación: 12/02/2013</w:t>
            </w:r>
          </w:p>
        </w:tc>
      </w:tr>
      <w:tr w:rsidR="00260940" w:rsidRPr="00260940" w:rsidTr="001506FA">
        <w:trPr>
          <w:trHeight w:val="300"/>
        </w:trPr>
        <w:tc>
          <w:tcPr>
            <w:tcW w:w="2959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041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300"/>
        </w:trPr>
        <w:tc>
          <w:tcPr>
            <w:tcW w:w="2959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041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315"/>
        </w:trPr>
        <w:tc>
          <w:tcPr>
            <w:tcW w:w="295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Firma de Solicitante</w:t>
            </w:r>
          </w:p>
        </w:tc>
        <w:tc>
          <w:tcPr>
            <w:tcW w:w="204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VoBo</w:t>
            </w:r>
            <w:proofErr w:type="spellEnd"/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 aprobación</w:t>
            </w:r>
          </w:p>
        </w:tc>
      </w:tr>
    </w:tbl>
    <w:p w:rsidR="00260940" w:rsidRPr="008D0355" w:rsidRDefault="00260940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330F04" w:rsidRPr="00573527" w:rsidRDefault="001506FA" w:rsidP="00B60A20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4" w:name="_Toc348588013"/>
      <w:r>
        <w:rPr>
          <w:rFonts w:cs="Arial"/>
          <w:sz w:val="24"/>
          <w:szCs w:val="32"/>
        </w:rPr>
        <w:t>Evidencias del Procedimiento de Cambios de Documentos</w:t>
      </w:r>
      <w:bookmarkEnd w:id="14"/>
    </w:p>
    <w:p w:rsidR="001506FA" w:rsidRPr="001506FA" w:rsidRDefault="001506FA" w:rsidP="001506F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1506FA">
        <w:rPr>
          <w:rFonts w:ascii="Arial" w:hAnsi="Arial" w:cs="Arial"/>
          <w:b/>
          <w:szCs w:val="24"/>
        </w:rPr>
        <w:t>REGISTROS DEL PROCEDIMIENTO PARA GESTIONAR EL CAMBIO DE UN DOCUMENTO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05"/>
        <w:gridCol w:w="1275"/>
        <w:gridCol w:w="1401"/>
        <w:gridCol w:w="1096"/>
        <w:gridCol w:w="1012"/>
        <w:gridCol w:w="1003"/>
        <w:gridCol w:w="1123"/>
        <w:gridCol w:w="1088"/>
      </w:tblGrid>
      <w:tr w:rsidR="001506FA" w:rsidRPr="001506FA" w:rsidTr="001506FA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Código de Registro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Nombre del Registro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Responsable de Conservación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Documento Asociado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Lugar de Almacén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Tiempo de almacén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Disposición Final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Seguridad</w:t>
            </w:r>
          </w:p>
        </w:tc>
      </w:tr>
      <w:tr w:rsidR="001506FA" w:rsidRPr="001506FA" w:rsidTr="00255DAA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REG-0301-2013-01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Solicitud de cambio de documentos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Dueño del proceso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Archivador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2 años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Archivo Activo – Calidad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AZ – Solicitud de cambio de documentos</w:t>
            </w:r>
          </w:p>
        </w:tc>
      </w:tr>
      <w:tr w:rsidR="001506FA" w:rsidRPr="001506FA" w:rsidTr="00255DAA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REG-0301-2013-02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Evaluación de Solicitud de cambio de documentos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Dueño del proceso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Archivador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2 años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Archivo Activo – Calidad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AZ – Evaluación de Solicitud de cambio de documentos</w:t>
            </w:r>
          </w:p>
        </w:tc>
      </w:tr>
    </w:tbl>
    <w:p w:rsidR="001506FA" w:rsidRDefault="001506FA" w:rsidP="00255DAA">
      <w:pPr>
        <w:pStyle w:val="ListParagraph"/>
        <w:tabs>
          <w:tab w:val="left" w:pos="720"/>
        </w:tabs>
        <w:ind w:left="360"/>
        <w:rPr>
          <w:rFonts w:ascii="Arial Narrow" w:hAnsi="Arial Narrow"/>
          <w:b/>
        </w:rPr>
      </w:pPr>
    </w:p>
    <w:p w:rsidR="00255DAA" w:rsidRDefault="00255DAA" w:rsidP="00255DAA">
      <w:pPr>
        <w:pStyle w:val="ListParagraph"/>
        <w:tabs>
          <w:tab w:val="left" w:pos="720"/>
        </w:tabs>
        <w:ind w:left="360"/>
        <w:rPr>
          <w:rFonts w:ascii="Arial Narrow" w:hAnsi="Arial Narrow"/>
          <w:b/>
        </w:rPr>
      </w:pPr>
    </w:p>
    <w:p w:rsidR="00255DAA" w:rsidRDefault="00255DAA" w:rsidP="00255DAA">
      <w:pPr>
        <w:pStyle w:val="ListParagraph"/>
        <w:tabs>
          <w:tab w:val="left" w:pos="720"/>
        </w:tabs>
        <w:ind w:left="360"/>
        <w:rPr>
          <w:rFonts w:ascii="Arial Narrow" w:hAnsi="Arial Narrow"/>
          <w:b/>
        </w:rPr>
      </w:pPr>
    </w:p>
    <w:p w:rsidR="00255DAA" w:rsidRDefault="00255DAA" w:rsidP="00255DAA">
      <w:pPr>
        <w:pStyle w:val="ListParagraph"/>
        <w:tabs>
          <w:tab w:val="left" w:pos="720"/>
        </w:tabs>
        <w:ind w:left="360"/>
        <w:rPr>
          <w:rFonts w:ascii="Arial Narrow" w:hAnsi="Arial Narrow"/>
          <w:b/>
        </w:rPr>
      </w:pPr>
    </w:p>
    <w:p w:rsidR="00255DAA" w:rsidRDefault="00255DAA" w:rsidP="00255DAA">
      <w:pPr>
        <w:pStyle w:val="ListParagraph"/>
        <w:tabs>
          <w:tab w:val="left" w:pos="720"/>
        </w:tabs>
        <w:ind w:left="360"/>
        <w:rPr>
          <w:rFonts w:ascii="Arial Narrow" w:hAnsi="Arial Narrow"/>
          <w:b/>
        </w:rPr>
      </w:pPr>
    </w:p>
    <w:p w:rsidR="00255DAA" w:rsidRDefault="00255DAA" w:rsidP="00255DAA">
      <w:pPr>
        <w:pStyle w:val="ListParagraph"/>
        <w:tabs>
          <w:tab w:val="left" w:pos="720"/>
        </w:tabs>
        <w:ind w:left="360"/>
        <w:rPr>
          <w:rFonts w:ascii="Arial Narrow" w:hAnsi="Arial Narrow"/>
          <w:b/>
        </w:rPr>
      </w:pPr>
    </w:p>
    <w:p w:rsidR="00255DAA" w:rsidRDefault="00255DAA" w:rsidP="00255DAA">
      <w:pPr>
        <w:pStyle w:val="ListParagraph"/>
        <w:tabs>
          <w:tab w:val="left" w:pos="720"/>
        </w:tabs>
        <w:ind w:left="360"/>
        <w:rPr>
          <w:rFonts w:ascii="Arial Narrow" w:hAnsi="Arial Narrow"/>
          <w:b/>
        </w:rPr>
      </w:pPr>
    </w:p>
    <w:p w:rsidR="00255DAA" w:rsidRDefault="00255DAA" w:rsidP="00255DAA">
      <w:pPr>
        <w:pStyle w:val="ListParagraph"/>
        <w:tabs>
          <w:tab w:val="left" w:pos="720"/>
        </w:tabs>
        <w:ind w:left="360"/>
        <w:rPr>
          <w:rFonts w:ascii="Arial Narrow" w:hAnsi="Arial Narrow"/>
          <w:b/>
        </w:rPr>
      </w:pPr>
    </w:p>
    <w:p w:rsidR="001506FA" w:rsidRPr="00255DAA" w:rsidRDefault="001506FA" w:rsidP="00255DA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lastRenderedPageBreak/>
        <w:t>REG-0301-2013: SO</w:t>
      </w:r>
      <w:r w:rsidR="004D2239">
        <w:rPr>
          <w:rFonts w:ascii="Arial" w:hAnsi="Arial" w:cs="Arial"/>
          <w:b/>
          <w:szCs w:val="24"/>
        </w:rPr>
        <w:t>LICITUD DE CAMBIO DE DOCUMENTOS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8"/>
        <w:gridCol w:w="2573"/>
        <w:gridCol w:w="1169"/>
        <w:gridCol w:w="2723"/>
      </w:tblGrid>
      <w:tr w:rsidR="001506FA" w:rsidRPr="004D2239" w:rsidTr="00255DAA">
        <w:trPr>
          <w:trHeight w:val="2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REG-0301-2013</w:t>
            </w:r>
          </w:p>
        </w:tc>
      </w:tr>
      <w:tr w:rsidR="001506FA" w:rsidRPr="004D2239" w:rsidTr="00255DAA">
        <w:trPr>
          <w:trHeight w:val="477"/>
        </w:trPr>
        <w:tc>
          <w:tcPr>
            <w:tcW w:w="3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Solicitud de cambio de Documentos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 xml:space="preserve">   Nº.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REG-0301-2013-01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506FA" w:rsidRPr="004D2239" w:rsidTr="00255DAA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Solicitado por</w:t>
            </w:r>
            <w:proofErr w:type="gramStart"/>
            <w:r w:rsidRPr="004D2239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Rojas</w:t>
            </w:r>
            <w:proofErr w:type="gramEnd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Munive</w:t>
            </w:r>
            <w:proofErr w:type="spellEnd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, Gabriela.</w:t>
            </w:r>
          </w:p>
        </w:tc>
      </w:tr>
      <w:tr w:rsidR="001506FA" w:rsidRPr="004D2239" w:rsidTr="00255DAA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Cargo y área del solicitante: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Asegurador de la calidad.</w:t>
            </w:r>
          </w:p>
        </w:tc>
      </w:tr>
      <w:tr w:rsidR="001506FA" w:rsidRPr="004D2239" w:rsidTr="00255DAA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Tipo de Documento: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Documento interno – Plan de pruebas.</w:t>
            </w:r>
          </w:p>
        </w:tc>
      </w:tr>
      <w:tr w:rsidR="001506FA" w:rsidRPr="004D2239" w:rsidTr="00255DAA">
        <w:trPr>
          <w:trHeight w:val="31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Documento: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Plan de pruebas Gestión contratos Clientes</w:t>
            </w:r>
          </w:p>
        </w:tc>
      </w:tr>
      <w:tr w:rsidR="001506FA" w:rsidRPr="004D2239" w:rsidTr="00255DAA">
        <w:trPr>
          <w:trHeight w:val="28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Código del Documento: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000009.</w:t>
            </w:r>
          </w:p>
        </w:tc>
      </w:tr>
      <w:tr w:rsidR="001506FA" w:rsidRPr="004D2239" w:rsidTr="00255DAA">
        <w:trPr>
          <w:trHeight w:val="39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Versión del Documento: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v1.0.</w:t>
            </w:r>
          </w:p>
        </w:tc>
      </w:tr>
      <w:tr w:rsidR="001506FA" w:rsidRPr="004D2239" w:rsidTr="00255DAA">
        <w:trPr>
          <w:trHeight w:val="119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Motivo y/o sustento de la Solicitud:</w:t>
            </w:r>
          </w:p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Se añadieron Casos de prueba internos.</w:t>
            </w:r>
          </w:p>
        </w:tc>
      </w:tr>
      <w:tr w:rsidR="001506FA" w:rsidRPr="004D2239" w:rsidTr="00255DAA">
        <w:trPr>
          <w:trHeight w:val="15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Propuesta:</w:t>
            </w:r>
          </w:p>
          <w:p w:rsidR="001506FA" w:rsidRPr="004D2239" w:rsidRDefault="001506FA" w:rsidP="00A652C7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Realizar una capacitación al equipo de proyecto de Gestión de contratos Clientes, con respecto a la mejora del documento (000009 – Plan de pruebas).  </w:t>
            </w:r>
          </w:p>
          <w:p w:rsidR="001506FA" w:rsidRPr="004D2239" w:rsidRDefault="001506FA" w:rsidP="00A652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El documento cambiado se basará como plantilla del documento original, cuya información será actualizada y tomada en cuenta en la capacitación.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1506FA" w:rsidRPr="004D2239" w:rsidTr="00255DAA">
        <w:trPr>
          <w:trHeight w:val="1480"/>
        </w:trPr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jc w:val="center"/>
              <w:rPr>
                <w:rFonts w:ascii="Arial" w:eastAsia="MS Mincho" w:hAnsi="Arial" w:cs="Arial"/>
                <w:b/>
                <w:i/>
                <w:smallCaps/>
                <w:color w:val="808080"/>
                <w:sz w:val="20"/>
                <w:szCs w:val="20"/>
              </w:rPr>
            </w:pPr>
          </w:p>
          <w:p w:rsidR="001506FA" w:rsidRPr="004D2239" w:rsidRDefault="001506FA" w:rsidP="00A652C7">
            <w:pPr>
              <w:spacing w:after="240"/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proofErr w:type="spellStart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GRojas</w:t>
            </w:r>
            <w:proofErr w:type="spellEnd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Munive</w:t>
            </w:r>
            <w:proofErr w:type="spellEnd"/>
          </w:p>
          <w:p w:rsidR="001506FA" w:rsidRPr="004D2239" w:rsidRDefault="001506FA" w:rsidP="00A652C7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Solicitante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Robles Cacha, Pablo</w: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  <w:t>Firma de Creador</w:t>
            </w:r>
          </w:p>
        </w:tc>
        <w:tc>
          <w:tcPr>
            <w:tcW w:w="2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506FA" w:rsidRPr="004D2239" w:rsidRDefault="001506FA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object w:dxaOrig="4021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6pt;height:27.15pt" o:ole="" o:bordertopcolor="gray" o:borderleftcolor="gray" o:borderbottomcolor="gray" o:borderrightcolor="gray">
                  <v:imagedata r:id="rId11" o:title=""/>
                  <w10:bordertop type="thinThickLarge" width="24"/>
                  <w10:borderleft type="thinThickLarge" width="24"/>
                  <w10:borderbottom type="thickThinLarge" width="24"/>
                  <w10:borderright type="thickThinLarge" width="24"/>
                </v:shape>
                <o:OLEObject Type="Embed" ProgID="PBrush" ShapeID="_x0000_i1025" DrawAspect="Content" ObjectID="_1422329937" r:id="rId12"/>
              </w:object>
            </w:r>
          </w:p>
          <w:p w:rsidR="001506FA" w:rsidRPr="004D2239" w:rsidRDefault="001506FA" w:rsidP="00A652C7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D2239">
              <w:rPr>
                <w:rFonts w:ascii="Arial" w:hAnsi="Arial" w:cs="Arial"/>
                <w:b/>
                <w:sz w:val="20"/>
                <w:szCs w:val="20"/>
              </w:rPr>
              <w:t>VoBo</w:t>
            </w:r>
            <w:proofErr w:type="spellEnd"/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D2239">
              <w:rPr>
                <w:rFonts w:ascii="Arial" w:hAnsi="Arial" w:cs="Arial"/>
                <w:b/>
                <w:sz w:val="20"/>
                <w:szCs w:val="20"/>
              </w:rPr>
              <w:t>Recep</w:t>
            </w:r>
            <w:proofErr w:type="spellEnd"/>
            <w:r w:rsidRPr="004D2239">
              <w:rPr>
                <w:rFonts w:ascii="Arial" w:hAnsi="Arial" w:cs="Arial"/>
                <w:b/>
                <w:sz w:val="20"/>
                <w:szCs w:val="20"/>
              </w:rPr>
              <w:t>. Doc.</w:t>
            </w:r>
          </w:p>
        </w:tc>
      </w:tr>
      <w:tr w:rsidR="001506FA" w:rsidRPr="004D2239" w:rsidTr="00255DAA">
        <w:trPr>
          <w:trHeight w:val="253"/>
        </w:trPr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de solicitud: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de creación: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  <w:tc>
          <w:tcPr>
            <w:tcW w:w="2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ind w:left="11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Recepción: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</w:tr>
    </w:tbl>
    <w:p w:rsidR="001506FA" w:rsidRDefault="001506FA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255DAA" w:rsidRDefault="00255DAA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255DAA" w:rsidRDefault="00255DAA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255DAA" w:rsidRDefault="00255DAA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255DAA" w:rsidRDefault="00255DAA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255DAA" w:rsidRDefault="00255DAA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255DAA" w:rsidRDefault="00255DAA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1506FA" w:rsidRPr="00255DAA" w:rsidRDefault="001506FA" w:rsidP="00255DA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lastRenderedPageBreak/>
        <w:t>REG-0302-2013: EVALUACIÓN DE SO</w:t>
      </w:r>
      <w:r w:rsidR="004D2239">
        <w:rPr>
          <w:rFonts w:ascii="Arial" w:hAnsi="Arial" w:cs="Arial"/>
          <w:b/>
          <w:szCs w:val="24"/>
        </w:rPr>
        <w:t>LICITUD DE CAMBIO DE DOCUMENTOS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98"/>
        <w:gridCol w:w="1682"/>
        <w:gridCol w:w="2723"/>
      </w:tblGrid>
      <w:tr w:rsidR="001506FA" w:rsidRPr="004D2239" w:rsidTr="00255DAA">
        <w:trPr>
          <w:trHeight w:val="23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4D2239" w:rsidRDefault="001506FA" w:rsidP="00A652C7">
            <w:pPr>
              <w:pStyle w:val="ListParagraph"/>
              <w:tabs>
                <w:tab w:val="left" w:pos="720"/>
              </w:tabs>
              <w:ind w:left="79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REG-0302-2013</w:t>
            </w:r>
          </w:p>
        </w:tc>
      </w:tr>
      <w:tr w:rsidR="001506FA" w:rsidRPr="004D2239" w:rsidTr="00255DAA">
        <w:trPr>
          <w:trHeight w:val="477"/>
        </w:trPr>
        <w:tc>
          <w:tcPr>
            <w:tcW w:w="3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 Evaluación de solicitud de cambio de documentos 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 xml:space="preserve">   Nº.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REG-0102-2013-01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506FA" w:rsidRPr="004D2239" w:rsidTr="00255DAA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Número de solicitud de cambio: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Nº. REG-0301-2013-01.</w:t>
            </w:r>
          </w:p>
        </w:tc>
      </w:tr>
      <w:tr w:rsidR="001506FA" w:rsidRPr="004D2239" w:rsidTr="00255DAA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persona que evalúa: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Robles Cacha, Pablo.</w:t>
            </w:r>
          </w:p>
        </w:tc>
      </w:tr>
      <w:tr w:rsidR="001506FA" w:rsidRPr="004D2239" w:rsidTr="00255DAA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Cargo de persona que evalúa: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Jefe de proyecto.</w:t>
            </w:r>
          </w:p>
        </w:tc>
      </w:tr>
      <w:tr w:rsidR="001506FA" w:rsidRPr="004D2239" w:rsidTr="00255DAA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pict>
                <v:group id="_x0000_s1087" style="position:absolute;margin-left:183.6pt;margin-top:12.85pt;width:9.15pt;height:11.4pt;z-index:2;mso-position-horizontal-relative:text;mso-position-vertical-relative:text" coordorigin="5193,7758" coordsize="183,228">
                  <v:rect id="_x0000_s1088" style="position:absolute;left:5196;top:7758;width:180;height:180">
                    <v:textbox style="mso-next-textbox:#_x0000_s1088"/>
                  </v:rect>
                  <v:line id="_x0000_s1089" style="position:absolute;flip:y" from="5193,7806" to="5373,7986"/>
                  <v:line id="_x0000_s1090" style="position:absolute" from="5193,7806" to="5373,7986"/>
                </v:group>
              </w:pict>
            </w:r>
            <w:r w:rsidRPr="004D2239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pict>
                <v:rect id="_x0000_s1086" style="position:absolute;margin-left:282.6pt;margin-top:12.8pt;width:9pt;height:9pt;z-index:1;mso-position-horizontal-relative:text;mso-position-vertical-relative:text"/>
              </w:pic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t>Resultado de evaluación: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Aprobado    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t>Desaprobado</w:t>
            </w:r>
          </w:p>
        </w:tc>
      </w:tr>
      <w:tr w:rsidR="001506FA" w:rsidRPr="004D2239" w:rsidTr="00255DAA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Motivo de resultado:</w:t>
            </w:r>
          </w:p>
          <w:p w:rsidR="001506FA" w:rsidRPr="004D2239" w:rsidRDefault="001506FA" w:rsidP="00A652C7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Necesidad de mejorar el documento (000009 – Plan de pruebas), debido a la mejora del documento; incluyendo las capacitaciones pactadas al equipo proyecto.</w:t>
            </w:r>
          </w:p>
        </w:tc>
      </w:tr>
      <w:tr w:rsidR="001506FA" w:rsidRPr="004D2239" w:rsidTr="00255DAA">
        <w:trPr>
          <w:trHeight w:val="28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Otras observaciones:</w:t>
            </w:r>
          </w:p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N/A</w:t>
            </w:r>
          </w:p>
        </w:tc>
      </w:tr>
      <w:tr w:rsidR="001506FA" w:rsidRPr="004D2239" w:rsidTr="00255DAA">
        <w:trPr>
          <w:trHeight w:val="339"/>
        </w:trPr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Fecha de evaluación: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08/02/2013</w:t>
            </w:r>
          </w:p>
        </w:tc>
        <w:tc>
          <w:tcPr>
            <w:tcW w:w="2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ind w:left="1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Fecha Recepción: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08/02/2013</w:t>
            </w:r>
          </w:p>
        </w:tc>
      </w:tr>
      <w:tr w:rsidR="001506FA" w:rsidRPr="004D2239" w:rsidTr="00255DAA">
        <w:trPr>
          <w:trHeight w:val="445"/>
        </w:trPr>
        <w:tc>
          <w:tcPr>
            <w:tcW w:w="25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506FA" w:rsidRPr="004D2239" w:rsidRDefault="001506FA" w:rsidP="00A652C7">
            <w:pPr>
              <w:ind w:left="118"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proofErr w:type="spellStart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RMunive</w:t>
            </w:r>
            <w:proofErr w:type="spellEnd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Gabriela</w:t>
            </w:r>
          </w:p>
          <w:p w:rsidR="001506FA" w:rsidRPr="004D2239" w:rsidRDefault="001506FA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Solicitante</w:t>
            </w:r>
          </w:p>
        </w:tc>
        <w:tc>
          <w:tcPr>
            <w:tcW w:w="2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ind w:left="118" w:firstLine="70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506FA" w:rsidRPr="004D2239" w:rsidRDefault="001506FA" w:rsidP="00A652C7">
            <w:pPr>
              <w:ind w:left="118" w:firstLine="708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  Robles Cacha, Pablo.</w:t>
            </w:r>
          </w:p>
          <w:p w:rsidR="001506FA" w:rsidRPr="004D2239" w:rsidRDefault="001506FA" w:rsidP="00A652C7">
            <w:pPr>
              <w:ind w:left="1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Nombre de quien </w:t>
            </w:r>
            <w:proofErr w:type="spellStart"/>
            <w:r w:rsidRPr="004D2239">
              <w:rPr>
                <w:rFonts w:ascii="Arial" w:hAnsi="Arial" w:cs="Arial"/>
                <w:b/>
                <w:sz w:val="20"/>
                <w:szCs w:val="20"/>
              </w:rPr>
              <w:t>recepciona</w:t>
            </w:r>
            <w:proofErr w:type="spellEnd"/>
          </w:p>
        </w:tc>
      </w:tr>
      <w:tr w:rsidR="001506FA" w:rsidRPr="004D2239" w:rsidTr="00255DAA">
        <w:trPr>
          <w:trHeight w:val="1685"/>
        </w:trPr>
        <w:tc>
          <w:tcPr>
            <w:tcW w:w="25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ind w:left="118"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   </w:t>
            </w:r>
          </w:p>
          <w:p w:rsidR="001506FA" w:rsidRPr="004D2239" w:rsidRDefault="001506FA" w:rsidP="00A652C7">
            <w:pPr>
              <w:ind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proofErr w:type="spellStart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RMunive</w:t>
            </w:r>
            <w:proofErr w:type="spellEnd"/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Gabriela</w:t>
            </w:r>
          </w:p>
          <w:p w:rsidR="001506FA" w:rsidRPr="004D2239" w:rsidRDefault="001506FA" w:rsidP="00A652C7">
            <w:pPr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Firma de quien </w:t>
            </w:r>
            <w:proofErr w:type="spellStart"/>
            <w:r w:rsidRPr="004D2239">
              <w:rPr>
                <w:rFonts w:ascii="Arial" w:hAnsi="Arial" w:cs="Arial"/>
                <w:b/>
                <w:sz w:val="20"/>
                <w:szCs w:val="20"/>
              </w:rPr>
              <w:t>recepciona</w:t>
            </w:r>
            <w:proofErr w:type="spellEnd"/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 resultado de evaluación</w:t>
            </w:r>
          </w:p>
        </w:tc>
      </w:tr>
    </w:tbl>
    <w:p w:rsidR="001506FA" w:rsidRDefault="001506FA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506FA" w:rsidRPr="00255DAA" w:rsidRDefault="001506FA" w:rsidP="00255DA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lastRenderedPageBreak/>
        <w:t>LISTA DE MAESTRO DE DOCUMENTO</w:t>
      </w:r>
    </w:p>
    <w:tbl>
      <w:tblPr>
        <w:tblW w:w="5042" w:type="pct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28"/>
        <w:gridCol w:w="1495"/>
        <w:gridCol w:w="1340"/>
        <w:gridCol w:w="1360"/>
        <w:gridCol w:w="1356"/>
        <w:gridCol w:w="1914"/>
        <w:gridCol w:w="9"/>
      </w:tblGrid>
      <w:tr w:rsidR="001506FA" w:rsidRPr="004D2239" w:rsidTr="004D2239">
        <w:trPr>
          <w:gridAfter w:val="1"/>
          <w:wAfter w:w="9" w:type="dxa"/>
          <w:trHeight w:val="225"/>
          <w:jc w:val="center"/>
        </w:trPr>
        <w:tc>
          <w:tcPr>
            <w:tcW w:w="9044" w:type="dxa"/>
            <w:gridSpan w:val="6"/>
            <w:shd w:val="clear" w:color="auto" w:fill="A6A6A6" w:themeFill="background1" w:themeFillShade="A6"/>
          </w:tcPr>
          <w:p w:rsidR="001506FA" w:rsidRPr="004D2239" w:rsidRDefault="001506FA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sz w:val="20"/>
              </w:rPr>
              <w:t>REG-0303-2013</w:t>
            </w:r>
          </w:p>
        </w:tc>
      </w:tr>
      <w:tr w:rsidR="001506FA" w:rsidRPr="004D2239" w:rsidTr="004D2239">
        <w:tblPrEx>
          <w:tblCellMar>
            <w:left w:w="108" w:type="dxa"/>
            <w:right w:w="108" w:type="dxa"/>
          </w:tblCellMar>
          <w:tblLook w:val="04A0"/>
        </w:tblPrEx>
        <w:trPr>
          <w:jc w:val="center"/>
        </w:trPr>
        <w:tc>
          <w:tcPr>
            <w:tcW w:w="1528" w:type="dxa"/>
            <w:shd w:val="clear" w:color="auto" w:fill="A6A6A6" w:themeFill="background1" w:themeFillShade="A6"/>
            <w:vAlign w:val="center"/>
          </w:tcPr>
          <w:p w:rsidR="001506FA" w:rsidRPr="004D2239" w:rsidRDefault="001506FA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Documento</w:t>
            </w:r>
          </w:p>
        </w:tc>
        <w:tc>
          <w:tcPr>
            <w:tcW w:w="1387" w:type="dxa"/>
            <w:shd w:val="clear" w:color="auto" w:fill="A6A6A6" w:themeFill="background1" w:themeFillShade="A6"/>
            <w:vAlign w:val="center"/>
          </w:tcPr>
          <w:p w:rsidR="001506FA" w:rsidRPr="004D2239" w:rsidRDefault="001506FA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Titulo</w:t>
            </w:r>
          </w:p>
        </w:tc>
        <w:tc>
          <w:tcPr>
            <w:tcW w:w="1388" w:type="dxa"/>
            <w:shd w:val="clear" w:color="auto" w:fill="A6A6A6" w:themeFill="background1" w:themeFillShade="A6"/>
            <w:vAlign w:val="center"/>
          </w:tcPr>
          <w:p w:rsidR="001506FA" w:rsidRPr="004D2239" w:rsidRDefault="001506FA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Código</w:t>
            </w: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:rsidR="001506FA" w:rsidRPr="004D2239" w:rsidRDefault="001506FA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Revisión</w:t>
            </w: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:rsidR="001506FA" w:rsidRPr="004D2239" w:rsidRDefault="001506FA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972" w:type="dxa"/>
            <w:gridSpan w:val="2"/>
            <w:shd w:val="clear" w:color="auto" w:fill="A6A6A6" w:themeFill="background1" w:themeFillShade="A6"/>
            <w:vAlign w:val="center"/>
          </w:tcPr>
          <w:p w:rsidR="001506FA" w:rsidRPr="004D2239" w:rsidRDefault="001506FA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TIPO COPIA</w:t>
            </w:r>
          </w:p>
        </w:tc>
      </w:tr>
      <w:tr w:rsidR="001506FA" w:rsidRPr="004D2239" w:rsidTr="00A652C7">
        <w:tblPrEx>
          <w:tblCellMar>
            <w:left w:w="108" w:type="dxa"/>
            <w:right w:w="108" w:type="dxa"/>
          </w:tblCellMar>
          <w:tblLook w:val="04A0"/>
        </w:tblPrEx>
        <w:trPr>
          <w:jc w:val="center"/>
        </w:trPr>
        <w:tc>
          <w:tcPr>
            <w:tcW w:w="152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Procedimiento</w:t>
            </w:r>
          </w:p>
        </w:tc>
        <w:tc>
          <w:tcPr>
            <w:tcW w:w="1387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Procedimiento para gestionar el Cambio de un documento</w:t>
            </w:r>
          </w:p>
        </w:tc>
        <w:tc>
          <w:tcPr>
            <w:tcW w:w="138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REG-0303-2013-01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1.3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 xml:space="preserve">Gabriela E. Rojas </w:t>
            </w:r>
            <w:proofErr w:type="spellStart"/>
            <w:r w:rsidRPr="004D2239">
              <w:rPr>
                <w:rFonts w:ascii="Arial" w:hAnsi="Arial" w:cs="Arial"/>
                <w:color w:val="000000"/>
                <w:sz w:val="20"/>
              </w:rPr>
              <w:t>Munive</w:t>
            </w:r>
            <w:proofErr w:type="spellEnd"/>
          </w:p>
        </w:tc>
        <w:tc>
          <w:tcPr>
            <w:tcW w:w="1972" w:type="dxa"/>
            <w:gridSpan w:val="2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CONTROLADA</w:t>
            </w:r>
          </w:p>
        </w:tc>
      </w:tr>
      <w:tr w:rsidR="001506FA" w:rsidRPr="004D2239" w:rsidTr="00A652C7">
        <w:tblPrEx>
          <w:tblCellMar>
            <w:left w:w="108" w:type="dxa"/>
            <w:right w:w="108" w:type="dxa"/>
          </w:tblCellMar>
          <w:tblLook w:val="04A0"/>
        </w:tblPrEx>
        <w:trPr>
          <w:trHeight w:val="765"/>
          <w:jc w:val="center"/>
        </w:trPr>
        <w:tc>
          <w:tcPr>
            <w:tcW w:w="152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 de pruebas</w:t>
            </w:r>
          </w:p>
        </w:tc>
        <w:tc>
          <w:tcPr>
            <w:tcW w:w="1387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 de pruebas</w:t>
            </w:r>
          </w:p>
        </w:tc>
        <w:tc>
          <w:tcPr>
            <w:tcW w:w="138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 xml:space="preserve">Gabriela E. Rojas </w:t>
            </w:r>
            <w:proofErr w:type="spellStart"/>
            <w:r w:rsidRPr="004D2239">
              <w:rPr>
                <w:rFonts w:ascii="Arial" w:hAnsi="Arial" w:cs="Arial"/>
                <w:color w:val="000000"/>
                <w:sz w:val="20"/>
              </w:rPr>
              <w:t>Munive</w:t>
            </w:r>
            <w:proofErr w:type="spellEnd"/>
          </w:p>
        </w:tc>
        <w:tc>
          <w:tcPr>
            <w:tcW w:w="1972" w:type="dxa"/>
            <w:gridSpan w:val="2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CONTROLADA</w:t>
            </w:r>
          </w:p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506FA" w:rsidRPr="004D2239" w:rsidTr="00A652C7">
        <w:tblPrEx>
          <w:tblCellMar>
            <w:left w:w="108" w:type="dxa"/>
            <w:right w:w="108" w:type="dxa"/>
          </w:tblCellMar>
          <w:tblLook w:val="04A0"/>
        </w:tblPrEx>
        <w:trPr>
          <w:trHeight w:val="840"/>
          <w:jc w:val="center"/>
        </w:trPr>
        <w:tc>
          <w:tcPr>
            <w:tcW w:w="152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Plantilla de resultados de Casos de prueba</w:t>
            </w:r>
          </w:p>
        </w:tc>
        <w:tc>
          <w:tcPr>
            <w:tcW w:w="1387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Resultados de Casos de prueba</w:t>
            </w:r>
          </w:p>
        </w:tc>
        <w:tc>
          <w:tcPr>
            <w:tcW w:w="138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 xml:space="preserve">Gabriela E. Rojas </w:t>
            </w:r>
            <w:proofErr w:type="spellStart"/>
            <w:r w:rsidRPr="004D2239">
              <w:rPr>
                <w:rFonts w:ascii="Arial" w:hAnsi="Arial" w:cs="Arial"/>
                <w:color w:val="000000"/>
                <w:sz w:val="20"/>
              </w:rPr>
              <w:t>Munive</w:t>
            </w:r>
            <w:proofErr w:type="spellEnd"/>
          </w:p>
        </w:tc>
        <w:tc>
          <w:tcPr>
            <w:tcW w:w="1972" w:type="dxa"/>
            <w:gridSpan w:val="2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NO CONTROLADA</w:t>
            </w:r>
          </w:p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506FA" w:rsidRPr="004D2239" w:rsidTr="00A652C7">
        <w:tblPrEx>
          <w:tblCellMar>
            <w:left w:w="108" w:type="dxa"/>
            <w:right w:w="108" w:type="dxa"/>
          </w:tblCellMar>
          <w:tblLook w:val="04A0"/>
        </w:tblPrEx>
        <w:trPr>
          <w:trHeight w:val="825"/>
          <w:jc w:val="center"/>
        </w:trPr>
        <w:tc>
          <w:tcPr>
            <w:tcW w:w="152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 w:rsidRPr="004D2239">
              <w:rPr>
                <w:rFonts w:ascii="Arial" w:hAnsi="Arial" w:cs="Arial"/>
                <w:color w:val="000000"/>
                <w:sz w:val="20"/>
              </w:rPr>
              <w:t>Metricas</w:t>
            </w:r>
            <w:proofErr w:type="spellEnd"/>
          </w:p>
        </w:tc>
        <w:tc>
          <w:tcPr>
            <w:tcW w:w="1387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 xml:space="preserve">Resultados de </w:t>
            </w:r>
            <w:proofErr w:type="spellStart"/>
            <w:r w:rsidRPr="004D2239">
              <w:rPr>
                <w:rFonts w:ascii="Arial" w:hAnsi="Arial" w:cs="Arial"/>
                <w:color w:val="000000"/>
                <w:sz w:val="20"/>
              </w:rPr>
              <w:t>matricas</w:t>
            </w:r>
            <w:proofErr w:type="spellEnd"/>
            <w:r w:rsidRPr="004D2239">
              <w:rPr>
                <w:rFonts w:ascii="Arial" w:hAnsi="Arial" w:cs="Arial"/>
                <w:color w:val="000000"/>
                <w:sz w:val="20"/>
              </w:rPr>
              <w:t xml:space="preserve"> aplicadas</w:t>
            </w:r>
          </w:p>
        </w:tc>
        <w:tc>
          <w:tcPr>
            <w:tcW w:w="138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 xml:space="preserve">Gabriela E. Rojas </w:t>
            </w:r>
            <w:proofErr w:type="spellStart"/>
            <w:r w:rsidRPr="004D2239">
              <w:rPr>
                <w:rFonts w:ascii="Arial" w:hAnsi="Arial" w:cs="Arial"/>
                <w:color w:val="000000"/>
                <w:sz w:val="20"/>
              </w:rPr>
              <w:t>Munive</w:t>
            </w:r>
            <w:proofErr w:type="spellEnd"/>
          </w:p>
        </w:tc>
        <w:tc>
          <w:tcPr>
            <w:tcW w:w="1972" w:type="dxa"/>
            <w:gridSpan w:val="2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NO CONTROLADA</w:t>
            </w:r>
          </w:p>
        </w:tc>
      </w:tr>
      <w:tr w:rsidR="001506FA" w:rsidRPr="004D2239" w:rsidTr="00A652C7">
        <w:tblPrEx>
          <w:tblCellMar>
            <w:left w:w="108" w:type="dxa"/>
            <w:right w:w="108" w:type="dxa"/>
          </w:tblCellMar>
          <w:tblLook w:val="04A0"/>
        </w:tblPrEx>
        <w:trPr>
          <w:trHeight w:val="991"/>
          <w:jc w:val="center"/>
        </w:trPr>
        <w:tc>
          <w:tcPr>
            <w:tcW w:w="9053" w:type="dxa"/>
            <w:gridSpan w:val="7"/>
          </w:tcPr>
          <w:p w:rsidR="001506FA" w:rsidRPr="004D2239" w:rsidRDefault="001506FA" w:rsidP="005238F2">
            <w:pPr>
              <w:spacing w:after="0"/>
              <w:ind w:left="118"/>
              <w:jc w:val="right"/>
              <w:rPr>
                <w:rFonts w:ascii="Arial" w:hAnsi="Arial" w:cs="Arial"/>
                <w:b/>
                <w:sz w:val="20"/>
                <w:szCs w:val="28"/>
                <w:lang w:eastAsia="ko-KR"/>
              </w:rPr>
            </w:pPr>
            <w:r w:rsidRPr="004D2239">
              <w:rPr>
                <w:rFonts w:ascii="Arial" w:hAnsi="Arial" w:cs="Arial"/>
                <w:sz w:val="20"/>
              </w:rPr>
              <w:br/>
            </w:r>
            <w:r w:rsidRPr="004D2239">
              <w:rPr>
                <w:rFonts w:ascii="Arial" w:hAnsi="Arial" w:cs="Arial"/>
                <w:sz w:val="20"/>
              </w:rPr>
              <w:br/>
              <w:t>Firma de quién registra</w:t>
            </w:r>
          </w:p>
        </w:tc>
      </w:tr>
    </w:tbl>
    <w:p w:rsidR="00330F04" w:rsidRPr="00630F98" w:rsidRDefault="00330F04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5238F2" w:rsidRPr="00573527" w:rsidRDefault="005238F2" w:rsidP="005238F2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5" w:name="_Toc324814049"/>
      <w:bookmarkStart w:id="16" w:name="_Toc348588014"/>
      <w:r>
        <w:rPr>
          <w:rFonts w:cs="Arial"/>
          <w:sz w:val="24"/>
          <w:szCs w:val="32"/>
        </w:rPr>
        <w:t>Evidencias del Procedimiento de Control de Versiones</w:t>
      </w:r>
      <w:bookmarkEnd w:id="16"/>
    </w:p>
    <w:p w:rsidR="005238F2" w:rsidRDefault="005238F2" w:rsidP="005238F2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7" w:name="_Toc348588015"/>
      <w:bookmarkEnd w:id="15"/>
      <w:r>
        <w:rPr>
          <w:rFonts w:cs="Arial"/>
          <w:sz w:val="24"/>
          <w:szCs w:val="32"/>
        </w:rPr>
        <w:t>Evidencias del Procedimiento de Casos de Prueba</w:t>
      </w:r>
      <w:bookmarkEnd w:id="17"/>
    </w:p>
    <w:p w:rsidR="005238F2" w:rsidRDefault="005238F2" w:rsidP="005238F2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8" w:name="_Toc348588016"/>
      <w:r>
        <w:rPr>
          <w:rFonts w:cs="Arial"/>
          <w:sz w:val="24"/>
          <w:szCs w:val="32"/>
        </w:rPr>
        <w:t>Evidencias del Procedimiento de Inspección de Código</w:t>
      </w:r>
      <w:bookmarkEnd w:id="18"/>
    </w:p>
    <w:p w:rsidR="005238F2" w:rsidRPr="005238F2" w:rsidRDefault="005238F2" w:rsidP="005238F2">
      <w:pPr>
        <w:rPr>
          <w:lang w:eastAsia="es-ES"/>
        </w:rPr>
      </w:pPr>
    </w:p>
    <w:p w:rsidR="005238F2" w:rsidRPr="005238F2" w:rsidRDefault="005238F2" w:rsidP="005238F2">
      <w:pPr>
        <w:rPr>
          <w:lang w:eastAsia="es-ES"/>
        </w:rPr>
      </w:pPr>
    </w:p>
    <w:p w:rsidR="00A652C7" w:rsidRDefault="00A652C7" w:rsidP="005238F2">
      <w:pPr>
        <w:pStyle w:val="Ttulo1"/>
        <w:jc w:val="center"/>
        <w:rPr>
          <w:rFonts w:cs="Arial"/>
          <w:b w:val="0"/>
          <w:szCs w:val="24"/>
        </w:rPr>
        <w:sectPr w:rsidR="00A652C7" w:rsidSect="001506FA"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</w:p>
    <w:p w:rsidR="00A652C7" w:rsidRPr="00A652C7" w:rsidRDefault="00A652C7" w:rsidP="00A652C7">
      <w:pPr>
        <w:spacing w:after="0" w:line="240" w:lineRule="auto"/>
        <w:rPr>
          <w:rFonts w:cs="Arial"/>
          <w:sz w:val="24"/>
          <w:szCs w:val="24"/>
        </w:rPr>
      </w:pPr>
    </w:p>
    <w:p w:rsidR="005238F2" w:rsidRDefault="005238F2" w:rsidP="005238F2">
      <w:pPr>
        <w:pStyle w:val="Ttulo1"/>
        <w:jc w:val="center"/>
        <w:rPr>
          <w:rFonts w:cs="Arial"/>
        </w:rPr>
      </w:pPr>
      <w:bookmarkStart w:id="19" w:name="_Toc348588017"/>
      <w:r w:rsidRPr="003334EA">
        <w:rPr>
          <w:rFonts w:cs="Arial"/>
        </w:rPr>
        <w:t>CAPITULO I</w:t>
      </w:r>
      <w:r>
        <w:rPr>
          <w:rFonts w:cs="Arial"/>
        </w:rPr>
        <w:t>i</w:t>
      </w:r>
      <w:bookmarkEnd w:id="19"/>
    </w:p>
    <w:p w:rsidR="005238F2" w:rsidRPr="005238F2" w:rsidRDefault="005238F2" w:rsidP="005238F2">
      <w:pPr>
        <w:pStyle w:val="Ttulo1"/>
        <w:jc w:val="center"/>
        <w:rPr>
          <w:rFonts w:cs="Arial"/>
          <w:lang w:val="es-ES"/>
        </w:rPr>
      </w:pPr>
      <w:bookmarkStart w:id="20" w:name="_Toc348588018"/>
      <w:r>
        <w:rPr>
          <w:rFonts w:cs="Arial"/>
        </w:rPr>
        <w:t>m</w:t>
      </w:r>
      <w:r>
        <w:rPr>
          <w:rFonts w:cs="Arial"/>
          <w:lang w:val="es-ES"/>
        </w:rPr>
        <w:t>étricas</w:t>
      </w:r>
      <w:bookmarkEnd w:id="20"/>
    </w:p>
    <w:p w:rsidR="005238F2" w:rsidRPr="00A652C7" w:rsidRDefault="005238F2" w:rsidP="00A652C7">
      <w:pPr>
        <w:spacing w:after="0"/>
        <w:rPr>
          <w:lang w:eastAsia="es-ES"/>
        </w:rPr>
      </w:pPr>
    </w:p>
    <w:p w:rsidR="00330F04" w:rsidRDefault="005238F2" w:rsidP="00B60A20">
      <w:pPr>
        <w:pStyle w:val="Ttulo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21" w:name="_Toc348588019"/>
      <w:bookmarkEnd w:id="11"/>
      <w:bookmarkEnd w:id="12"/>
      <w:bookmarkEnd w:id="13"/>
      <w:r>
        <w:rPr>
          <w:rFonts w:cs="Arial"/>
          <w:sz w:val="24"/>
          <w:szCs w:val="32"/>
        </w:rPr>
        <w:t>MÉTRICAS EXTERNAS</w:t>
      </w:r>
      <w:bookmarkEnd w:id="21"/>
    </w:p>
    <w:tbl>
      <w:tblPr>
        <w:tblW w:w="8297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580"/>
        <w:gridCol w:w="1740"/>
        <w:gridCol w:w="2977"/>
      </w:tblGrid>
      <w:tr w:rsidR="005238F2" w:rsidRPr="005238F2" w:rsidTr="00CA35CC">
        <w:trPr>
          <w:trHeight w:val="255"/>
          <w:jc w:val="center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5238F2" w:rsidRPr="005238F2" w:rsidRDefault="005238F2" w:rsidP="005238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AT</w:t>
            </w:r>
            <w:r w:rsid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R</w:t>
            </w: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IBUTO</w:t>
            </w:r>
          </w:p>
        </w:tc>
        <w:tc>
          <w:tcPr>
            <w:tcW w:w="4717" w:type="dxa"/>
            <w:gridSpan w:val="2"/>
            <w:shd w:val="clear" w:color="auto" w:fill="auto"/>
            <w:noWrap/>
            <w:vAlign w:val="bottom"/>
            <w:hideMark/>
          </w:tcPr>
          <w:p w:rsidR="005238F2" w:rsidRPr="005238F2" w:rsidRDefault="005238F2" w:rsidP="005238F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FIABILIDAD</w:t>
            </w:r>
          </w:p>
        </w:tc>
      </w:tr>
      <w:tr w:rsidR="005238F2" w:rsidRPr="005238F2" w:rsidTr="00CA35CC">
        <w:trPr>
          <w:trHeight w:val="255"/>
          <w:jc w:val="center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5238F2" w:rsidRPr="005238F2" w:rsidRDefault="005238F2" w:rsidP="005238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SUB ATRIBUTO</w:t>
            </w:r>
          </w:p>
        </w:tc>
        <w:tc>
          <w:tcPr>
            <w:tcW w:w="4717" w:type="dxa"/>
            <w:gridSpan w:val="2"/>
            <w:shd w:val="clear" w:color="auto" w:fill="auto"/>
            <w:noWrap/>
            <w:vAlign w:val="bottom"/>
            <w:hideMark/>
          </w:tcPr>
          <w:p w:rsidR="005238F2" w:rsidRPr="005238F2" w:rsidRDefault="005238F2" w:rsidP="005238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TOLERANCIA A FALLOS</w:t>
            </w:r>
          </w:p>
        </w:tc>
      </w:tr>
      <w:tr w:rsidR="005238F2" w:rsidRPr="005238F2" w:rsidTr="00CA35CC">
        <w:trPr>
          <w:trHeight w:val="255"/>
          <w:jc w:val="center"/>
        </w:trPr>
        <w:tc>
          <w:tcPr>
            <w:tcW w:w="8297" w:type="dxa"/>
            <w:gridSpan w:val="3"/>
            <w:shd w:val="clear" w:color="auto" w:fill="auto"/>
            <w:noWrap/>
            <w:vAlign w:val="bottom"/>
            <w:hideMark/>
          </w:tcPr>
          <w:p w:rsidR="005238F2" w:rsidRPr="005238F2" w:rsidRDefault="005238F2" w:rsidP="005238F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5238F2" w:rsidRPr="005238F2" w:rsidTr="00CA35CC">
        <w:trPr>
          <w:trHeight w:val="255"/>
          <w:jc w:val="center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5238F2" w:rsidRPr="005238F2" w:rsidRDefault="00CA35CC" w:rsidP="005238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MÉ</w:t>
            </w:r>
            <w:r w:rsidR="005238F2"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TRICA EXTERNA</w:t>
            </w:r>
          </w:p>
        </w:tc>
        <w:tc>
          <w:tcPr>
            <w:tcW w:w="4717" w:type="dxa"/>
            <w:gridSpan w:val="2"/>
            <w:shd w:val="clear" w:color="auto" w:fill="auto"/>
            <w:noWrap/>
            <w:vAlign w:val="bottom"/>
            <w:hideMark/>
          </w:tcPr>
          <w:p w:rsidR="005238F2" w:rsidRPr="005238F2" w:rsidRDefault="00CA35CC" w:rsidP="005238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PREVENCIÓN DE CAÍ</w:t>
            </w:r>
            <w:r w:rsidR="005238F2"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DAS</w:t>
            </w:r>
          </w:p>
        </w:tc>
      </w:tr>
      <w:tr w:rsidR="005238F2" w:rsidRPr="005238F2" w:rsidTr="00CA35CC">
        <w:trPr>
          <w:trHeight w:val="255"/>
          <w:jc w:val="center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5238F2" w:rsidRPr="005238F2" w:rsidRDefault="00CA35CC" w:rsidP="005238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FÓ</w:t>
            </w:r>
            <w:r w:rsidR="005238F2"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RMULA</w:t>
            </w:r>
          </w:p>
        </w:tc>
        <w:tc>
          <w:tcPr>
            <w:tcW w:w="4717" w:type="dxa"/>
            <w:gridSpan w:val="2"/>
            <w:shd w:val="clear" w:color="auto" w:fill="auto"/>
            <w:noWrap/>
            <w:vAlign w:val="bottom"/>
            <w:hideMark/>
          </w:tcPr>
          <w:p w:rsidR="005238F2" w:rsidRPr="005238F2" w:rsidRDefault="005238F2" w:rsidP="005238F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X = 1 - A / B</w:t>
            </w:r>
          </w:p>
        </w:tc>
      </w:tr>
      <w:tr w:rsidR="005238F2" w:rsidRPr="005238F2" w:rsidTr="00CA35CC">
        <w:trPr>
          <w:trHeight w:val="255"/>
          <w:jc w:val="center"/>
        </w:trPr>
        <w:tc>
          <w:tcPr>
            <w:tcW w:w="3580" w:type="dxa"/>
            <w:shd w:val="clear" w:color="auto" w:fill="auto"/>
            <w:noWrap/>
            <w:hideMark/>
          </w:tcPr>
          <w:p w:rsidR="005238F2" w:rsidRPr="005238F2" w:rsidRDefault="00CA35CC" w:rsidP="005238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INTERPRETACIÓ</w:t>
            </w:r>
            <w:r w:rsidR="005238F2"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N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5238F2" w:rsidRPr="005238F2" w:rsidRDefault="005238F2" w:rsidP="005238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 &lt;= X &lt;= 1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:rsidR="005238F2" w:rsidRPr="005238F2" w:rsidRDefault="005238F2" w:rsidP="005238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El valor más cercano a 1 es el mejor</w:t>
            </w:r>
          </w:p>
        </w:tc>
      </w:tr>
    </w:tbl>
    <w:p w:rsidR="005238F2" w:rsidRPr="005238F2" w:rsidRDefault="005238F2" w:rsidP="005238F2">
      <w:pPr>
        <w:rPr>
          <w:lang w:val="es-ES" w:eastAsia="es-ES"/>
        </w:rPr>
      </w:pPr>
    </w:p>
    <w:p w:rsidR="00330F04" w:rsidRPr="008B48AE" w:rsidRDefault="005238F2" w:rsidP="00B60A20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2" w:name="_Toc324814058"/>
      <w:bookmarkStart w:id="23" w:name="_Toc348588020"/>
      <w:r w:rsidRPr="005238F2">
        <w:rPr>
          <w:rFonts w:cs="Arial"/>
          <w:sz w:val="24"/>
          <w:szCs w:val="32"/>
        </w:rPr>
        <w:t>GRUPO 1 - Inspección de código</w:t>
      </w:r>
      <w:bookmarkEnd w:id="23"/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2463"/>
        <w:gridCol w:w="1796"/>
        <w:gridCol w:w="1818"/>
        <w:gridCol w:w="1385"/>
        <w:gridCol w:w="1341"/>
        <w:gridCol w:w="2975"/>
        <w:gridCol w:w="2364"/>
      </w:tblGrid>
      <w:tr w:rsidR="00A652C7" w:rsidRPr="00A652C7" w:rsidTr="00A652C7">
        <w:trPr>
          <w:cantSplit/>
          <w:trHeight w:val="390"/>
          <w:tblHeader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0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A652C7" w:rsidRPr="00A652C7" w:rsidTr="00A652C7">
        <w:trPr>
          <w:cantSplit/>
          <w:trHeight w:val="1020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Estándares de Programación y Diseño Técnico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2C7" w:rsidRPr="00A652C7" w:rsidRDefault="00CA35CC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se puede grabar porque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se ingresa un dato 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alfanumérico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en el cam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po Versión, sale un mensaje de “L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 cadena de entrada no tiene el formato correcto". El dato Versión debe ser 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numérico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para que grabe el registro.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frmNuevoStdProg.aspx</w:t>
            </w:r>
          </w:p>
        </w:tc>
      </w:tr>
      <w:tr w:rsidR="00A652C7" w:rsidRPr="00A652C7" w:rsidTr="00A652C7">
        <w:trPr>
          <w:cantSplit/>
          <w:trHeight w:val="178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Actualizar Información de Catálogos de </w:t>
            </w:r>
            <w:proofErr w:type="spellStart"/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Minimamente</w:t>
            </w:r>
            <w:proofErr w:type="spellEnd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5CC" w:rsidRDefault="00CA35CC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• 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Al presionar sobre el botón Aprobar, Modificar y Eliminar. No se valida si ha seleccionado un registro del control </w:t>
            </w:r>
            <w:proofErr w:type="spellStart"/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GridView</w:t>
            </w:r>
            <w:proofErr w:type="spellEnd"/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 </w:t>
            </w:r>
          </w:p>
          <w:p w:rsidR="00A652C7" w:rsidRPr="00A652C7" w:rsidRDefault="00CA35CC" w:rsidP="00CA35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• 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se puede grabar 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or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q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ue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se ingresa un dato 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alfanumérico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en el campo Versión, sale un mensaje de "Detalle guardado",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pero no graba ni el </w:t>
            </w:r>
            <w:proofErr w:type="spellStart"/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ni su detalle, el dato Versión debe ser 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numérico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para que grabe el registro.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frmCatalogo.aspx, frmNuevoCatalogo.aspx</w:t>
            </w:r>
          </w:p>
        </w:tc>
      </w:tr>
      <w:tr w:rsidR="00A652C7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Métricas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Minimamente</w:t>
            </w:r>
            <w:proofErr w:type="spellEnd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Al presionar sobre el botón Aprobar, Modificar y Eliminar. No se valida si ha seleccionado un registro del control </w:t>
            </w: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GridView</w:t>
            </w:r>
            <w:proofErr w:type="spellEnd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o si la grilla contiene registros</w:t>
            </w:r>
            <w:r w:rsidR="00CA35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frmCatalogoMetrica.aspx</w:t>
            </w:r>
          </w:p>
        </w:tc>
      </w:tr>
      <w:tr w:rsidR="00A652C7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Roles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Minimamente</w:t>
            </w:r>
            <w:proofErr w:type="spellEnd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Al presionar sobre el botón Modificar. No se valida si ha seleccionado un registro del control </w:t>
            </w: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GridView</w:t>
            </w:r>
            <w:proofErr w:type="spellEnd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o si la grilla contiene registros</w:t>
            </w:r>
            <w:r w:rsidR="00CA35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frmCatalogoRol.aspx</w:t>
            </w:r>
          </w:p>
        </w:tc>
      </w:tr>
      <w:tr w:rsidR="00A652C7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Métodos de Inspección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Minimamente</w:t>
            </w:r>
            <w:proofErr w:type="spellEnd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Al presionar sobre el botón Aprobar, Modificar y Eliminar. No se valida si ha seleccionado un registro del control </w:t>
            </w: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GridView</w:t>
            </w:r>
            <w:proofErr w:type="spellEnd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o si la grilla contiene registros</w:t>
            </w:r>
            <w:r w:rsidR="00CA35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MetInspeCatalogo.aspx</w:t>
            </w:r>
          </w:p>
        </w:tc>
      </w:tr>
      <w:tr w:rsidR="00A652C7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Prioridades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Minimamente</w:t>
            </w:r>
            <w:proofErr w:type="spellEnd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Al modificar y eliminar sin haber seleccionado un registro. No se valida si el registro ha sido seleccionado previamente. (Objeto no instanciado)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PrioridadCatalogo.aspx</w:t>
            </w:r>
          </w:p>
        </w:tc>
      </w:tr>
    </w:tbl>
    <w:p w:rsidR="00A652C7" w:rsidRDefault="00A652C7" w:rsidP="00A652C7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A652C7" w:rsidRDefault="00A652C7" w:rsidP="00A652C7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4" w:name="_Toc348588021"/>
      <w:r w:rsidRPr="00A652C7">
        <w:rPr>
          <w:rFonts w:cs="Arial"/>
          <w:sz w:val="24"/>
          <w:szCs w:val="32"/>
        </w:rPr>
        <w:lastRenderedPageBreak/>
        <w:t>GRUPO 2 - Gestión de Desempeño de Personal</w:t>
      </w:r>
      <w:bookmarkEnd w:id="24"/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743"/>
        <w:gridCol w:w="1796"/>
        <w:gridCol w:w="1818"/>
        <w:gridCol w:w="1385"/>
        <w:gridCol w:w="1341"/>
        <w:gridCol w:w="2728"/>
        <w:gridCol w:w="3331"/>
      </w:tblGrid>
      <w:tr w:rsidR="00A652C7" w:rsidRPr="00A652C7" w:rsidTr="00A652C7">
        <w:trPr>
          <w:trHeight w:val="255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A652C7" w:rsidRPr="00A652C7" w:rsidTr="00A652C7">
        <w:trPr>
          <w:trHeight w:val="76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Competencia de Personal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Minimamente</w:t>
            </w:r>
            <w:proofErr w:type="spellEnd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A652C7" w:rsidRPr="00A652C7" w:rsidTr="00A652C7">
        <w:trPr>
          <w:trHeight w:val="76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Mantenimiento de Competencia de Personal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Minimamente</w:t>
            </w:r>
            <w:proofErr w:type="spellEnd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A652C7" w:rsidRPr="00A652C7" w:rsidTr="00A652C7">
        <w:trPr>
          <w:trHeight w:val="51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Creación del Formulario de Evaluación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Las caídas son por no realizar la funcionalidad debido a que no valida la existencia de competencias.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GeneracionFormulario.aspx</w:t>
            </w:r>
          </w:p>
        </w:tc>
      </w:tr>
      <w:tr w:rsidR="00A652C7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Autoevaluación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Autoevaluacion.aspx</w:t>
            </w:r>
          </w:p>
        </w:tc>
      </w:tr>
      <w:tr w:rsidR="00A652C7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valida la existencia de datos obligatorios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Calificacion.aspx</w:t>
            </w:r>
          </w:p>
        </w:tc>
      </w:tr>
      <w:tr w:rsidR="00A652C7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valida la existencia de datos obligatorios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FormularioEvaluacionL.aspx</w:t>
            </w:r>
          </w:p>
        </w:tc>
      </w:tr>
    </w:tbl>
    <w:p w:rsidR="00A652C7" w:rsidRPr="00A652C7" w:rsidRDefault="00A652C7" w:rsidP="00A652C7">
      <w:pPr>
        <w:rPr>
          <w:lang w:eastAsia="es-ES"/>
        </w:rPr>
      </w:pPr>
    </w:p>
    <w:p w:rsidR="00A652C7" w:rsidRDefault="00A652C7" w:rsidP="00A652C7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5" w:name="_Toc348588022"/>
      <w:r w:rsidRPr="00A652C7">
        <w:rPr>
          <w:rFonts w:cs="Arial"/>
          <w:sz w:val="24"/>
          <w:szCs w:val="32"/>
        </w:rPr>
        <w:t>GRUPO 3 - Contratos de Clientes</w:t>
      </w:r>
      <w:bookmarkEnd w:id="25"/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2646"/>
        <w:gridCol w:w="1240"/>
        <w:gridCol w:w="1262"/>
        <w:gridCol w:w="1385"/>
        <w:gridCol w:w="1074"/>
        <w:gridCol w:w="3260"/>
        <w:gridCol w:w="3275"/>
      </w:tblGrid>
      <w:tr w:rsidR="00A652C7" w:rsidRPr="00A652C7" w:rsidTr="00A652C7">
        <w:trPr>
          <w:trHeight w:val="255"/>
        </w:trPr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A652C7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Cambiar Estado Contrato </w:t>
            </w:r>
            <w:proofErr w:type="spellStart"/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Addenda</w:t>
            </w:r>
            <w:proofErr w:type="spellEnd"/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formCambioEstadoAdenda.aspx.cs</w:t>
            </w:r>
            <w:proofErr w:type="spellEnd"/>
          </w:p>
        </w:tc>
      </w:tr>
      <w:tr w:rsidR="00A652C7" w:rsidRPr="00A652C7" w:rsidTr="00A652C7">
        <w:trPr>
          <w:trHeight w:val="51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Consultar Información Seguimiento Contratos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CA35CC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Error de I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nternet 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Explorer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hrome</w:t>
            </w:r>
            <w:proofErr w:type="spellEnd"/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si funciona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MonitoreoContratos.aspx.cs</w:t>
            </w:r>
            <w:proofErr w:type="spellEnd"/>
          </w:p>
        </w:tc>
      </w:tr>
      <w:tr w:rsidR="00A652C7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Contrato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AgregarContrato.aspx.cs</w:t>
            </w:r>
            <w:proofErr w:type="spellEnd"/>
          </w:p>
        </w:tc>
      </w:tr>
      <w:tr w:rsidR="00A652C7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Agregar </w:t>
            </w:r>
            <w:proofErr w:type="spellStart"/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Addenda</w:t>
            </w:r>
            <w:proofErr w:type="spellEnd"/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Addenda.aspx.cs</w:t>
            </w:r>
            <w:proofErr w:type="spellEnd"/>
          </w:p>
        </w:tc>
      </w:tr>
      <w:tr w:rsidR="00A652C7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cliente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acliente.aspx.cs</w:t>
            </w:r>
            <w:proofErr w:type="spellEnd"/>
          </w:p>
        </w:tc>
      </w:tr>
      <w:tr w:rsidR="00A652C7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incumplimiento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AgregarIncumplimiento.aspx.cs</w:t>
            </w:r>
            <w:proofErr w:type="spellEnd"/>
          </w:p>
        </w:tc>
      </w:tr>
    </w:tbl>
    <w:p w:rsidR="00A652C7" w:rsidRDefault="00A652C7" w:rsidP="00A652C7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6" w:name="_Toc348588023"/>
      <w:r>
        <w:rPr>
          <w:rFonts w:cs="Arial"/>
          <w:sz w:val="24"/>
          <w:szCs w:val="32"/>
        </w:rPr>
        <w:lastRenderedPageBreak/>
        <w:t>GRUPO</w:t>
      </w:r>
      <w:r w:rsidRPr="00A652C7">
        <w:rPr>
          <w:rFonts w:cs="Arial"/>
          <w:sz w:val="24"/>
          <w:szCs w:val="32"/>
        </w:rPr>
        <w:t xml:space="preserve"> 4 - Seguridad y Continuidad del Negocio</w:t>
      </w:r>
      <w:bookmarkEnd w:id="26"/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793"/>
        <w:gridCol w:w="1796"/>
        <w:gridCol w:w="1818"/>
        <w:gridCol w:w="1385"/>
        <w:gridCol w:w="1464"/>
        <w:gridCol w:w="2778"/>
        <w:gridCol w:w="3108"/>
      </w:tblGrid>
      <w:tr w:rsidR="00A652C7" w:rsidRPr="00A652C7" w:rsidTr="00A652C7">
        <w:trPr>
          <w:trHeight w:val="255"/>
        </w:trPr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A652C7" w:rsidRPr="00A652C7" w:rsidTr="00A652C7">
        <w:trPr>
          <w:trHeight w:val="153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Activos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0,43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se puede grabar porque se ingresa un dato numérico demasiado largo en el campo “Costo Activo” y sale el siguiente mensaje  “La cadena de entrada no tiene el formato correcto".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No graba los decimales ingresados en el campo “Costo Activo”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CreacionActivo.aspx</w:t>
            </w:r>
          </w:p>
        </w:tc>
      </w:tr>
      <w:tr w:rsidR="00A652C7" w:rsidRPr="00A652C7" w:rsidTr="00A652C7">
        <w:trPr>
          <w:trHeight w:val="178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Activos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El campo “Costo Activo” aparece habilitado aun cuando se ha asignado una moneda.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Al cambiar la moneda e ingresar el Costo del Activo este no se graba en la Base de Datos.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graba los decimales del campo “Costo Activo”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“Costo Activo”, permite “n” comas decimales.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MantemientoActivo.aspx EditarActivo.aspx</w:t>
            </w:r>
          </w:p>
        </w:tc>
      </w:tr>
      <w:tr w:rsidR="00A652C7" w:rsidRPr="00A652C7" w:rsidTr="00A652C7">
        <w:trPr>
          <w:trHeight w:val="76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Verificación de controles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restringe la longitud máxima de 200 caracteres en el campo “Observación”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VerificacionControl.aspx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RegistrarVerificacionControl.aspx</w:t>
            </w:r>
          </w:p>
        </w:tc>
      </w:tr>
      <w:tr w:rsidR="00A652C7" w:rsidRPr="00A652C7" w:rsidTr="00A652C7">
        <w:trPr>
          <w:trHeight w:val="255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Creación de Incidencias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de dígitos en el campo “</w:t>
            </w: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Nro</w:t>
            </w:r>
            <w:proofErr w:type="spellEnd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Ticket”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Permite ingresar varias comas en el campo “</w:t>
            </w:r>
            <w:proofErr w:type="spell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Nro</w:t>
            </w:r>
            <w:proofErr w:type="spellEnd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Ticket”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Al ingresar los datos obligatorios y proceder a grabar, no se graban los datos en la Base de datos.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del campo “Fecha Hora”.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“Estimación de Costo”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CreacionIncidencia.aspx</w:t>
            </w:r>
          </w:p>
        </w:tc>
      </w:tr>
      <w:tr w:rsidR="00A652C7" w:rsidRPr="00A652C7" w:rsidTr="00A652C7">
        <w:trPr>
          <w:trHeight w:val="127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Procesos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CreacionProcesos.aspx</w:t>
            </w:r>
          </w:p>
        </w:tc>
      </w:tr>
      <w:tr w:rsidR="00A652C7" w:rsidRPr="00A652C7" w:rsidTr="00A652C7">
        <w:trPr>
          <w:trHeight w:val="127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Proceso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ConsultaProcesos.aspx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ConsultaModProcesos.aspx</w:t>
            </w:r>
          </w:p>
        </w:tc>
      </w:tr>
    </w:tbl>
    <w:p w:rsidR="00A652C7" w:rsidRDefault="00A652C7" w:rsidP="00A652C7">
      <w:pPr>
        <w:rPr>
          <w:lang w:eastAsia="es-ES"/>
        </w:rPr>
      </w:pPr>
    </w:p>
    <w:p w:rsidR="00A652C7" w:rsidRPr="00A652C7" w:rsidRDefault="00A652C7" w:rsidP="00A652C7">
      <w:pPr>
        <w:rPr>
          <w:lang w:eastAsia="es-ES"/>
        </w:rPr>
      </w:pPr>
    </w:p>
    <w:p w:rsidR="00A652C7" w:rsidRPr="008B48AE" w:rsidRDefault="00A652C7" w:rsidP="00A652C7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7" w:name="_Toc348588024"/>
      <w:r w:rsidRPr="00A652C7">
        <w:rPr>
          <w:rFonts w:cs="Arial"/>
          <w:sz w:val="24"/>
          <w:szCs w:val="32"/>
        </w:rPr>
        <w:lastRenderedPageBreak/>
        <w:t>GRUPO 5 - Gestión CRM</w:t>
      </w:r>
      <w:bookmarkEnd w:id="27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2221"/>
        <w:gridCol w:w="1963"/>
        <w:gridCol w:w="1876"/>
        <w:gridCol w:w="1475"/>
        <w:gridCol w:w="1120"/>
        <w:gridCol w:w="2646"/>
        <w:gridCol w:w="2804"/>
      </w:tblGrid>
      <w:tr w:rsidR="00CA35CC" w:rsidRPr="00A652C7" w:rsidTr="00CA35CC">
        <w:trPr>
          <w:trHeight w:val="255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CA35CC" w:rsidRPr="00A652C7" w:rsidTr="00CA35CC">
        <w:trPr>
          <w:trHeight w:val="76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CA35CC" w:rsidP="00CA35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Crear C</w:t>
            </w: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Caídas  y fallas por no validar lista de marketing antes de ingresar.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Caída y fallas por no validar caracteres extraños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CreacionCampana.aspx</w:t>
            </w:r>
          </w:p>
        </w:tc>
      </w:tr>
      <w:tr w:rsidR="00CA35CC" w:rsidRPr="00A652C7" w:rsidTr="00B31527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CA35CC" w:rsidP="00CA35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Alta y Baja de C</w:t>
            </w: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52C7" w:rsidRPr="00A652C7" w:rsidRDefault="00A652C7" w:rsidP="00B31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No se encontró </w:t>
            </w:r>
            <w:r w:rsidR="00B3152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caídas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AutorizacionCampana.aspx</w:t>
            </w:r>
          </w:p>
        </w:tc>
      </w:tr>
      <w:tr w:rsidR="00CA35CC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CA35CC" w:rsidP="00CA35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S</w:t>
            </w: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eguimiento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MantenimientoSeguimiento.aspx</w:t>
            </w:r>
          </w:p>
        </w:tc>
      </w:tr>
      <w:tr w:rsidR="00CA35CC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CA35CC" w:rsidP="00CA35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</w:t>
            </w: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arga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lm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ListaMarketing.aspx</w:t>
            </w:r>
          </w:p>
        </w:tc>
      </w:tr>
      <w:tr w:rsidR="00CA35CC" w:rsidRPr="00A652C7" w:rsidTr="00CA35CC">
        <w:trPr>
          <w:trHeight w:val="510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CA35CC" w:rsidP="00CA35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C</w:t>
            </w: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0,666666667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MantenimientoCampana.aspx</w:t>
            </w:r>
          </w:p>
        </w:tc>
      </w:tr>
      <w:tr w:rsidR="00CA35CC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CA35CC" w:rsidP="00CA35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</w:t>
            </w: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ctualizar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</w:t>
            </w: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venta</w:t>
            </w:r>
            <w:proofErr w:type="spellEnd"/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gramStart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#¡</w:t>
            </w:r>
            <w:proofErr w:type="gramEnd"/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VALOR!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No se </w:t>
            </w:r>
            <w:r w:rsidR="00B3152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encontró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fuentes para aplicar métrica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Ttulo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28" w:name="_Toc348588025"/>
      <w:r>
        <w:rPr>
          <w:rFonts w:cs="Arial"/>
          <w:sz w:val="24"/>
          <w:szCs w:val="32"/>
        </w:rPr>
        <w:lastRenderedPageBreak/>
        <w:t>MÉTRICAS INTERNAS</w:t>
      </w:r>
      <w:bookmarkEnd w:id="28"/>
    </w:p>
    <w:tbl>
      <w:tblPr>
        <w:tblW w:w="8866" w:type="dxa"/>
        <w:jc w:val="center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470"/>
        <w:gridCol w:w="1687"/>
        <w:gridCol w:w="3709"/>
      </w:tblGrid>
      <w:tr w:rsidR="00CA35CC" w:rsidRPr="00CA35CC" w:rsidTr="00CA5F72">
        <w:trPr>
          <w:trHeight w:val="255"/>
          <w:jc w:val="center"/>
        </w:trPr>
        <w:tc>
          <w:tcPr>
            <w:tcW w:w="3470" w:type="dxa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AT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R</w:t>
            </w: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IBUTO</w:t>
            </w:r>
          </w:p>
        </w:tc>
        <w:tc>
          <w:tcPr>
            <w:tcW w:w="5396" w:type="dxa"/>
            <w:gridSpan w:val="2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</w:t>
            </w:r>
          </w:p>
        </w:tc>
      </w:tr>
      <w:tr w:rsidR="00CA35CC" w:rsidRPr="00CA35CC" w:rsidTr="002C358F">
        <w:trPr>
          <w:trHeight w:val="255"/>
          <w:jc w:val="center"/>
        </w:trPr>
        <w:tc>
          <w:tcPr>
            <w:tcW w:w="3470" w:type="dxa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SUB ATRIBUTO</w:t>
            </w:r>
          </w:p>
        </w:tc>
        <w:tc>
          <w:tcPr>
            <w:tcW w:w="5396" w:type="dxa"/>
            <w:gridSpan w:val="2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CAMBIABILIDAD</w:t>
            </w:r>
          </w:p>
        </w:tc>
      </w:tr>
      <w:tr w:rsidR="00CA35CC" w:rsidRPr="00CA35CC" w:rsidTr="00F055BD">
        <w:trPr>
          <w:trHeight w:val="255"/>
          <w:jc w:val="center"/>
        </w:trPr>
        <w:tc>
          <w:tcPr>
            <w:tcW w:w="8866" w:type="dxa"/>
            <w:gridSpan w:val="3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CA35CC" w:rsidRPr="00CA35CC" w:rsidTr="00CA35CC">
        <w:trPr>
          <w:trHeight w:val="255"/>
          <w:jc w:val="center"/>
        </w:trPr>
        <w:tc>
          <w:tcPr>
            <w:tcW w:w="3470" w:type="dxa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METRICA INTERNA</w:t>
            </w:r>
          </w:p>
        </w:tc>
        <w:tc>
          <w:tcPr>
            <w:tcW w:w="5396" w:type="dxa"/>
            <w:gridSpan w:val="2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REGISTRABILIDAD DE CAMBIOS</w:t>
            </w:r>
          </w:p>
        </w:tc>
      </w:tr>
      <w:tr w:rsidR="00CA35CC" w:rsidRPr="00CA35CC" w:rsidTr="0045742B">
        <w:trPr>
          <w:trHeight w:val="255"/>
          <w:jc w:val="center"/>
        </w:trPr>
        <w:tc>
          <w:tcPr>
            <w:tcW w:w="3470" w:type="dxa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FORMULA</w:t>
            </w:r>
          </w:p>
        </w:tc>
        <w:tc>
          <w:tcPr>
            <w:tcW w:w="5396" w:type="dxa"/>
            <w:gridSpan w:val="2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X = A / B</w:t>
            </w:r>
          </w:p>
        </w:tc>
      </w:tr>
      <w:tr w:rsidR="00CA35CC" w:rsidRPr="00CA35CC" w:rsidTr="00CA35CC">
        <w:trPr>
          <w:trHeight w:val="255"/>
          <w:jc w:val="center"/>
        </w:trPr>
        <w:tc>
          <w:tcPr>
            <w:tcW w:w="3470" w:type="dxa"/>
            <w:shd w:val="clear" w:color="auto" w:fill="auto"/>
            <w:noWrap/>
            <w:hideMark/>
          </w:tcPr>
          <w:p w:rsidR="00CA35CC" w:rsidRPr="00CA35CC" w:rsidRDefault="00CA35CC" w:rsidP="00CA3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INTERPRETACION</w:t>
            </w:r>
          </w:p>
        </w:tc>
        <w:tc>
          <w:tcPr>
            <w:tcW w:w="1687" w:type="dxa"/>
            <w:shd w:val="clear" w:color="auto" w:fill="auto"/>
            <w:noWrap/>
            <w:hideMark/>
          </w:tcPr>
          <w:p w:rsidR="00CA35CC" w:rsidRPr="00CA35CC" w:rsidRDefault="00CA35CC" w:rsidP="00CA3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 &lt;= X &lt;= 1</w:t>
            </w:r>
          </w:p>
        </w:tc>
        <w:tc>
          <w:tcPr>
            <w:tcW w:w="3709" w:type="dxa"/>
            <w:shd w:val="clear" w:color="auto" w:fill="auto"/>
            <w:noWrap/>
            <w:hideMark/>
          </w:tcPr>
          <w:p w:rsidR="00CA35CC" w:rsidRPr="00CA35CC" w:rsidRDefault="00CA35CC" w:rsidP="00CA3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El valor más cercano a 1 indica mayor registro</w:t>
            </w:r>
          </w:p>
        </w:tc>
      </w:tr>
    </w:tbl>
    <w:p w:rsidR="00CA35CC" w:rsidRP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  <w:lang w:val="es-ES"/>
        </w:rPr>
      </w:pPr>
    </w:p>
    <w:p w:rsidR="003D0AD1" w:rsidRDefault="003D0AD1" w:rsidP="003D0AD1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9" w:name="_Toc348586623"/>
      <w:bookmarkStart w:id="30" w:name="_Toc348588026"/>
      <w:bookmarkEnd w:id="22"/>
      <w:r w:rsidRPr="005238F2">
        <w:rPr>
          <w:rFonts w:cs="Arial"/>
          <w:sz w:val="24"/>
          <w:szCs w:val="32"/>
        </w:rPr>
        <w:t>GRUPO 1 - Inspección de código</w:t>
      </w:r>
      <w:bookmarkEnd w:id="29"/>
      <w:bookmarkEnd w:id="30"/>
    </w:p>
    <w:tbl>
      <w:tblPr>
        <w:tblW w:w="4977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2545"/>
        <w:gridCol w:w="1898"/>
        <w:gridCol w:w="1686"/>
        <w:gridCol w:w="1456"/>
        <w:gridCol w:w="1416"/>
        <w:gridCol w:w="1844"/>
        <w:gridCol w:w="3232"/>
      </w:tblGrid>
      <w:tr w:rsidR="0053002F" w:rsidRPr="00F5787D" w:rsidTr="0053002F">
        <w:trPr>
          <w:trHeight w:val="510"/>
        </w:trPr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53002F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Estándares de Programación y Diseño Técnico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frmCatalogoStdProg.aspx.cs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frmNuevoStdProg.aspx.cs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EstandarBL.cs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EstandarDAO.cs</w:t>
            </w:r>
            <w:proofErr w:type="spellEnd"/>
          </w:p>
        </w:tc>
      </w:tr>
      <w:tr w:rsidR="0053002F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Actualizar Información de Catálogos de </w:t>
            </w:r>
            <w:proofErr w:type="spellStart"/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frmCatalogo.aspx.cs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frmNuevoCatalogo.aspx.cs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CatalogoCheckListBL.cs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CatalogoDAO.cs</w:t>
            </w:r>
            <w:proofErr w:type="spellEnd"/>
          </w:p>
        </w:tc>
      </w:tr>
      <w:tr w:rsidR="0053002F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Métricas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frmCatalogoMetrica.aspx.cs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frmNuevoCatalogoMetrica.aspx.cs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MetricaDetalleBL.cs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MetricaDetalleDAO.cs</w:t>
            </w:r>
            <w:proofErr w:type="spellEnd"/>
          </w:p>
        </w:tc>
      </w:tr>
      <w:tr w:rsidR="0053002F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Roles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0,15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frmCatalogoRol.aspx.cs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frmNuevoCatalogoRol.aspx.cs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CatalogoRolBL.cs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CatalogoRolDAO.cs</w:t>
            </w:r>
            <w:proofErr w:type="spellEnd"/>
          </w:p>
        </w:tc>
      </w:tr>
      <w:tr w:rsidR="0053002F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Actualizar Información de Catálogos de Métodos de Inspección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MetInspeCatalogo.aspx.cs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frmNuevoMetInspe.aspx.cs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MetodoBl.cs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MetodoDAO.cs</w:t>
            </w:r>
            <w:proofErr w:type="spellEnd"/>
          </w:p>
        </w:tc>
      </w:tr>
      <w:tr w:rsidR="0053002F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Prioridades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0,30769231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PrioridadCatalogo.aspx.cs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frmNuevoCatPrio.aspx.cs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Prioridad.BL.cs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Prioridad.DAO.cs+G2</w:t>
            </w:r>
          </w:p>
        </w:tc>
      </w:tr>
    </w:tbl>
    <w:p w:rsidR="00F5787D" w:rsidRPr="00F5787D" w:rsidRDefault="00F5787D" w:rsidP="00F5787D">
      <w:pPr>
        <w:rPr>
          <w:lang w:val="es-ES" w:eastAsia="es-ES"/>
        </w:rPr>
      </w:pPr>
    </w:p>
    <w:p w:rsidR="00330F04" w:rsidRDefault="003D0AD1" w:rsidP="00B60A20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1" w:name="_Toc348588027"/>
      <w:r w:rsidRPr="00A652C7">
        <w:rPr>
          <w:rFonts w:cs="Arial"/>
          <w:sz w:val="24"/>
          <w:szCs w:val="32"/>
        </w:rPr>
        <w:t>GRUPO 2 - Gestión de Desempeño de Personal</w:t>
      </w:r>
      <w:bookmarkEnd w:id="31"/>
    </w:p>
    <w:tbl>
      <w:tblPr>
        <w:tblW w:w="5049" w:type="pct"/>
        <w:tblCellMar>
          <w:left w:w="70" w:type="dxa"/>
          <w:right w:w="70" w:type="dxa"/>
        </w:tblCellMar>
        <w:tblLook w:val="04A0"/>
      </w:tblPr>
      <w:tblGrid>
        <w:gridCol w:w="2338"/>
        <w:gridCol w:w="1956"/>
        <w:gridCol w:w="1318"/>
        <w:gridCol w:w="1385"/>
        <w:gridCol w:w="1074"/>
        <w:gridCol w:w="2879"/>
        <w:gridCol w:w="3331"/>
      </w:tblGrid>
      <w:tr w:rsidR="0053002F" w:rsidRPr="00F5787D" w:rsidTr="0053002F">
        <w:trPr>
          <w:trHeight w:val="510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53002F" w:rsidRPr="00F5787D" w:rsidTr="0053002F">
        <w:trPr>
          <w:trHeight w:val="765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Competencia de Personal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53002F" w:rsidRPr="00F5787D" w:rsidTr="0053002F">
        <w:trPr>
          <w:trHeight w:val="765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Mantenimiento de Competencia de Personal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53002F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Creación del Formulario de Evaluación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GeneracionFormulario.aspx</w:t>
            </w:r>
          </w:p>
        </w:tc>
      </w:tr>
      <w:tr w:rsidR="0053002F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Autoevaluación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Autoevaluacion.aspx</w:t>
            </w:r>
          </w:p>
        </w:tc>
      </w:tr>
      <w:tr w:rsidR="0053002F" w:rsidRPr="00F5787D" w:rsidTr="0053002F">
        <w:trPr>
          <w:trHeight w:val="132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Módulos y funciones no comentados, esto hace complicado el mantenimiento 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Calificacion.aspx</w:t>
            </w:r>
          </w:p>
        </w:tc>
      </w:tr>
      <w:tr w:rsidR="0053002F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Registrar Evaluación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FormularioEvaluacionL.aspx</w:t>
            </w:r>
          </w:p>
        </w:tc>
      </w:tr>
    </w:tbl>
    <w:p w:rsidR="00F5787D" w:rsidRPr="00F5787D" w:rsidRDefault="00F5787D" w:rsidP="00F5787D">
      <w:pPr>
        <w:rPr>
          <w:lang w:eastAsia="es-ES"/>
        </w:rPr>
      </w:pPr>
    </w:p>
    <w:p w:rsidR="003D0AD1" w:rsidRDefault="003D0AD1" w:rsidP="003D0AD1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2" w:name="_Toc348588028"/>
      <w:r w:rsidRPr="00A652C7">
        <w:rPr>
          <w:rFonts w:cs="Arial"/>
          <w:sz w:val="24"/>
          <w:szCs w:val="32"/>
        </w:rPr>
        <w:t>GRUPO 3 - Contratos de Clientes</w:t>
      </w:r>
      <w:bookmarkEnd w:id="32"/>
    </w:p>
    <w:tbl>
      <w:tblPr>
        <w:tblW w:w="4992" w:type="pct"/>
        <w:tblCellMar>
          <w:left w:w="70" w:type="dxa"/>
          <w:right w:w="70" w:type="dxa"/>
        </w:tblCellMar>
        <w:tblLook w:val="04A0"/>
      </w:tblPr>
      <w:tblGrid>
        <w:gridCol w:w="2317"/>
        <w:gridCol w:w="1860"/>
        <w:gridCol w:w="1319"/>
        <w:gridCol w:w="1386"/>
        <w:gridCol w:w="1353"/>
        <w:gridCol w:w="2609"/>
        <w:gridCol w:w="3275"/>
      </w:tblGrid>
      <w:tr w:rsidR="0053002F" w:rsidRPr="00F5787D" w:rsidTr="0053002F">
        <w:trPr>
          <w:trHeight w:val="510"/>
          <w:tblHeader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53002F" w:rsidRPr="00F5787D" w:rsidTr="0053002F">
        <w:trPr>
          <w:trHeight w:val="738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Cambiar Estado Contrato </w:t>
            </w:r>
            <w:proofErr w:type="spellStart"/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Addenda</w:t>
            </w:r>
            <w:proofErr w:type="spellEnd"/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0,667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formCambioEstadoAdenda.aspx.cs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AddendaDAO.cs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AddendaBL.cs</w:t>
            </w:r>
            <w:proofErr w:type="spellEnd"/>
          </w:p>
        </w:tc>
      </w:tr>
      <w:tr w:rsidR="0053002F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Consultar Información Seguimiento Contratos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0,000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monitoreocontratos.aspx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contratoBL.cs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contratoDAO.cd</w:t>
            </w:r>
          </w:p>
        </w:tc>
      </w:tr>
      <w:tr w:rsidR="0053002F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Contrato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0,105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agregarcontrato.aspx.cs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contratoBL.cs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contratoDAO.cs</w:t>
            </w:r>
            <w:proofErr w:type="spellEnd"/>
          </w:p>
        </w:tc>
      </w:tr>
      <w:tr w:rsidR="0053002F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Agregar </w:t>
            </w:r>
            <w:proofErr w:type="spellStart"/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Addenda</w:t>
            </w:r>
            <w:proofErr w:type="spellEnd"/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0,147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addenda.aspx.cs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clausulaBL.cs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clausulaDAO.cs</w:t>
            </w:r>
            <w:proofErr w:type="spellEnd"/>
          </w:p>
        </w:tc>
      </w:tr>
      <w:tr w:rsidR="0053002F" w:rsidRPr="00F5787D" w:rsidTr="0053002F">
        <w:trPr>
          <w:trHeight w:val="127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cliente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0,080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acliente.aspx.cs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clienteBL.cs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clienteDAO.cs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OventaBL.cs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OventaDAO.cs</w:t>
            </w:r>
            <w:proofErr w:type="spellEnd"/>
          </w:p>
        </w:tc>
      </w:tr>
      <w:tr w:rsidR="0053002F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incumplimiento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0,043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AgregarIncumplimiento.aspx.cs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ClausulaBL.cs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ClausulaDAO.cs</w:t>
            </w:r>
            <w:proofErr w:type="spellEnd"/>
          </w:p>
        </w:tc>
      </w:tr>
    </w:tbl>
    <w:p w:rsidR="00F5787D" w:rsidRPr="00F5787D" w:rsidRDefault="00F5787D" w:rsidP="00F5787D">
      <w:pPr>
        <w:rPr>
          <w:lang w:val="es-ES" w:eastAsia="es-ES"/>
        </w:rPr>
      </w:pPr>
    </w:p>
    <w:p w:rsidR="003D0AD1" w:rsidRDefault="003D0AD1" w:rsidP="003D0AD1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3" w:name="_Toc348588029"/>
      <w:r>
        <w:rPr>
          <w:rFonts w:cs="Arial"/>
          <w:sz w:val="24"/>
          <w:szCs w:val="32"/>
        </w:rPr>
        <w:lastRenderedPageBreak/>
        <w:t>GRUPO</w:t>
      </w:r>
      <w:r w:rsidRPr="00A652C7">
        <w:rPr>
          <w:rFonts w:cs="Arial"/>
          <w:sz w:val="24"/>
          <w:szCs w:val="32"/>
        </w:rPr>
        <w:t xml:space="preserve"> 4 - Seguridad y Continuidad del Negocio</w:t>
      </w:r>
      <w:bookmarkEnd w:id="33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1773"/>
        <w:gridCol w:w="2041"/>
        <w:gridCol w:w="1701"/>
        <w:gridCol w:w="1470"/>
        <w:gridCol w:w="1529"/>
        <w:gridCol w:w="3013"/>
        <w:gridCol w:w="2578"/>
      </w:tblGrid>
      <w:tr w:rsidR="0053002F" w:rsidRPr="00F5787D" w:rsidTr="0053002F">
        <w:trPr>
          <w:trHeight w:val="255"/>
          <w:tblHeader/>
        </w:trPr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53002F" w:rsidRPr="00F5787D" w:rsidTr="0053002F">
        <w:trPr>
          <w:trHeight w:val="1785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Activos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0,43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se puede grabar porque se ingresa un dato numérico demasiado largo en el campo “Costo Activo” y sale el siguiente mensaje  “La cadena de entrada no tiene el formato correcto".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No graba los decimales ingresados en el campo “Costo Activo”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CreacionActivo.aspx</w:t>
            </w:r>
          </w:p>
        </w:tc>
      </w:tr>
      <w:tr w:rsidR="0053002F" w:rsidRPr="00F5787D" w:rsidTr="0053002F">
        <w:trPr>
          <w:trHeight w:val="416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Activos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El campo “Costo Activo” aparece habilitado aun cuando se ha asignado una moneda.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Al cambiar la moneda e ingresar el Costo del Activo este no se graba en la Base de Datos.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graba los decimales del campo “Costo Activo”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“Costo Activo”, permite “n” comas decimales.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MantemientoActivo.aspx EditarActivo.aspx</w:t>
            </w:r>
          </w:p>
        </w:tc>
      </w:tr>
      <w:tr w:rsidR="0053002F" w:rsidRPr="00F5787D" w:rsidTr="0053002F">
        <w:trPr>
          <w:trHeight w:val="765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Verificación de controles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restringe la longitud máxima de 200 caracteres en el campo “Observación”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VerificacionControl.aspx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RegistrarVerificacionControl.aspx</w:t>
            </w:r>
          </w:p>
        </w:tc>
      </w:tr>
      <w:tr w:rsidR="0053002F" w:rsidRPr="00F5787D" w:rsidTr="0053002F">
        <w:trPr>
          <w:trHeight w:val="255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Creación de Incidencias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0,6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de dígitos en el campo “</w:t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Nro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Ticket”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Permite ingresar varias comas en el campo “</w:t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Nro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Ticket”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Al ingresar los datos obligatorios y proceder a grabar, no se graban los datos en la Base de datos.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del campo “Fecha Hora”.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“Estimación de Costo”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CreacionIncidencia.aspx</w:t>
            </w:r>
          </w:p>
        </w:tc>
      </w:tr>
      <w:tr w:rsidR="0053002F" w:rsidRPr="00F5787D" w:rsidTr="0053002F">
        <w:trPr>
          <w:trHeight w:val="153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Procesos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CreacionProcesos.aspx</w:t>
            </w:r>
          </w:p>
        </w:tc>
      </w:tr>
      <w:tr w:rsidR="0053002F" w:rsidRPr="00F5787D" w:rsidTr="0053002F">
        <w:trPr>
          <w:trHeight w:val="153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Proceso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ConsultaProcesos.aspx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ConsultaModProcesos.aspx</w:t>
            </w:r>
          </w:p>
        </w:tc>
      </w:tr>
    </w:tbl>
    <w:p w:rsidR="00F5787D" w:rsidRPr="00F5787D" w:rsidRDefault="00F5787D" w:rsidP="00F5787D">
      <w:pPr>
        <w:rPr>
          <w:lang w:eastAsia="es-ES"/>
        </w:rPr>
      </w:pPr>
    </w:p>
    <w:p w:rsidR="003D0AD1" w:rsidRPr="008B48AE" w:rsidRDefault="003D0AD1" w:rsidP="003D0AD1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4" w:name="_Toc348588030"/>
      <w:r w:rsidRPr="00A652C7">
        <w:rPr>
          <w:rFonts w:cs="Arial"/>
          <w:sz w:val="24"/>
          <w:szCs w:val="32"/>
        </w:rPr>
        <w:lastRenderedPageBreak/>
        <w:t>GRUPO 5 - Gestión CRM</w:t>
      </w:r>
      <w:bookmarkEnd w:id="34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2062"/>
        <w:gridCol w:w="1862"/>
        <w:gridCol w:w="1704"/>
        <w:gridCol w:w="1385"/>
        <w:gridCol w:w="1354"/>
        <w:gridCol w:w="2336"/>
        <w:gridCol w:w="3402"/>
      </w:tblGrid>
      <w:tr w:rsidR="0053002F" w:rsidRPr="00F5787D" w:rsidTr="0053002F">
        <w:trPr>
          <w:trHeight w:val="510"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53002F" w:rsidRPr="00F5787D" w:rsidTr="0053002F">
        <w:trPr>
          <w:trHeight w:val="825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CreacionCampana.aspx.cs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CreacionCampanaBL.cs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CampanaCaptacionDAO.cs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ListaMarketingDAO.cs</w:t>
            </w:r>
            <w:proofErr w:type="spellEnd"/>
          </w:p>
        </w:tc>
      </w:tr>
      <w:tr w:rsidR="0053002F" w:rsidRPr="00F5787D" w:rsidTr="0053002F">
        <w:trPr>
          <w:trHeight w:val="610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Autorización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AutorizacionCampana.aspx.cs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AutorizacionCampanaBL.cs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CampanaCaptacionDAO.cs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ListaMarketingDAO.cs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PersonaDAO.cs</w:t>
            </w:r>
            <w:proofErr w:type="spellEnd"/>
          </w:p>
        </w:tc>
      </w:tr>
      <w:tr w:rsidR="0053002F" w:rsidRPr="00F5787D" w:rsidTr="0053002F">
        <w:trPr>
          <w:trHeight w:val="429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Seguimiento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MantenimientoSeguimiento.aspx.cs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MantenimientoSeguimientoBL.cs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CampanaCaptacionDAO.cs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SeguimientoDAO.cs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ContactoDAO.cs</w:t>
            </w:r>
            <w:proofErr w:type="spellEnd"/>
          </w:p>
        </w:tc>
      </w:tr>
      <w:tr w:rsidR="0053002F" w:rsidRPr="00F5787D" w:rsidTr="0053002F">
        <w:trPr>
          <w:trHeight w:val="64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Lista de Marketing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ListaMarketing.aspx.cs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ListaMarketingBL.cs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ListaMarketingDAO.cs</w:t>
            </w:r>
            <w:proofErr w:type="spellEnd"/>
          </w:p>
        </w:tc>
      </w:tr>
      <w:tr w:rsidR="0053002F" w:rsidRPr="00F5787D" w:rsidTr="0053002F">
        <w:trPr>
          <w:trHeight w:val="64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MantenimientoCampana.aspx.cs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MantenimientoCampanaBL.cs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CampanaCaptacionDAO.cs</w:t>
            </w:r>
            <w:proofErr w:type="spellEnd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</w:r>
            <w:proofErr w:type="spellStart"/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ListaMarketingDAO.cs</w:t>
            </w:r>
            <w:proofErr w:type="spellEnd"/>
          </w:p>
        </w:tc>
      </w:tr>
    </w:tbl>
    <w:p w:rsidR="003D0AD1" w:rsidRPr="00F5787D" w:rsidRDefault="003D0AD1" w:rsidP="003D0AD1">
      <w:pPr>
        <w:rPr>
          <w:lang w:val="es-ES" w:eastAsia="es-ES"/>
        </w:rPr>
      </w:pPr>
    </w:p>
    <w:sectPr w:rsidR="003D0AD1" w:rsidRPr="00F5787D" w:rsidSect="00920433">
      <w:pgSz w:w="16838" w:h="11906" w:orient="landscape" w:code="9"/>
      <w:pgMar w:top="1418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36D" w:rsidRDefault="0079636D" w:rsidP="00CF131F">
      <w:pPr>
        <w:spacing w:after="0" w:line="240" w:lineRule="auto"/>
      </w:pPr>
      <w:r>
        <w:separator/>
      </w:r>
    </w:p>
  </w:endnote>
  <w:endnote w:type="continuationSeparator" w:id="0">
    <w:p w:rsidR="0079636D" w:rsidRDefault="0079636D" w:rsidP="00CF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3510"/>
      <w:gridCol w:w="2835"/>
      <w:gridCol w:w="2649"/>
    </w:tblGrid>
    <w:tr w:rsidR="00A652C7" w:rsidRPr="009C5DDB" w:rsidTr="00920433">
      <w:trPr>
        <w:trHeight w:val="284"/>
      </w:trPr>
      <w:tc>
        <w:tcPr>
          <w:tcW w:w="3510" w:type="dxa"/>
          <w:vAlign w:val="center"/>
        </w:tcPr>
        <w:p w:rsidR="00A652C7" w:rsidRPr="00322C5A" w:rsidRDefault="00A652C7" w:rsidP="00920433">
          <w:pPr>
            <w:pStyle w:val="Piedepgina"/>
            <w:tabs>
              <w:tab w:val="clear" w:pos="8504"/>
            </w:tabs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>Documento interno</w:t>
          </w:r>
        </w:p>
      </w:tc>
      <w:tc>
        <w:tcPr>
          <w:tcW w:w="2835" w:type="dxa"/>
          <w:vAlign w:val="center"/>
        </w:tcPr>
        <w:p w:rsidR="00A652C7" w:rsidRPr="00322C5A" w:rsidRDefault="00A652C7" w:rsidP="00393AEB">
          <w:pPr>
            <w:pStyle w:val="Piedepgina"/>
            <w:jc w:val="cent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 xml:space="preserve">Versión: </w:t>
          </w:r>
          <w:r>
            <w:rPr>
              <w:rFonts w:ascii="Arial" w:hAnsi="Arial" w:cs="Arial"/>
              <w:sz w:val="18"/>
              <w:szCs w:val="18"/>
              <w:lang w:val="es-PE" w:eastAsia="en-US"/>
            </w:rPr>
            <w:t>1.0</w:t>
          </w:r>
        </w:p>
      </w:tc>
      <w:tc>
        <w:tcPr>
          <w:tcW w:w="2649" w:type="dxa"/>
          <w:vAlign w:val="center"/>
        </w:tcPr>
        <w:p w:rsidR="00A652C7" w:rsidRPr="00322C5A" w:rsidRDefault="00A652C7" w:rsidP="009C5DDB">
          <w:pPr>
            <w:pStyle w:val="Piedepgina"/>
            <w:jc w:val="cent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 xml:space="preserve">Página:  </w:t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begin"/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instrText xml:space="preserve"> PAGE </w:instrText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separate"/>
          </w:r>
          <w:r w:rsidR="00920433">
            <w:rPr>
              <w:rStyle w:val="Nmerodepgina"/>
              <w:rFonts w:ascii="Arial" w:hAnsi="Arial" w:cs="Arial"/>
              <w:noProof/>
              <w:sz w:val="18"/>
              <w:szCs w:val="18"/>
              <w:lang w:val="es-PE" w:eastAsia="en-US"/>
            </w:rPr>
            <w:t>21</w:t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end"/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t xml:space="preserve"> / </w:t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begin"/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instrText xml:space="preserve"> NUMPAGES </w:instrText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separate"/>
          </w:r>
          <w:r w:rsidR="00920433">
            <w:rPr>
              <w:rStyle w:val="Nmerodepgina"/>
              <w:rFonts w:ascii="Arial" w:hAnsi="Arial" w:cs="Arial"/>
              <w:noProof/>
              <w:sz w:val="18"/>
              <w:szCs w:val="18"/>
              <w:lang w:val="es-PE" w:eastAsia="en-US"/>
            </w:rPr>
            <w:t>21</w:t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end"/>
          </w:r>
        </w:p>
      </w:tc>
    </w:tr>
  </w:tbl>
  <w:p w:rsidR="00A652C7" w:rsidRDefault="00A652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36D" w:rsidRDefault="0079636D" w:rsidP="00CF131F">
      <w:pPr>
        <w:spacing w:after="0" w:line="240" w:lineRule="auto"/>
      </w:pPr>
      <w:r>
        <w:separator/>
      </w:r>
    </w:p>
  </w:footnote>
  <w:footnote w:type="continuationSeparator" w:id="0">
    <w:p w:rsidR="0079636D" w:rsidRDefault="0079636D" w:rsidP="00CF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C7" w:rsidRDefault="00A652C7" w:rsidP="002851B5">
    <w:pPr>
      <w:pBdr>
        <w:bottom w:val="single" w:sz="12" w:space="0" w:color="auto"/>
      </w:pBdr>
      <w:spacing w:after="0"/>
      <w:jc w:val="center"/>
      <w:rPr>
        <w:rFonts w:ascii="Arial" w:hAnsi="Arial" w:cs="Arial"/>
        <w:noProof/>
        <w:lang w:eastAsia="es-PE"/>
      </w:rPr>
    </w:pPr>
  </w:p>
  <w:p w:rsidR="00A652C7" w:rsidRDefault="00A652C7" w:rsidP="00A016C1">
    <w:pPr>
      <w:pBdr>
        <w:bottom w:val="single" w:sz="12" w:space="0" w:color="auto"/>
      </w:pBdr>
      <w:spacing w:after="0" w:line="480" w:lineRule="auto"/>
      <w:jc w:val="center"/>
      <w:rPr>
        <w:rFonts w:ascii="Arial" w:hAnsi="Arial" w:cs="Arial"/>
        <w:noProof/>
        <w:lang w:eastAsia="es-PE"/>
      </w:rPr>
    </w:pPr>
    <w:r w:rsidRPr="00D53735">
      <w:rPr>
        <w:rFonts w:ascii="Arial" w:hAnsi="Arial" w:cs="Arial"/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logo UPC-Laureate color" style="width:391.9pt;height:91pt;visibility:visible">
          <v:imagedata r:id="rId1" o:title=""/>
        </v:shape>
      </w:pict>
    </w:r>
  </w:p>
  <w:p w:rsidR="00A652C7" w:rsidRPr="001729C4" w:rsidRDefault="00A652C7" w:rsidP="0060122A">
    <w:pPr>
      <w:spacing w:after="0" w:line="360" w:lineRule="auto"/>
      <w:jc w:val="center"/>
      <w:rPr>
        <w:rFonts w:ascii="Arial" w:hAnsi="Arial" w:cs="Arial"/>
        <w:b/>
      </w:rPr>
    </w:pPr>
  </w:p>
  <w:p w:rsidR="00A652C7" w:rsidRPr="006D4D2C" w:rsidRDefault="00A652C7" w:rsidP="0060122A">
    <w:pPr>
      <w:spacing w:after="0" w:line="360" w:lineRule="auto"/>
      <w:jc w:val="center"/>
      <w:rPr>
        <w:rFonts w:ascii="Arial" w:hAnsi="Arial" w:cs="Arial"/>
        <w:b/>
      </w:rPr>
    </w:pPr>
    <w:r w:rsidRPr="006D4D2C">
      <w:rPr>
        <w:rFonts w:ascii="Arial" w:hAnsi="Arial" w:cs="Arial"/>
        <w:b/>
      </w:rPr>
      <w:t xml:space="preserve">FACULTAD DE INGENIERÍA </w:t>
    </w:r>
  </w:p>
  <w:p w:rsidR="00A652C7" w:rsidRDefault="00A652C7" w:rsidP="0060122A">
    <w:pPr>
      <w:spacing w:after="0" w:line="360" w:lineRule="auto"/>
      <w:jc w:val="center"/>
    </w:pPr>
    <w:r w:rsidRPr="006D4D2C">
      <w:rPr>
        <w:rFonts w:ascii="Arial" w:hAnsi="Arial" w:cs="Arial"/>
        <w:b/>
      </w:rPr>
      <w:t>CARRERA DE INGENIERÍA DE SISTEMAS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/>
    </w:tblPr>
    <w:tblGrid>
      <w:gridCol w:w="4339"/>
      <w:gridCol w:w="4700"/>
    </w:tblGrid>
    <w:tr w:rsidR="00A652C7" w:rsidRPr="009C5DDB" w:rsidTr="00AE0CC7">
      <w:trPr>
        <w:trHeight w:val="629"/>
      </w:trPr>
      <w:tc>
        <w:tcPr>
          <w:tcW w:w="4339" w:type="dxa"/>
          <w:vAlign w:val="center"/>
        </w:tcPr>
        <w:tbl>
          <w:tblPr>
            <w:tblW w:w="2694" w:type="dxa"/>
            <w:tblLayout w:type="fixed"/>
            <w:tblLook w:val="00A0"/>
          </w:tblPr>
          <w:tblGrid>
            <w:gridCol w:w="2694"/>
          </w:tblGrid>
          <w:tr w:rsidR="00A652C7" w:rsidRPr="009C5DDB" w:rsidTr="002335AD">
            <w:trPr>
              <w:trHeight w:val="1021"/>
            </w:trPr>
            <w:tc>
              <w:tcPr>
                <w:tcW w:w="2694" w:type="dxa"/>
                <w:vAlign w:val="center"/>
              </w:tcPr>
              <w:p w:rsidR="00A652C7" w:rsidRPr="00206229" w:rsidRDefault="00A652C7" w:rsidP="002335A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TMD</w:t>
                </w:r>
              </w:p>
            </w:tc>
          </w:tr>
        </w:tbl>
        <w:p w:rsidR="00A652C7" w:rsidRPr="00322C5A" w:rsidRDefault="00A652C7" w:rsidP="002335AD">
          <w:pPr>
            <w:pStyle w:val="Encabezado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  <w:lang w:val="es-PE" w:eastAsia="en-US"/>
            </w:rPr>
          </w:pPr>
        </w:p>
      </w:tc>
      <w:tc>
        <w:tcPr>
          <w:tcW w:w="4700" w:type="dxa"/>
          <w:vAlign w:val="center"/>
        </w:tcPr>
        <w:p w:rsidR="00A652C7" w:rsidRPr="00322C5A" w:rsidRDefault="00A652C7" w:rsidP="00EB5B66">
          <w:pPr>
            <w:pStyle w:val="Encabezado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>SIGTI</w:t>
          </w: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br/>
            <w:t>Gestión de Contratos de Clientes</w:t>
          </w:r>
        </w:p>
      </w:tc>
    </w:tr>
  </w:tbl>
  <w:p w:rsidR="00A652C7" w:rsidRDefault="00A652C7" w:rsidP="004C5DB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C51ECBAC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1" w:tplc="14D8F180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2" w:tplc="7284CCAE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3" w:tplc="DE2CC680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4" w:tplc="B172CE98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5" w:tplc="24E24040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6" w:tplc="41942358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7" w:tplc="34BEC410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8" w:tplc="2F820D6A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</w:abstractNum>
  <w:abstractNum w:abstractNumId="1">
    <w:nsid w:val="0FF31AAF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16846DA1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20BB4BED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23191D93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265B2CA3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29741416"/>
    <w:multiLevelType w:val="multilevel"/>
    <w:tmpl w:val="7A384F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2BC442B8"/>
    <w:multiLevelType w:val="hybridMultilevel"/>
    <w:tmpl w:val="17BCE84E"/>
    <w:lvl w:ilvl="0" w:tplc="2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F840BFD"/>
    <w:multiLevelType w:val="hybridMultilevel"/>
    <w:tmpl w:val="1290656E"/>
    <w:lvl w:ilvl="0" w:tplc="280A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9">
    <w:nsid w:val="30625D8E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>
    <w:nsid w:val="31F00D08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36A05A2F"/>
    <w:multiLevelType w:val="hybridMultilevel"/>
    <w:tmpl w:val="9D044D70"/>
    <w:lvl w:ilvl="0" w:tplc="B8D2CB5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A5F0612"/>
    <w:multiLevelType w:val="multilevel"/>
    <w:tmpl w:val="032C2A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3E285372"/>
    <w:multiLevelType w:val="multilevel"/>
    <w:tmpl w:val="39549AA4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cs="Times New Roman"/>
      </w:rPr>
    </w:lvl>
  </w:abstractNum>
  <w:abstractNum w:abstractNumId="14">
    <w:nsid w:val="4FD85AA8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>
    <w:nsid w:val="552B1B75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5C0503DF"/>
    <w:multiLevelType w:val="multilevel"/>
    <w:tmpl w:val="DFCC1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2216454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68541931"/>
    <w:multiLevelType w:val="hybridMultilevel"/>
    <w:tmpl w:val="1BC80DFE"/>
    <w:lvl w:ilvl="0" w:tplc="280A000F">
      <w:start w:val="1"/>
      <w:numFmt w:val="decimal"/>
      <w:lvlText w:val="%1."/>
      <w:lvlJc w:val="left"/>
      <w:pPr>
        <w:ind w:left="1146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9">
    <w:nsid w:val="6E0869A3"/>
    <w:multiLevelType w:val="hybridMultilevel"/>
    <w:tmpl w:val="BAFE248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2CF43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76CE1201"/>
    <w:multiLevelType w:val="hybridMultilevel"/>
    <w:tmpl w:val="AEE8A0A0"/>
    <w:lvl w:ilvl="0" w:tplc="280A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7C8D79CB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7CFA5A29"/>
    <w:multiLevelType w:val="multilevel"/>
    <w:tmpl w:val="59D81FD8"/>
    <w:styleLink w:val="EstiloEsquema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hAnsi="Century Gothic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23"/>
  </w:num>
  <w:num w:numId="4">
    <w:abstractNumId w:val="16"/>
  </w:num>
  <w:num w:numId="5">
    <w:abstractNumId w:val="20"/>
  </w:num>
  <w:num w:numId="6">
    <w:abstractNumId w:val="7"/>
  </w:num>
  <w:num w:numId="7">
    <w:abstractNumId w:val="6"/>
  </w:num>
  <w:num w:numId="8">
    <w:abstractNumId w:val="14"/>
  </w:num>
  <w:num w:numId="9">
    <w:abstractNumId w:val="13"/>
  </w:num>
  <w:num w:numId="10">
    <w:abstractNumId w:val="22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17"/>
  </w:num>
  <w:num w:numId="16">
    <w:abstractNumId w:val="10"/>
  </w:num>
  <w:num w:numId="17">
    <w:abstractNumId w:val="4"/>
  </w:num>
  <w:num w:numId="18">
    <w:abstractNumId w:val="3"/>
  </w:num>
  <w:num w:numId="19">
    <w:abstractNumId w:val="15"/>
  </w:num>
  <w:num w:numId="20">
    <w:abstractNumId w:val="18"/>
  </w:num>
  <w:num w:numId="21">
    <w:abstractNumId w:val="8"/>
  </w:num>
  <w:num w:numId="22">
    <w:abstractNumId w:val="19"/>
  </w:num>
  <w:num w:numId="23">
    <w:abstractNumId w:val="0"/>
  </w:num>
  <w:num w:numId="24">
    <w:abstractNumId w:val="21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42C6"/>
    <w:rsid w:val="00000B00"/>
    <w:rsid w:val="00001036"/>
    <w:rsid w:val="00001993"/>
    <w:rsid w:val="000027B3"/>
    <w:rsid w:val="0000340A"/>
    <w:rsid w:val="00005CD0"/>
    <w:rsid w:val="00006216"/>
    <w:rsid w:val="00006371"/>
    <w:rsid w:val="00006926"/>
    <w:rsid w:val="00007469"/>
    <w:rsid w:val="0000784D"/>
    <w:rsid w:val="00010B49"/>
    <w:rsid w:val="00011128"/>
    <w:rsid w:val="0001181A"/>
    <w:rsid w:val="0001270E"/>
    <w:rsid w:val="00013C7C"/>
    <w:rsid w:val="0001530C"/>
    <w:rsid w:val="000156CD"/>
    <w:rsid w:val="000179DF"/>
    <w:rsid w:val="00021A24"/>
    <w:rsid w:val="000224DE"/>
    <w:rsid w:val="00024174"/>
    <w:rsid w:val="0002465B"/>
    <w:rsid w:val="0002474D"/>
    <w:rsid w:val="00025D78"/>
    <w:rsid w:val="000318C9"/>
    <w:rsid w:val="0003327E"/>
    <w:rsid w:val="00033CA6"/>
    <w:rsid w:val="0003412B"/>
    <w:rsid w:val="00034312"/>
    <w:rsid w:val="0003438B"/>
    <w:rsid w:val="00036668"/>
    <w:rsid w:val="00040A7B"/>
    <w:rsid w:val="00040B21"/>
    <w:rsid w:val="00044F36"/>
    <w:rsid w:val="000460BA"/>
    <w:rsid w:val="000469A7"/>
    <w:rsid w:val="000470ED"/>
    <w:rsid w:val="00047118"/>
    <w:rsid w:val="000508ED"/>
    <w:rsid w:val="00052298"/>
    <w:rsid w:val="00054B5A"/>
    <w:rsid w:val="0005543A"/>
    <w:rsid w:val="0006108C"/>
    <w:rsid w:val="00061E01"/>
    <w:rsid w:val="000624BF"/>
    <w:rsid w:val="00062809"/>
    <w:rsid w:val="00064737"/>
    <w:rsid w:val="0006483D"/>
    <w:rsid w:val="00065643"/>
    <w:rsid w:val="00067159"/>
    <w:rsid w:val="00067489"/>
    <w:rsid w:val="00067BA1"/>
    <w:rsid w:val="00067EB0"/>
    <w:rsid w:val="00070F14"/>
    <w:rsid w:val="000715F3"/>
    <w:rsid w:val="0007264F"/>
    <w:rsid w:val="00073224"/>
    <w:rsid w:val="000736D2"/>
    <w:rsid w:val="00073817"/>
    <w:rsid w:val="00075FE0"/>
    <w:rsid w:val="00076346"/>
    <w:rsid w:val="000778F4"/>
    <w:rsid w:val="00077CB7"/>
    <w:rsid w:val="0008026C"/>
    <w:rsid w:val="00082A88"/>
    <w:rsid w:val="00082D71"/>
    <w:rsid w:val="00083475"/>
    <w:rsid w:val="000838BB"/>
    <w:rsid w:val="00084BB5"/>
    <w:rsid w:val="0008607C"/>
    <w:rsid w:val="000906C5"/>
    <w:rsid w:val="00092468"/>
    <w:rsid w:val="00093296"/>
    <w:rsid w:val="0009329A"/>
    <w:rsid w:val="000933A5"/>
    <w:rsid w:val="00093605"/>
    <w:rsid w:val="000938B3"/>
    <w:rsid w:val="00095721"/>
    <w:rsid w:val="0009666B"/>
    <w:rsid w:val="0009681D"/>
    <w:rsid w:val="00097099"/>
    <w:rsid w:val="0009711D"/>
    <w:rsid w:val="00097923"/>
    <w:rsid w:val="00097978"/>
    <w:rsid w:val="000A04C8"/>
    <w:rsid w:val="000A0511"/>
    <w:rsid w:val="000A1BEC"/>
    <w:rsid w:val="000A2BF1"/>
    <w:rsid w:val="000A3957"/>
    <w:rsid w:val="000A44FB"/>
    <w:rsid w:val="000A657E"/>
    <w:rsid w:val="000A7028"/>
    <w:rsid w:val="000B0435"/>
    <w:rsid w:val="000B0883"/>
    <w:rsid w:val="000B1234"/>
    <w:rsid w:val="000B1A26"/>
    <w:rsid w:val="000B1BBB"/>
    <w:rsid w:val="000B20C2"/>
    <w:rsid w:val="000B36BE"/>
    <w:rsid w:val="000B3BF0"/>
    <w:rsid w:val="000B4454"/>
    <w:rsid w:val="000B44AA"/>
    <w:rsid w:val="000B4BF9"/>
    <w:rsid w:val="000B4C47"/>
    <w:rsid w:val="000B5A90"/>
    <w:rsid w:val="000B6BF4"/>
    <w:rsid w:val="000B7C12"/>
    <w:rsid w:val="000B7E3C"/>
    <w:rsid w:val="000C00F6"/>
    <w:rsid w:val="000C1FF8"/>
    <w:rsid w:val="000C2530"/>
    <w:rsid w:val="000C35D7"/>
    <w:rsid w:val="000C42D2"/>
    <w:rsid w:val="000C544B"/>
    <w:rsid w:val="000C6B08"/>
    <w:rsid w:val="000C7024"/>
    <w:rsid w:val="000C714E"/>
    <w:rsid w:val="000D0184"/>
    <w:rsid w:val="000D06C2"/>
    <w:rsid w:val="000D4E95"/>
    <w:rsid w:val="000D6A20"/>
    <w:rsid w:val="000D6BCA"/>
    <w:rsid w:val="000D76C1"/>
    <w:rsid w:val="000D76D0"/>
    <w:rsid w:val="000E0042"/>
    <w:rsid w:val="000E083B"/>
    <w:rsid w:val="000E22D7"/>
    <w:rsid w:val="000E2695"/>
    <w:rsid w:val="000E2FE0"/>
    <w:rsid w:val="000E30F0"/>
    <w:rsid w:val="000E3174"/>
    <w:rsid w:val="000E388A"/>
    <w:rsid w:val="000E3E44"/>
    <w:rsid w:val="000E628C"/>
    <w:rsid w:val="000E7B2C"/>
    <w:rsid w:val="000F120A"/>
    <w:rsid w:val="000F16B9"/>
    <w:rsid w:val="000F27DB"/>
    <w:rsid w:val="000F2EB2"/>
    <w:rsid w:val="000F33CD"/>
    <w:rsid w:val="000F3C72"/>
    <w:rsid w:val="000F44A4"/>
    <w:rsid w:val="000F50E9"/>
    <w:rsid w:val="000F5368"/>
    <w:rsid w:val="000F5A97"/>
    <w:rsid w:val="000F6B00"/>
    <w:rsid w:val="000F7B71"/>
    <w:rsid w:val="0010251E"/>
    <w:rsid w:val="001053EA"/>
    <w:rsid w:val="001059D2"/>
    <w:rsid w:val="00106AD8"/>
    <w:rsid w:val="00107B52"/>
    <w:rsid w:val="00110BD9"/>
    <w:rsid w:val="00111E06"/>
    <w:rsid w:val="00113F0E"/>
    <w:rsid w:val="001146CE"/>
    <w:rsid w:val="00115849"/>
    <w:rsid w:val="00115A5E"/>
    <w:rsid w:val="00115EA6"/>
    <w:rsid w:val="00116669"/>
    <w:rsid w:val="001171FB"/>
    <w:rsid w:val="001175FE"/>
    <w:rsid w:val="0011798C"/>
    <w:rsid w:val="00120521"/>
    <w:rsid w:val="00120D0F"/>
    <w:rsid w:val="00121879"/>
    <w:rsid w:val="00121B2B"/>
    <w:rsid w:val="00124596"/>
    <w:rsid w:val="0012643E"/>
    <w:rsid w:val="00126C35"/>
    <w:rsid w:val="00127241"/>
    <w:rsid w:val="00127362"/>
    <w:rsid w:val="001275C4"/>
    <w:rsid w:val="001277F9"/>
    <w:rsid w:val="00127AB4"/>
    <w:rsid w:val="0013025F"/>
    <w:rsid w:val="001307DE"/>
    <w:rsid w:val="00130ACE"/>
    <w:rsid w:val="00133024"/>
    <w:rsid w:val="001330D7"/>
    <w:rsid w:val="00133BF5"/>
    <w:rsid w:val="001343D1"/>
    <w:rsid w:val="00134796"/>
    <w:rsid w:val="001362C0"/>
    <w:rsid w:val="001377CC"/>
    <w:rsid w:val="00140041"/>
    <w:rsid w:val="001402F1"/>
    <w:rsid w:val="00140E5A"/>
    <w:rsid w:val="00142198"/>
    <w:rsid w:val="00143136"/>
    <w:rsid w:val="00143A49"/>
    <w:rsid w:val="00145BC3"/>
    <w:rsid w:val="00145BF0"/>
    <w:rsid w:val="00145ED9"/>
    <w:rsid w:val="00145F0C"/>
    <w:rsid w:val="00146934"/>
    <w:rsid w:val="00146F17"/>
    <w:rsid w:val="001506FA"/>
    <w:rsid w:val="00150E3D"/>
    <w:rsid w:val="001539C4"/>
    <w:rsid w:val="00155150"/>
    <w:rsid w:val="00157032"/>
    <w:rsid w:val="00157407"/>
    <w:rsid w:val="00163A5D"/>
    <w:rsid w:val="00163EBF"/>
    <w:rsid w:val="00164B72"/>
    <w:rsid w:val="001652CB"/>
    <w:rsid w:val="00165EB4"/>
    <w:rsid w:val="001703C9"/>
    <w:rsid w:val="0017163F"/>
    <w:rsid w:val="00171E5D"/>
    <w:rsid w:val="001720AE"/>
    <w:rsid w:val="00172572"/>
    <w:rsid w:val="001729C4"/>
    <w:rsid w:val="00172B4C"/>
    <w:rsid w:val="00173CBF"/>
    <w:rsid w:val="0017447A"/>
    <w:rsid w:val="00176AD6"/>
    <w:rsid w:val="00176CD2"/>
    <w:rsid w:val="00176FBD"/>
    <w:rsid w:val="0018128F"/>
    <w:rsid w:val="0018133E"/>
    <w:rsid w:val="00181FCD"/>
    <w:rsid w:val="00182FA3"/>
    <w:rsid w:val="00183ACF"/>
    <w:rsid w:val="00185038"/>
    <w:rsid w:val="00186E96"/>
    <w:rsid w:val="001924D0"/>
    <w:rsid w:val="0019305F"/>
    <w:rsid w:val="00195502"/>
    <w:rsid w:val="0019684C"/>
    <w:rsid w:val="001A13E0"/>
    <w:rsid w:val="001A29C2"/>
    <w:rsid w:val="001A2D0F"/>
    <w:rsid w:val="001A4184"/>
    <w:rsid w:val="001A4753"/>
    <w:rsid w:val="001A52AA"/>
    <w:rsid w:val="001A5C28"/>
    <w:rsid w:val="001A60D7"/>
    <w:rsid w:val="001A6200"/>
    <w:rsid w:val="001A6B5A"/>
    <w:rsid w:val="001B018B"/>
    <w:rsid w:val="001B089A"/>
    <w:rsid w:val="001B20F2"/>
    <w:rsid w:val="001B27A7"/>
    <w:rsid w:val="001B3F6B"/>
    <w:rsid w:val="001B4AAF"/>
    <w:rsid w:val="001C0279"/>
    <w:rsid w:val="001C0371"/>
    <w:rsid w:val="001C0CC8"/>
    <w:rsid w:val="001C0D40"/>
    <w:rsid w:val="001C2268"/>
    <w:rsid w:val="001C250C"/>
    <w:rsid w:val="001C37D9"/>
    <w:rsid w:val="001C3F2E"/>
    <w:rsid w:val="001C4483"/>
    <w:rsid w:val="001C5100"/>
    <w:rsid w:val="001C519A"/>
    <w:rsid w:val="001C6DBA"/>
    <w:rsid w:val="001C771A"/>
    <w:rsid w:val="001C7827"/>
    <w:rsid w:val="001C7EC8"/>
    <w:rsid w:val="001D16A1"/>
    <w:rsid w:val="001D52F8"/>
    <w:rsid w:val="001D5E3F"/>
    <w:rsid w:val="001D6722"/>
    <w:rsid w:val="001D7896"/>
    <w:rsid w:val="001E05C4"/>
    <w:rsid w:val="001E0CF0"/>
    <w:rsid w:val="001E1917"/>
    <w:rsid w:val="001E19CE"/>
    <w:rsid w:val="001E1D36"/>
    <w:rsid w:val="001E3E5C"/>
    <w:rsid w:val="001E49A4"/>
    <w:rsid w:val="001E59F5"/>
    <w:rsid w:val="001E615E"/>
    <w:rsid w:val="001E71A1"/>
    <w:rsid w:val="001E7322"/>
    <w:rsid w:val="001E7711"/>
    <w:rsid w:val="001F0920"/>
    <w:rsid w:val="001F0ACF"/>
    <w:rsid w:val="001F225E"/>
    <w:rsid w:val="001F27BB"/>
    <w:rsid w:val="001F39EC"/>
    <w:rsid w:val="001F473D"/>
    <w:rsid w:val="001F48D5"/>
    <w:rsid w:val="001F4E2C"/>
    <w:rsid w:val="001F67B9"/>
    <w:rsid w:val="00200895"/>
    <w:rsid w:val="00200A0A"/>
    <w:rsid w:val="00202C58"/>
    <w:rsid w:val="00203B27"/>
    <w:rsid w:val="0020454A"/>
    <w:rsid w:val="00204B55"/>
    <w:rsid w:val="00205692"/>
    <w:rsid w:val="00205A0C"/>
    <w:rsid w:val="00205DD6"/>
    <w:rsid w:val="00205E02"/>
    <w:rsid w:val="00206229"/>
    <w:rsid w:val="00210F44"/>
    <w:rsid w:val="00211A83"/>
    <w:rsid w:val="00212BB8"/>
    <w:rsid w:val="00212C8B"/>
    <w:rsid w:val="002136A9"/>
    <w:rsid w:val="0021388E"/>
    <w:rsid w:val="002144CA"/>
    <w:rsid w:val="0021488D"/>
    <w:rsid w:val="002166AB"/>
    <w:rsid w:val="002178D8"/>
    <w:rsid w:val="00217BF1"/>
    <w:rsid w:val="0022050A"/>
    <w:rsid w:val="00221370"/>
    <w:rsid w:val="002213B3"/>
    <w:rsid w:val="002227BF"/>
    <w:rsid w:val="00223F4B"/>
    <w:rsid w:val="002252ED"/>
    <w:rsid w:val="00232BBF"/>
    <w:rsid w:val="002335AD"/>
    <w:rsid w:val="00233C6C"/>
    <w:rsid w:val="00234F7D"/>
    <w:rsid w:val="00235CDD"/>
    <w:rsid w:val="002369C1"/>
    <w:rsid w:val="0024052A"/>
    <w:rsid w:val="0024119E"/>
    <w:rsid w:val="00241481"/>
    <w:rsid w:val="0024181A"/>
    <w:rsid w:val="00241D19"/>
    <w:rsid w:val="00244EC7"/>
    <w:rsid w:val="00245894"/>
    <w:rsid w:val="002468E0"/>
    <w:rsid w:val="00247337"/>
    <w:rsid w:val="002500A6"/>
    <w:rsid w:val="00252108"/>
    <w:rsid w:val="002521C5"/>
    <w:rsid w:val="002523DF"/>
    <w:rsid w:val="002528D9"/>
    <w:rsid w:val="00252FE2"/>
    <w:rsid w:val="00253820"/>
    <w:rsid w:val="00254275"/>
    <w:rsid w:val="00254CA0"/>
    <w:rsid w:val="00254D99"/>
    <w:rsid w:val="00255478"/>
    <w:rsid w:val="00255B6C"/>
    <w:rsid w:val="00255D27"/>
    <w:rsid w:val="00255DAA"/>
    <w:rsid w:val="00255F9A"/>
    <w:rsid w:val="00256811"/>
    <w:rsid w:val="002573ED"/>
    <w:rsid w:val="0025778E"/>
    <w:rsid w:val="00257E02"/>
    <w:rsid w:val="00260096"/>
    <w:rsid w:val="00260940"/>
    <w:rsid w:val="002609DD"/>
    <w:rsid w:val="00261623"/>
    <w:rsid w:val="002624F4"/>
    <w:rsid w:val="00262670"/>
    <w:rsid w:val="00263A35"/>
    <w:rsid w:val="002654E3"/>
    <w:rsid w:val="0026592F"/>
    <w:rsid w:val="002667E5"/>
    <w:rsid w:val="00266B07"/>
    <w:rsid w:val="002675B9"/>
    <w:rsid w:val="00267966"/>
    <w:rsid w:val="002754A1"/>
    <w:rsid w:val="00275692"/>
    <w:rsid w:val="0027751C"/>
    <w:rsid w:val="00277C76"/>
    <w:rsid w:val="00277F47"/>
    <w:rsid w:val="0028106E"/>
    <w:rsid w:val="00281A96"/>
    <w:rsid w:val="002821D5"/>
    <w:rsid w:val="0028328D"/>
    <w:rsid w:val="00283B53"/>
    <w:rsid w:val="002846DD"/>
    <w:rsid w:val="00284FB3"/>
    <w:rsid w:val="002851B5"/>
    <w:rsid w:val="00285AF6"/>
    <w:rsid w:val="00286F28"/>
    <w:rsid w:val="00287A8B"/>
    <w:rsid w:val="00287BB9"/>
    <w:rsid w:val="00292A5B"/>
    <w:rsid w:val="00292B92"/>
    <w:rsid w:val="00293053"/>
    <w:rsid w:val="0029363D"/>
    <w:rsid w:val="00293755"/>
    <w:rsid w:val="00295D22"/>
    <w:rsid w:val="002A02F1"/>
    <w:rsid w:val="002A224F"/>
    <w:rsid w:val="002A259C"/>
    <w:rsid w:val="002A42D7"/>
    <w:rsid w:val="002A4D32"/>
    <w:rsid w:val="002A6647"/>
    <w:rsid w:val="002A7085"/>
    <w:rsid w:val="002A720B"/>
    <w:rsid w:val="002A777D"/>
    <w:rsid w:val="002A79F8"/>
    <w:rsid w:val="002A7AED"/>
    <w:rsid w:val="002B027B"/>
    <w:rsid w:val="002B0528"/>
    <w:rsid w:val="002B0BB2"/>
    <w:rsid w:val="002B2505"/>
    <w:rsid w:val="002B256A"/>
    <w:rsid w:val="002B3413"/>
    <w:rsid w:val="002B381D"/>
    <w:rsid w:val="002B474E"/>
    <w:rsid w:val="002B6A2B"/>
    <w:rsid w:val="002C1961"/>
    <w:rsid w:val="002C2F38"/>
    <w:rsid w:val="002C3C09"/>
    <w:rsid w:val="002C3FD9"/>
    <w:rsid w:val="002C4A06"/>
    <w:rsid w:val="002C53DF"/>
    <w:rsid w:val="002C5A1B"/>
    <w:rsid w:val="002C6052"/>
    <w:rsid w:val="002D16BB"/>
    <w:rsid w:val="002D27D2"/>
    <w:rsid w:val="002D34AD"/>
    <w:rsid w:val="002D35C1"/>
    <w:rsid w:val="002D54C9"/>
    <w:rsid w:val="002D5AB5"/>
    <w:rsid w:val="002D5C7B"/>
    <w:rsid w:val="002D68F3"/>
    <w:rsid w:val="002D7E34"/>
    <w:rsid w:val="002E085D"/>
    <w:rsid w:val="002E0AB9"/>
    <w:rsid w:val="002E1478"/>
    <w:rsid w:val="002E311C"/>
    <w:rsid w:val="002E32D9"/>
    <w:rsid w:val="002E4023"/>
    <w:rsid w:val="002E4817"/>
    <w:rsid w:val="002E5137"/>
    <w:rsid w:val="002E60DF"/>
    <w:rsid w:val="002E6AE1"/>
    <w:rsid w:val="002E73CE"/>
    <w:rsid w:val="002F0738"/>
    <w:rsid w:val="002F327A"/>
    <w:rsid w:val="002F3A04"/>
    <w:rsid w:val="002F4EE6"/>
    <w:rsid w:val="002F5251"/>
    <w:rsid w:val="002F74E7"/>
    <w:rsid w:val="00300BEF"/>
    <w:rsid w:val="00301283"/>
    <w:rsid w:val="0030134B"/>
    <w:rsid w:val="00301F3D"/>
    <w:rsid w:val="00302149"/>
    <w:rsid w:val="003024A5"/>
    <w:rsid w:val="00303379"/>
    <w:rsid w:val="00303C68"/>
    <w:rsid w:val="00305589"/>
    <w:rsid w:val="003063C7"/>
    <w:rsid w:val="00306630"/>
    <w:rsid w:val="0030686F"/>
    <w:rsid w:val="0030696F"/>
    <w:rsid w:val="003079C0"/>
    <w:rsid w:val="00311D34"/>
    <w:rsid w:val="00314334"/>
    <w:rsid w:val="003146DC"/>
    <w:rsid w:val="003164A5"/>
    <w:rsid w:val="00317449"/>
    <w:rsid w:val="00317C0F"/>
    <w:rsid w:val="0032062D"/>
    <w:rsid w:val="003207A5"/>
    <w:rsid w:val="00320FBD"/>
    <w:rsid w:val="00322C5A"/>
    <w:rsid w:val="00322FBF"/>
    <w:rsid w:val="0032320C"/>
    <w:rsid w:val="00323B15"/>
    <w:rsid w:val="00326CFA"/>
    <w:rsid w:val="00330C49"/>
    <w:rsid w:val="00330E99"/>
    <w:rsid w:val="00330F04"/>
    <w:rsid w:val="003334EA"/>
    <w:rsid w:val="00333DB2"/>
    <w:rsid w:val="00334415"/>
    <w:rsid w:val="00334B28"/>
    <w:rsid w:val="003353FA"/>
    <w:rsid w:val="00335ED1"/>
    <w:rsid w:val="0033636F"/>
    <w:rsid w:val="0033736F"/>
    <w:rsid w:val="003410DB"/>
    <w:rsid w:val="00341FD7"/>
    <w:rsid w:val="003429BD"/>
    <w:rsid w:val="00343229"/>
    <w:rsid w:val="00344060"/>
    <w:rsid w:val="003451AB"/>
    <w:rsid w:val="00345753"/>
    <w:rsid w:val="00346A6A"/>
    <w:rsid w:val="00346BFB"/>
    <w:rsid w:val="00347D1E"/>
    <w:rsid w:val="00350753"/>
    <w:rsid w:val="00350D81"/>
    <w:rsid w:val="00351A30"/>
    <w:rsid w:val="00352AC8"/>
    <w:rsid w:val="003530DD"/>
    <w:rsid w:val="003535EA"/>
    <w:rsid w:val="00353F40"/>
    <w:rsid w:val="003546D2"/>
    <w:rsid w:val="003549D1"/>
    <w:rsid w:val="003551E1"/>
    <w:rsid w:val="003558A1"/>
    <w:rsid w:val="003562FF"/>
    <w:rsid w:val="00356829"/>
    <w:rsid w:val="00356D55"/>
    <w:rsid w:val="003612B3"/>
    <w:rsid w:val="0036187D"/>
    <w:rsid w:val="00364592"/>
    <w:rsid w:val="00364CC2"/>
    <w:rsid w:val="00364CD6"/>
    <w:rsid w:val="00365311"/>
    <w:rsid w:val="00366823"/>
    <w:rsid w:val="00367012"/>
    <w:rsid w:val="003703EE"/>
    <w:rsid w:val="00370517"/>
    <w:rsid w:val="00370EB4"/>
    <w:rsid w:val="00371211"/>
    <w:rsid w:val="00372BCE"/>
    <w:rsid w:val="00372CBA"/>
    <w:rsid w:val="0037601B"/>
    <w:rsid w:val="003763F5"/>
    <w:rsid w:val="00376D03"/>
    <w:rsid w:val="003779BF"/>
    <w:rsid w:val="00380738"/>
    <w:rsid w:val="00381153"/>
    <w:rsid w:val="003813A5"/>
    <w:rsid w:val="00382A8C"/>
    <w:rsid w:val="003836EC"/>
    <w:rsid w:val="00383775"/>
    <w:rsid w:val="00383C3D"/>
    <w:rsid w:val="00384D36"/>
    <w:rsid w:val="00384E12"/>
    <w:rsid w:val="00387103"/>
    <w:rsid w:val="0039112B"/>
    <w:rsid w:val="0039319D"/>
    <w:rsid w:val="00393AEB"/>
    <w:rsid w:val="00393D7B"/>
    <w:rsid w:val="0039639A"/>
    <w:rsid w:val="003963C8"/>
    <w:rsid w:val="00397126"/>
    <w:rsid w:val="00397C0F"/>
    <w:rsid w:val="003A31AE"/>
    <w:rsid w:val="003A4055"/>
    <w:rsid w:val="003A4624"/>
    <w:rsid w:val="003A4FEC"/>
    <w:rsid w:val="003A5570"/>
    <w:rsid w:val="003A5B9C"/>
    <w:rsid w:val="003A5FAF"/>
    <w:rsid w:val="003A6004"/>
    <w:rsid w:val="003A603C"/>
    <w:rsid w:val="003A6DAC"/>
    <w:rsid w:val="003A70D0"/>
    <w:rsid w:val="003B011D"/>
    <w:rsid w:val="003B188A"/>
    <w:rsid w:val="003B23E4"/>
    <w:rsid w:val="003B43A4"/>
    <w:rsid w:val="003B4846"/>
    <w:rsid w:val="003B4E63"/>
    <w:rsid w:val="003B5F89"/>
    <w:rsid w:val="003B65C1"/>
    <w:rsid w:val="003B77CE"/>
    <w:rsid w:val="003C016E"/>
    <w:rsid w:val="003C0A9A"/>
    <w:rsid w:val="003C10F7"/>
    <w:rsid w:val="003C126A"/>
    <w:rsid w:val="003C29B0"/>
    <w:rsid w:val="003C2DBF"/>
    <w:rsid w:val="003C2E7E"/>
    <w:rsid w:val="003C3143"/>
    <w:rsid w:val="003C48E6"/>
    <w:rsid w:val="003C502E"/>
    <w:rsid w:val="003C7334"/>
    <w:rsid w:val="003C7E8A"/>
    <w:rsid w:val="003D0AD1"/>
    <w:rsid w:val="003D0C2B"/>
    <w:rsid w:val="003D0EC7"/>
    <w:rsid w:val="003D165D"/>
    <w:rsid w:val="003D2F6B"/>
    <w:rsid w:val="003D2F8C"/>
    <w:rsid w:val="003D36F3"/>
    <w:rsid w:val="003D3EC8"/>
    <w:rsid w:val="003D4647"/>
    <w:rsid w:val="003D475A"/>
    <w:rsid w:val="003D4980"/>
    <w:rsid w:val="003D4A67"/>
    <w:rsid w:val="003D697F"/>
    <w:rsid w:val="003D70D3"/>
    <w:rsid w:val="003D715C"/>
    <w:rsid w:val="003E157E"/>
    <w:rsid w:val="003E178C"/>
    <w:rsid w:val="003E2198"/>
    <w:rsid w:val="003E26BF"/>
    <w:rsid w:val="003E3045"/>
    <w:rsid w:val="003E40EA"/>
    <w:rsid w:val="003E41C1"/>
    <w:rsid w:val="003E4CAF"/>
    <w:rsid w:val="003E522E"/>
    <w:rsid w:val="003E5375"/>
    <w:rsid w:val="003E5FFE"/>
    <w:rsid w:val="003E7CB3"/>
    <w:rsid w:val="003F02B5"/>
    <w:rsid w:val="003F02E6"/>
    <w:rsid w:val="003F0619"/>
    <w:rsid w:val="003F06DB"/>
    <w:rsid w:val="003F1CE2"/>
    <w:rsid w:val="003F25A2"/>
    <w:rsid w:val="003F51CD"/>
    <w:rsid w:val="003F74C9"/>
    <w:rsid w:val="003F76B5"/>
    <w:rsid w:val="00400BF6"/>
    <w:rsid w:val="004037FC"/>
    <w:rsid w:val="00403DFE"/>
    <w:rsid w:val="00404510"/>
    <w:rsid w:val="004049EA"/>
    <w:rsid w:val="004055B5"/>
    <w:rsid w:val="0040750A"/>
    <w:rsid w:val="00407A7A"/>
    <w:rsid w:val="00407C9F"/>
    <w:rsid w:val="00412F51"/>
    <w:rsid w:val="004138C7"/>
    <w:rsid w:val="00415746"/>
    <w:rsid w:val="004157DC"/>
    <w:rsid w:val="00415A42"/>
    <w:rsid w:val="004160DD"/>
    <w:rsid w:val="0042009B"/>
    <w:rsid w:val="00421C03"/>
    <w:rsid w:val="00421DF3"/>
    <w:rsid w:val="00421F8A"/>
    <w:rsid w:val="0042209C"/>
    <w:rsid w:val="00422554"/>
    <w:rsid w:val="00422D05"/>
    <w:rsid w:val="00422D6D"/>
    <w:rsid w:val="00423A3F"/>
    <w:rsid w:val="00423C2F"/>
    <w:rsid w:val="00424344"/>
    <w:rsid w:val="00424CBD"/>
    <w:rsid w:val="004257FC"/>
    <w:rsid w:val="004308AA"/>
    <w:rsid w:val="00431E7E"/>
    <w:rsid w:val="00431F34"/>
    <w:rsid w:val="0043248E"/>
    <w:rsid w:val="004331C9"/>
    <w:rsid w:val="00433B45"/>
    <w:rsid w:val="00434FC1"/>
    <w:rsid w:val="00435BAA"/>
    <w:rsid w:val="004371BB"/>
    <w:rsid w:val="004412D7"/>
    <w:rsid w:val="00442B04"/>
    <w:rsid w:val="004435A1"/>
    <w:rsid w:val="00444B2C"/>
    <w:rsid w:val="00445A15"/>
    <w:rsid w:val="004472AD"/>
    <w:rsid w:val="004476FB"/>
    <w:rsid w:val="004506F4"/>
    <w:rsid w:val="00451BB6"/>
    <w:rsid w:val="004562EA"/>
    <w:rsid w:val="00456B2C"/>
    <w:rsid w:val="00457F0E"/>
    <w:rsid w:val="0046029B"/>
    <w:rsid w:val="00460334"/>
    <w:rsid w:val="00460B74"/>
    <w:rsid w:val="00460CE9"/>
    <w:rsid w:val="00460D0B"/>
    <w:rsid w:val="0046277B"/>
    <w:rsid w:val="00463186"/>
    <w:rsid w:val="00463576"/>
    <w:rsid w:val="00463E00"/>
    <w:rsid w:val="004645C2"/>
    <w:rsid w:val="00464EA4"/>
    <w:rsid w:val="00465038"/>
    <w:rsid w:val="00466ABD"/>
    <w:rsid w:val="004672D4"/>
    <w:rsid w:val="00467B99"/>
    <w:rsid w:val="0047025B"/>
    <w:rsid w:val="00470911"/>
    <w:rsid w:val="0047093B"/>
    <w:rsid w:val="00470BAF"/>
    <w:rsid w:val="00470EB2"/>
    <w:rsid w:val="00470F08"/>
    <w:rsid w:val="0047141A"/>
    <w:rsid w:val="0047220C"/>
    <w:rsid w:val="00472451"/>
    <w:rsid w:val="00473603"/>
    <w:rsid w:val="0047492C"/>
    <w:rsid w:val="004759D6"/>
    <w:rsid w:val="00476E14"/>
    <w:rsid w:val="00477F04"/>
    <w:rsid w:val="00480AC6"/>
    <w:rsid w:val="00480DB2"/>
    <w:rsid w:val="00482090"/>
    <w:rsid w:val="004821CA"/>
    <w:rsid w:val="004832F5"/>
    <w:rsid w:val="00484299"/>
    <w:rsid w:val="00484B35"/>
    <w:rsid w:val="004854A8"/>
    <w:rsid w:val="004865BF"/>
    <w:rsid w:val="0048671F"/>
    <w:rsid w:val="00492AE0"/>
    <w:rsid w:val="00493BCB"/>
    <w:rsid w:val="00494DBC"/>
    <w:rsid w:val="0049683B"/>
    <w:rsid w:val="004970F6"/>
    <w:rsid w:val="004A03E4"/>
    <w:rsid w:val="004A0404"/>
    <w:rsid w:val="004A0669"/>
    <w:rsid w:val="004A096B"/>
    <w:rsid w:val="004A33D6"/>
    <w:rsid w:val="004A393A"/>
    <w:rsid w:val="004A3A7F"/>
    <w:rsid w:val="004A48E9"/>
    <w:rsid w:val="004A6BE1"/>
    <w:rsid w:val="004A6F0B"/>
    <w:rsid w:val="004A6F95"/>
    <w:rsid w:val="004A75DD"/>
    <w:rsid w:val="004B448D"/>
    <w:rsid w:val="004B4CBD"/>
    <w:rsid w:val="004B5325"/>
    <w:rsid w:val="004B6341"/>
    <w:rsid w:val="004B68C8"/>
    <w:rsid w:val="004C03F8"/>
    <w:rsid w:val="004C0600"/>
    <w:rsid w:val="004C21B9"/>
    <w:rsid w:val="004C2920"/>
    <w:rsid w:val="004C4EF6"/>
    <w:rsid w:val="004C5591"/>
    <w:rsid w:val="004C5DB9"/>
    <w:rsid w:val="004C618F"/>
    <w:rsid w:val="004C6E82"/>
    <w:rsid w:val="004D1AB8"/>
    <w:rsid w:val="004D2239"/>
    <w:rsid w:val="004D22EF"/>
    <w:rsid w:val="004D2B44"/>
    <w:rsid w:val="004D3604"/>
    <w:rsid w:val="004D5528"/>
    <w:rsid w:val="004D5BC4"/>
    <w:rsid w:val="004D67C5"/>
    <w:rsid w:val="004D7CB0"/>
    <w:rsid w:val="004D7F78"/>
    <w:rsid w:val="004E0E0D"/>
    <w:rsid w:val="004E2379"/>
    <w:rsid w:val="004E364C"/>
    <w:rsid w:val="004E4151"/>
    <w:rsid w:val="004E4556"/>
    <w:rsid w:val="004E4A37"/>
    <w:rsid w:val="004E68A6"/>
    <w:rsid w:val="004F0712"/>
    <w:rsid w:val="004F1C40"/>
    <w:rsid w:val="004F3A79"/>
    <w:rsid w:val="004F4F76"/>
    <w:rsid w:val="004F6E10"/>
    <w:rsid w:val="004F7078"/>
    <w:rsid w:val="00501112"/>
    <w:rsid w:val="00501784"/>
    <w:rsid w:val="00501AB4"/>
    <w:rsid w:val="0050230E"/>
    <w:rsid w:val="0050233E"/>
    <w:rsid w:val="0050330B"/>
    <w:rsid w:val="0050445A"/>
    <w:rsid w:val="005047B8"/>
    <w:rsid w:val="00504D44"/>
    <w:rsid w:val="00505BFF"/>
    <w:rsid w:val="0050672D"/>
    <w:rsid w:val="005072D3"/>
    <w:rsid w:val="00507E7F"/>
    <w:rsid w:val="00507F8F"/>
    <w:rsid w:val="005103A4"/>
    <w:rsid w:val="00510923"/>
    <w:rsid w:val="00510EB4"/>
    <w:rsid w:val="0051161C"/>
    <w:rsid w:val="00511B47"/>
    <w:rsid w:val="0051314C"/>
    <w:rsid w:val="00513AC3"/>
    <w:rsid w:val="00514DE0"/>
    <w:rsid w:val="00515201"/>
    <w:rsid w:val="00516C96"/>
    <w:rsid w:val="00517224"/>
    <w:rsid w:val="00517CF7"/>
    <w:rsid w:val="00522C9D"/>
    <w:rsid w:val="005238F2"/>
    <w:rsid w:val="00523ECF"/>
    <w:rsid w:val="00525F59"/>
    <w:rsid w:val="0052603C"/>
    <w:rsid w:val="00526435"/>
    <w:rsid w:val="0053002F"/>
    <w:rsid w:val="00530AE7"/>
    <w:rsid w:val="00531585"/>
    <w:rsid w:val="0053168E"/>
    <w:rsid w:val="00532619"/>
    <w:rsid w:val="00532BA0"/>
    <w:rsid w:val="00533089"/>
    <w:rsid w:val="00533761"/>
    <w:rsid w:val="005369BD"/>
    <w:rsid w:val="00536C47"/>
    <w:rsid w:val="005400F9"/>
    <w:rsid w:val="00540211"/>
    <w:rsid w:val="0054188E"/>
    <w:rsid w:val="00542986"/>
    <w:rsid w:val="00543442"/>
    <w:rsid w:val="0054655D"/>
    <w:rsid w:val="005465AF"/>
    <w:rsid w:val="00546858"/>
    <w:rsid w:val="0054693C"/>
    <w:rsid w:val="00547586"/>
    <w:rsid w:val="00547976"/>
    <w:rsid w:val="00550212"/>
    <w:rsid w:val="00550255"/>
    <w:rsid w:val="00552903"/>
    <w:rsid w:val="00552DAE"/>
    <w:rsid w:val="00553CEE"/>
    <w:rsid w:val="00553FC3"/>
    <w:rsid w:val="005541BF"/>
    <w:rsid w:val="005556E9"/>
    <w:rsid w:val="00555790"/>
    <w:rsid w:val="00556507"/>
    <w:rsid w:val="005573E4"/>
    <w:rsid w:val="005622F4"/>
    <w:rsid w:val="0056333D"/>
    <w:rsid w:val="005639B4"/>
    <w:rsid w:val="005648E5"/>
    <w:rsid w:val="00565E55"/>
    <w:rsid w:val="00566E81"/>
    <w:rsid w:val="00566FD7"/>
    <w:rsid w:val="0056707D"/>
    <w:rsid w:val="0057009A"/>
    <w:rsid w:val="005700CF"/>
    <w:rsid w:val="00573145"/>
    <w:rsid w:val="00573527"/>
    <w:rsid w:val="005751A4"/>
    <w:rsid w:val="00575C05"/>
    <w:rsid w:val="00576772"/>
    <w:rsid w:val="00581734"/>
    <w:rsid w:val="00581AD5"/>
    <w:rsid w:val="00581F39"/>
    <w:rsid w:val="005826DB"/>
    <w:rsid w:val="00582E14"/>
    <w:rsid w:val="00584ACC"/>
    <w:rsid w:val="005853E1"/>
    <w:rsid w:val="00587587"/>
    <w:rsid w:val="00587BE4"/>
    <w:rsid w:val="00587F65"/>
    <w:rsid w:val="00590F95"/>
    <w:rsid w:val="0059187E"/>
    <w:rsid w:val="00591B49"/>
    <w:rsid w:val="00592200"/>
    <w:rsid w:val="005924C9"/>
    <w:rsid w:val="00593ADF"/>
    <w:rsid w:val="005942D7"/>
    <w:rsid w:val="0059509A"/>
    <w:rsid w:val="00596CE2"/>
    <w:rsid w:val="00597401"/>
    <w:rsid w:val="00597486"/>
    <w:rsid w:val="005A0A44"/>
    <w:rsid w:val="005A23CC"/>
    <w:rsid w:val="005A29EC"/>
    <w:rsid w:val="005A2C6C"/>
    <w:rsid w:val="005A301F"/>
    <w:rsid w:val="005A38EF"/>
    <w:rsid w:val="005A3D7C"/>
    <w:rsid w:val="005A4FF4"/>
    <w:rsid w:val="005A50E6"/>
    <w:rsid w:val="005A59A8"/>
    <w:rsid w:val="005A5C99"/>
    <w:rsid w:val="005A5CB3"/>
    <w:rsid w:val="005A5ED3"/>
    <w:rsid w:val="005B277B"/>
    <w:rsid w:val="005B340B"/>
    <w:rsid w:val="005B3F45"/>
    <w:rsid w:val="005B4094"/>
    <w:rsid w:val="005B503B"/>
    <w:rsid w:val="005B50C6"/>
    <w:rsid w:val="005B5732"/>
    <w:rsid w:val="005B620E"/>
    <w:rsid w:val="005B6725"/>
    <w:rsid w:val="005B730B"/>
    <w:rsid w:val="005C0060"/>
    <w:rsid w:val="005C0581"/>
    <w:rsid w:val="005C14B0"/>
    <w:rsid w:val="005C1684"/>
    <w:rsid w:val="005C22E8"/>
    <w:rsid w:val="005C31BC"/>
    <w:rsid w:val="005C373D"/>
    <w:rsid w:val="005C58E4"/>
    <w:rsid w:val="005C5913"/>
    <w:rsid w:val="005C6908"/>
    <w:rsid w:val="005C74E5"/>
    <w:rsid w:val="005D14E4"/>
    <w:rsid w:val="005D22F7"/>
    <w:rsid w:val="005D31FF"/>
    <w:rsid w:val="005D32B5"/>
    <w:rsid w:val="005D377C"/>
    <w:rsid w:val="005D4375"/>
    <w:rsid w:val="005D5F0F"/>
    <w:rsid w:val="005D69BF"/>
    <w:rsid w:val="005D7514"/>
    <w:rsid w:val="005E00F3"/>
    <w:rsid w:val="005E01CA"/>
    <w:rsid w:val="005E10DC"/>
    <w:rsid w:val="005E37F0"/>
    <w:rsid w:val="005E4456"/>
    <w:rsid w:val="005E47C6"/>
    <w:rsid w:val="005E51DD"/>
    <w:rsid w:val="005E536C"/>
    <w:rsid w:val="005E70C9"/>
    <w:rsid w:val="005E7B34"/>
    <w:rsid w:val="005F05DD"/>
    <w:rsid w:val="005F1B2C"/>
    <w:rsid w:val="005F2B7C"/>
    <w:rsid w:val="005F5C22"/>
    <w:rsid w:val="005F61F4"/>
    <w:rsid w:val="005F7AC7"/>
    <w:rsid w:val="00600AC5"/>
    <w:rsid w:val="00600FAC"/>
    <w:rsid w:val="0060122A"/>
    <w:rsid w:val="00601AE1"/>
    <w:rsid w:val="006021F9"/>
    <w:rsid w:val="00602637"/>
    <w:rsid w:val="006027DC"/>
    <w:rsid w:val="0060787C"/>
    <w:rsid w:val="00610012"/>
    <w:rsid w:val="00610C92"/>
    <w:rsid w:val="00611A36"/>
    <w:rsid w:val="00612EE8"/>
    <w:rsid w:val="006140D1"/>
    <w:rsid w:val="00617946"/>
    <w:rsid w:val="00620799"/>
    <w:rsid w:val="00623872"/>
    <w:rsid w:val="00623997"/>
    <w:rsid w:val="00623ADA"/>
    <w:rsid w:val="00623BEA"/>
    <w:rsid w:val="00623C53"/>
    <w:rsid w:val="00626803"/>
    <w:rsid w:val="0063024F"/>
    <w:rsid w:val="00630F98"/>
    <w:rsid w:val="0063441D"/>
    <w:rsid w:val="006346A7"/>
    <w:rsid w:val="006353BC"/>
    <w:rsid w:val="006354B7"/>
    <w:rsid w:val="00635E16"/>
    <w:rsid w:val="006364DE"/>
    <w:rsid w:val="00636854"/>
    <w:rsid w:val="00636AA1"/>
    <w:rsid w:val="00640726"/>
    <w:rsid w:val="00641FAD"/>
    <w:rsid w:val="00642AFF"/>
    <w:rsid w:val="0064413C"/>
    <w:rsid w:val="00647360"/>
    <w:rsid w:val="006476D5"/>
    <w:rsid w:val="00647E86"/>
    <w:rsid w:val="006504A3"/>
    <w:rsid w:val="00650B5D"/>
    <w:rsid w:val="00650B88"/>
    <w:rsid w:val="00655DDD"/>
    <w:rsid w:val="00655E4B"/>
    <w:rsid w:val="0065622A"/>
    <w:rsid w:val="00656415"/>
    <w:rsid w:val="0066035D"/>
    <w:rsid w:val="00660B60"/>
    <w:rsid w:val="00661517"/>
    <w:rsid w:val="006624D8"/>
    <w:rsid w:val="00662814"/>
    <w:rsid w:val="00663F97"/>
    <w:rsid w:val="00664B31"/>
    <w:rsid w:val="00664DA5"/>
    <w:rsid w:val="006653A6"/>
    <w:rsid w:val="00665AF6"/>
    <w:rsid w:val="0067087D"/>
    <w:rsid w:val="0067388D"/>
    <w:rsid w:val="00673A01"/>
    <w:rsid w:val="00673CCE"/>
    <w:rsid w:val="00674F17"/>
    <w:rsid w:val="006764DF"/>
    <w:rsid w:val="00677032"/>
    <w:rsid w:val="006772ED"/>
    <w:rsid w:val="00677433"/>
    <w:rsid w:val="00680138"/>
    <w:rsid w:val="0068171F"/>
    <w:rsid w:val="006829BA"/>
    <w:rsid w:val="00682F1A"/>
    <w:rsid w:val="006857A3"/>
    <w:rsid w:val="00685A00"/>
    <w:rsid w:val="00686BE5"/>
    <w:rsid w:val="0068730D"/>
    <w:rsid w:val="0069031E"/>
    <w:rsid w:val="00691944"/>
    <w:rsid w:val="00693365"/>
    <w:rsid w:val="00695E65"/>
    <w:rsid w:val="006968F6"/>
    <w:rsid w:val="0069722D"/>
    <w:rsid w:val="00697485"/>
    <w:rsid w:val="006A0232"/>
    <w:rsid w:val="006A27C4"/>
    <w:rsid w:val="006A2EF8"/>
    <w:rsid w:val="006A33D1"/>
    <w:rsid w:val="006A3C39"/>
    <w:rsid w:val="006A4518"/>
    <w:rsid w:val="006A6C30"/>
    <w:rsid w:val="006A6C61"/>
    <w:rsid w:val="006A7B2C"/>
    <w:rsid w:val="006B0266"/>
    <w:rsid w:val="006B0463"/>
    <w:rsid w:val="006B06BE"/>
    <w:rsid w:val="006B241E"/>
    <w:rsid w:val="006B3F59"/>
    <w:rsid w:val="006B4439"/>
    <w:rsid w:val="006B6BFA"/>
    <w:rsid w:val="006B70E0"/>
    <w:rsid w:val="006B7249"/>
    <w:rsid w:val="006C2238"/>
    <w:rsid w:val="006C38A0"/>
    <w:rsid w:val="006C4FE1"/>
    <w:rsid w:val="006D02D7"/>
    <w:rsid w:val="006D0313"/>
    <w:rsid w:val="006D25F0"/>
    <w:rsid w:val="006D3C8E"/>
    <w:rsid w:val="006D4021"/>
    <w:rsid w:val="006D41AB"/>
    <w:rsid w:val="006D4976"/>
    <w:rsid w:val="006D4D2C"/>
    <w:rsid w:val="006D6747"/>
    <w:rsid w:val="006D7AFF"/>
    <w:rsid w:val="006D7D0F"/>
    <w:rsid w:val="006E21FD"/>
    <w:rsid w:val="006E25E1"/>
    <w:rsid w:val="006E3269"/>
    <w:rsid w:val="006E39F0"/>
    <w:rsid w:val="006E3D07"/>
    <w:rsid w:val="006E523A"/>
    <w:rsid w:val="006E5284"/>
    <w:rsid w:val="006E5922"/>
    <w:rsid w:val="006E5BFE"/>
    <w:rsid w:val="006E5E91"/>
    <w:rsid w:val="006E72BF"/>
    <w:rsid w:val="006E7757"/>
    <w:rsid w:val="006E785A"/>
    <w:rsid w:val="006E7B54"/>
    <w:rsid w:val="006F0A99"/>
    <w:rsid w:val="006F17C9"/>
    <w:rsid w:val="006F1968"/>
    <w:rsid w:val="006F1A1E"/>
    <w:rsid w:val="006F1EBB"/>
    <w:rsid w:val="006F4BE3"/>
    <w:rsid w:val="006F5F7E"/>
    <w:rsid w:val="006F6001"/>
    <w:rsid w:val="006F642C"/>
    <w:rsid w:val="006F6A96"/>
    <w:rsid w:val="006F6F7A"/>
    <w:rsid w:val="006F765B"/>
    <w:rsid w:val="007010E6"/>
    <w:rsid w:val="00702A45"/>
    <w:rsid w:val="007037F9"/>
    <w:rsid w:val="00704325"/>
    <w:rsid w:val="00705748"/>
    <w:rsid w:val="0070708F"/>
    <w:rsid w:val="00707BDF"/>
    <w:rsid w:val="007106C6"/>
    <w:rsid w:val="007109A1"/>
    <w:rsid w:val="0071158F"/>
    <w:rsid w:val="00712A02"/>
    <w:rsid w:val="00712B79"/>
    <w:rsid w:val="007141DB"/>
    <w:rsid w:val="00715A43"/>
    <w:rsid w:val="007165D7"/>
    <w:rsid w:val="00720AAC"/>
    <w:rsid w:val="0072193F"/>
    <w:rsid w:val="00721C8E"/>
    <w:rsid w:val="00721D3B"/>
    <w:rsid w:val="00722559"/>
    <w:rsid w:val="00722608"/>
    <w:rsid w:val="00722801"/>
    <w:rsid w:val="00722AA7"/>
    <w:rsid w:val="00722AC0"/>
    <w:rsid w:val="0072587A"/>
    <w:rsid w:val="00725ACF"/>
    <w:rsid w:val="00726E64"/>
    <w:rsid w:val="00727E1D"/>
    <w:rsid w:val="0073042E"/>
    <w:rsid w:val="007307ED"/>
    <w:rsid w:val="00730D0C"/>
    <w:rsid w:val="00731529"/>
    <w:rsid w:val="00732ED1"/>
    <w:rsid w:val="00733455"/>
    <w:rsid w:val="00734E41"/>
    <w:rsid w:val="007351BF"/>
    <w:rsid w:val="007354A4"/>
    <w:rsid w:val="00736E69"/>
    <w:rsid w:val="0074014B"/>
    <w:rsid w:val="007402B9"/>
    <w:rsid w:val="00741A84"/>
    <w:rsid w:val="007430AC"/>
    <w:rsid w:val="0074461E"/>
    <w:rsid w:val="00744DC8"/>
    <w:rsid w:val="0074519D"/>
    <w:rsid w:val="00745258"/>
    <w:rsid w:val="00745382"/>
    <w:rsid w:val="007453A6"/>
    <w:rsid w:val="00747045"/>
    <w:rsid w:val="0075122D"/>
    <w:rsid w:val="007524BD"/>
    <w:rsid w:val="00752F12"/>
    <w:rsid w:val="00753694"/>
    <w:rsid w:val="00754442"/>
    <w:rsid w:val="00754A54"/>
    <w:rsid w:val="00754BC0"/>
    <w:rsid w:val="007561C9"/>
    <w:rsid w:val="0075787E"/>
    <w:rsid w:val="0075789D"/>
    <w:rsid w:val="00762946"/>
    <w:rsid w:val="00762A11"/>
    <w:rsid w:val="00763059"/>
    <w:rsid w:val="00763693"/>
    <w:rsid w:val="00764301"/>
    <w:rsid w:val="00764780"/>
    <w:rsid w:val="007647E5"/>
    <w:rsid w:val="007651ED"/>
    <w:rsid w:val="00770BE3"/>
    <w:rsid w:val="007710AF"/>
    <w:rsid w:val="0077227B"/>
    <w:rsid w:val="00772669"/>
    <w:rsid w:val="007728AB"/>
    <w:rsid w:val="00772964"/>
    <w:rsid w:val="00772A87"/>
    <w:rsid w:val="007733B6"/>
    <w:rsid w:val="00773A4D"/>
    <w:rsid w:val="00774024"/>
    <w:rsid w:val="00774E5F"/>
    <w:rsid w:val="007750F6"/>
    <w:rsid w:val="00775A62"/>
    <w:rsid w:val="00776473"/>
    <w:rsid w:val="0077712E"/>
    <w:rsid w:val="0077789C"/>
    <w:rsid w:val="00780212"/>
    <w:rsid w:val="007819FF"/>
    <w:rsid w:val="00782601"/>
    <w:rsid w:val="00783DF8"/>
    <w:rsid w:val="007842E3"/>
    <w:rsid w:val="007847C1"/>
    <w:rsid w:val="00786BCB"/>
    <w:rsid w:val="00787955"/>
    <w:rsid w:val="0079066C"/>
    <w:rsid w:val="00790991"/>
    <w:rsid w:val="0079110C"/>
    <w:rsid w:val="007919A4"/>
    <w:rsid w:val="00795BF9"/>
    <w:rsid w:val="00796129"/>
    <w:rsid w:val="0079636D"/>
    <w:rsid w:val="007A13BC"/>
    <w:rsid w:val="007A164E"/>
    <w:rsid w:val="007A175E"/>
    <w:rsid w:val="007A19FF"/>
    <w:rsid w:val="007A22AC"/>
    <w:rsid w:val="007A2A23"/>
    <w:rsid w:val="007A2EDA"/>
    <w:rsid w:val="007A2F23"/>
    <w:rsid w:val="007A3029"/>
    <w:rsid w:val="007A40E9"/>
    <w:rsid w:val="007A4E8D"/>
    <w:rsid w:val="007B0ABF"/>
    <w:rsid w:val="007B0DFB"/>
    <w:rsid w:val="007B1678"/>
    <w:rsid w:val="007B1E4B"/>
    <w:rsid w:val="007B3916"/>
    <w:rsid w:val="007B5314"/>
    <w:rsid w:val="007B6575"/>
    <w:rsid w:val="007B66C3"/>
    <w:rsid w:val="007C0008"/>
    <w:rsid w:val="007C3293"/>
    <w:rsid w:val="007C3CE2"/>
    <w:rsid w:val="007D0514"/>
    <w:rsid w:val="007D056A"/>
    <w:rsid w:val="007D1954"/>
    <w:rsid w:val="007D19FD"/>
    <w:rsid w:val="007D1DEC"/>
    <w:rsid w:val="007D227C"/>
    <w:rsid w:val="007D449A"/>
    <w:rsid w:val="007D4F22"/>
    <w:rsid w:val="007D549D"/>
    <w:rsid w:val="007D5B1B"/>
    <w:rsid w:val="007D5ECE"/>
    <w:rsid w:val="007D5EE6"/>
    <w:rsid w:val="007D6168"/>
    <w:rsid w:val="007D629F"/>
    <w:rsid w:val="007D6313"/>
    <w:rsid w:val="007D69FE"/>
    <w:rsid w:val="007E1FB9"/>
    <w:rsid w:val="007E2D92"/>
    <w:rsid w:val="007E314A"/>
    <w:rsid w:val="007E3883"/>
    <w:rsid w:val="007E3E76"/>
    <w:rsid w:val="007E62E1"/>
    <w:rsid w:val="007E6FFD"/>
    <w:rsid w:val="007F0F99"/>
    <w:rsid w:val="007F15B9"/>
    <w:rsid w:val="007F1C06"/>
    <w:rsid w:val="007F1C8F"/>
    <w:rsid w:val="007F22BB"/>
    <w:rsid w:val="007F2995"/>
    <w:rsid w:val="007F2D61"/>
    <w:rsid w:val="007F311F"/>
    <w:rsid w:val="007F377D"/>
    <w:rsid w:val="007F4E1B"/>
    <w:rsid w:val="007F5624"/>
    <w:rsid w:val="007F58EE"/>
    <w:rsid w:val="007F6F86"/>
    <w:rsid w:val="00800D37"/>
    <w:rsid w:val="0080162D"/>
    <w:rsid w:val="00801998"/>
    <w:rsid w:val="0080207B"/>
    <w:rsid w:val="008033C8"/>
    <w:rsid w:val="00805047"/>
    <w:rsid w:val="00805970"/>
    <w:rsid w:val="00805A26"/>
    <w:rsid w:val="008066E5"/>
    <w:rsid w:val="00807559"/>
    <w:rsid w:val="00811353"/>
    <w:rsid w:val="008118B6"/>
    <w:rsid w:val="00812CE3"/>
    <w:rsid w:val="00813460"/>
    <w:rsid w:val="00813523"/>
    <w:rsid w:val="00813763"/>
    <w:rsid w:val="00814761"/>
    <w:rsid w:val="00814B4E"/>
    <w:rsid w:val="00815D6F"/>
    <w:rsid w:val="00816116"/>
    <w:rsid w:val="008163A9"/>
    <w:rsid w:val="00816B63"/>
    <w:rsid w:val="008172E1"/>
    <w:rsid w:val="00820792"/>
    <w:rsid w:val="00820904"/>
    <w:rsid w:val="00820DC9"/>
    <w:rsid w:val="00821239"/>
    <w:rsid w:val="00821246"/>
    <w:rsid w:val="008214C3"/>
    <w:rsid w:val="00821EBD"/>
    <w:rsid w:val="0082389B"/>
    <w:rsid w:val="008238C1"/>
    <w:rsid w:val="00823AB4"/>
    <w:rsid w:val="00824706"/>
    <w:rsid w:val="008248B4"/>
    <w:rsid w:val="00824E2F"/>
    <w:rsid w:val="00825C71"/>
    <w:rsid w:val="00826297"/>
    <w:rsid w:val="00830528"/>
    <w:rsid w:val="00830628"/>
    <w:rsid w:val="00831C63"/>
    <w:rsid w:val="008324C4"/>
    <w:rsid w:val="00832520"/>
    <w:rsid w:val="00832E34"/>
    <w:rsid w:val="0083382D"/>
    <w:rsid w:val="008346DB"/>
    <w:rsid w:val="00834B6C"/>
    <w:rsid w:val="008354FF"/>
    <w:rsid w:val="00835734"/>
    <w:rsid w:val="00837106"/>
    <w:rsid w:val="00837F56"/>
    <w:rsid w:val="00841C61"/>
    <w:rsid w:val="00841D4D"/>
    <w:rsid w:val="00842794"/>
    <w:rsid w:val="00842DCA"/>
    <w:rsid w:val="00843D22"/>
    <w:rsid w:val="008443F6"/>
    <w:rsid w:val="0084474D"/>
    <w:rsid w:val="00845919"/>
    <w:rsid w:val="0084695F"/>
    <w:rsid w:val="00846C52"/>
    <w:rsid w:val="008472E4"/>
    <w:rsid w:val="008475A2"/>
    <w:rsid w:val="00847617"/>
    <w:rsid w:val="00847E18"/>
    <w:rsid w:val="00850194"/>
    <w:rsid w:val="00851880"/>
    <w:rsid w:val="00851964"/>
    <w:rsid w:val="0085284F"/>
    <w:rsid w:val="00852D26"/>
    <w:rsid w:val="00852DE5"/>
    <w:rsid w:val="0085343F"/>
    <w:rsid w:val="00854EF6"/>
    <w:rsid w:val="00857300"/>
    <w:rsid w:val="00857DCD"/>
    <w:rsid w:val="00861451"/>
    <w:rsid w:val="0086207B"/>
    <w:rsid w:val="00862977"/>
    <w:rsid w:val="00862F73"/>
    <w:rsid w:val="00864519"/>
    <w:rsid w:val="00865344"/>
    <w:rsid w:val="008659AA"/>
    <w:rsid w:val="00866367"/>
    <w:rsid w:val="00866EFB"/>
    <w:rsid w:val="00867BDF"/>
    <w:rsid w:val="00870ECB"/>
    <w:rsid w:val="0087160A"/>
    <w:rsid w:val="008718B1"/>
    <w:rsid w:val="00872268"/>
    <w:rsid w:val="00872300"/>
    <w:rsid w:val="0087255D"/>
    <w:rsid w:val="00873440"/>
    <w:rsid w:val="00873B48"/>
    <w:rsid w:val="00875AC3"/>
    <w:rsid w:val="008772A2"/>
    <w:rsid w:val="0088105D"/>
    <w:rsid w:val="008811F1"/>
    <w:rsid w:val="008834E8"/>
    <w:rsid w:val="00883821"/>
    <w:rsid w:val="0088530A"/>
    <w:rsid w:val="00885651"/>
    <w:rsid w:val="00886509"/>
    <w:rsid w:val="00886B2D"/>
    <w:rsid w:val="008877BF"/>
    <w:rsid w:val="008916AA"/>
    <w:rsid w:val="0089187C"/>
    <w:rsid w:val="00892156"/>
    <w:rsid w:val="0089314F"/>
    <w:rsid w:val="0089319D"/>
    <w:rsid w:val="008942BE"/>
    <w:rsid w:val="0089449F"/>
    <w:rsid w:val="00894692"/>
    <w:rsid w:val="00894925"/>
    <w:rsid w:val="0089501D"/>
    <w:rsid w:val="00895523"/>
    <w:rsid w:val="00897028"/>
    <w:rsid w:val="008A01E7"/>
    <w:rsid w:val="008A022D"/>
    <w:rsid w:val="008A1445"/>
    <w:rsid w:val="008A1F17"/>
    <w:rsid w:val="008A20FB"/>
    <w:rsid w:val="008A32F8"/>
    <w:rsid w:val="008A3C0A"/>
    <w:rsid w:val="008A4656"/>
    <w:rsid w:val="008A5D24"/>
    <w:rsid w:val="008A6B87"/>
    <w:rsid w:val="008A7EA8"/>
    <w:rsid w:val="008B0C93"/>
    <w:rsid w:val="008B1A61"/>
    <w:rsid w:val="008B2A62"/>
    <w:rsid w:val="008B2E6C"/>
    <w:rsid w:val="008B38D1"/>
    <w:rsid w:val="008B48AE"/>
    <w:rsid w:val="008B4DF1"/>
    <w:rsid w:val="008B5EAE"/>
    <w:rsid w:val="008B6582"/>
    <w:rsid w:val="008B66ED"/>
    <w:rsid w:val="008B6FD0"/>
    <w:rsid w:val="008B7518"/>
    <w:rsid w:val="008C1AF4"/>
    <w:rsid w:val="008C30E5"/>
    <w:rsid w:val="008C3446"/>
    <w:rsid w:val="008C46C7"/>
    <w:rsid w:val="008C4851"/>
    <w:rsid w:val="008C5558"/>
    <w:rsid w:val="008C586D"/>
    <w:rsid w:val="008C5CB2"/>
    <w:rsid w:val="008D011E"/>
    <w:rsid w:val="008D0355"/>
    <w:rsid w:val="008D0CEA"/>
    <w:rsid w:val="008D240E"/>
    <w:rsid w:val="008D261A"/>
    <w:rsid w:val="008D35FF"/>
    <w:rsid w:val="008D4780"/>
    <w:rsid w:val="008D5C2F"/>
    <w:rsid w:val="008D6973"/>
    <w:rsid w:val="008D6AA0"/>
    <w:rsid w:val="008D7156"/>
    <w:rsid w:val="008E07B5"/>
    <w:rsid w:val="008E0E65"/>
    <w:rsid w:val="008E2149"/>
    <w:rsid w:val="008E21EF"/>
    <w:rsid w:val="008E356C"/>
    <w:rsid w:val="008E5103"/>
    <w:rsid w:val="008E55B9"/>
    <w:rsid w:val="008E62B9"/>
    <w:rsid w:val="008F1F1E"/>
    <w:rsid w:val="008F2E3D"/>
    <w:rsid w:val="008F35DF"/>
    <w:rsid w:val="008F7010"/>
    <w:rsid w:val="00900C9E"/>
    <w:rsid w:val="009012F1"/>
    <w:rsid w:val="00901881"/>
    <w:rsid w:val="00901A50"/>
    <w:rsid w:val="00902B9E"/>
    <w:rsid w:val="00902D97"/>
    <w:rsid w:val="0090309A"/>
    <w:rsid w:val="009034C8"/>
    <w:rsid w:val="00905839"/>
    <w:rsid w:val="00907FEA"/>
    <w:rsid w:val="0091003E"/>
    <w:rsid w:val="00910D23"/>
    <w:rsid w:val="00911BCD"/>
    <w:rsid w:val="00911D9A"/>
    <w:rsid w:val="00914A8E"/>
    <w:rsid w:val="00914EC3"/>
    <w:rsid w:val="00916EE5"/>
    <w:rsid w:val="009171C0"/>
    <w:rsid w:val="00917C82"/>
    <w:rsid w:val="00920433"/>
    <w:rsid w:val="00920E34"/>
    <w:rsid w:val="009227B4"/>
    <w:rsid w:val="00924587"/>
    <w:rsid w:val="00924A4D"/>
    <w:rsid w:val="00924B1F"/>
    <w:rsid w:val="009254DB"/>
    <w:rsid w:val="00926025"/>
    <w:rsid w:val="009266FD"/>
    <w:rsid w:val="00926AAA"/>
    <w:rsid w:val="00931D05"/>
    <w:rsid w:val="0093310B"/>
    <w:rsid w:val="0093336A"/>
    <w:rsid w:val="009353EE"/>
    <w:rsid w:val="009357D9"/>
    <w:rsid w:val="00937458"/>
    <w:rsid w:val="00940094"/>
    <w:rsid w:val="009403EE"/>
    <w:rsid w:val="00941399"/>
    <w:rsid w:val="00942CBF"/>
    <w:rsid w:val="0094356C"/>
    <w:rsid w:val="00944184"/>
    <w:rsid w:val="009444B9"/>
    <w:rsid w:val="00944E78"/>
    <w:rsid w:val="009459AC"/>
    <w:rsid w:val="009468D8"/>
    <w:rsid w:val="00947779"/>
    <w:rsid w:val="00947D1B"/>
    <w:rsid w:val="00950165"/>
    <w:rsid w:val="009501DC"/>
    <w:rsid w:val="009503D7"/>
    <w:rsid w:val="00950A50"/>
    <w:rsid w:val="00950C1C"/>
    <w:rsid w:val="00951030"/>
    <w:rsid w:val="00953BCF"/>
    <w:rsid w:val="00953E67"/>
    <w:rsid w:val="009568C0"/>
    <w:rsid w:val="00960291"/>
    <w:rsid w:val="00961D29"/>
    <w:rsid w:val="0096204F"/>
    <w:rsid w:val="00962E4B"/>
    <w:rsid w:val="00963823"/>
    <w:rsid w:val="00963BCE"/>
    <w:rsid w:val="0096425D"/>
    <w:rsid w:val="0096688C"/>
    <w:rsid w:val="00972420"/>
    <w:rsid w:val="009726FE"/>
    <w:rsid w:val="00973793"/>
    <w:rsid w:val="00973885"/>
    <w:rsid w:val="0097420C"/>
    <w:rsid w:val="00974A95"/>
    <w:rsid w:val="009774C4"/>
    <w:rsid w:val="00977CDB"/>
    <w:rsid w:val="00981F34"/>
    <w:rsid w:val="009830DE"/>
    <w:rsid w:val="00984079"/>
    <w:rsid w:val="009865E4"/>
    <w:rsid w:val="0098697A"/>
    <w:rsid w:val="00987253"/>
    <w:rsid w:val="00987C26"/>
    <w:rsid w:val="00991148"/>
    <w:rsid w:val="0099295B"/>
    <w:rsid w:val="00994152"/>
    <w:rsid w:val="009950D3"/>
    <w:rsid w:val="00996226"/>
    <w:rsid w:val="009A045D"/>
    <w:rsid w:val="009A1791"/>
    <w:rsid w:val="009A3274"/>
    <w:rsid w:val="009A40E9"/>
    <w:rsid w:val="009A5021"/>
    <w:rsid w:val="009A506D"/>
    <w:rsid w:val="009A52D0"/>
    <w:rsid w:val="009A5A4F"/>
    <w:rsid w:val="009A5E21"/>
    <w:rsid w:val="009A630E"/>
    <w:rsid w:val="009A6501"/>
    <w:rsid w:val="009A6B2E"/>
    <w:rsid w:val="009A6BDF"/>
    <w:rsid w:val="009A74D8"/>
    <w:rsid w:val="009A7769"/>
    <w:rsid w:val="009A7AF1"/>
    <w:rsid w:val="009B0423"/>
    <w:rsid w:val="009B4AA7"/>
    <w:rsid w:val="009B675B"/>
    <w:rsid w:val="009C1A0A"/>
    <w:rsid w:val="009C4ACB"/>
    <w:rsid w:val="009C5590"/>
    <w:rsid w:val="009C5674"/>
    <w:rsid w:val="009C58DD"/>
    <w:rsid w:val="009C5DDB"/>
    <w:rsid w:val="009C5FB0"/>
    <w:rsid w:val="009C69B0"/>
    <w:rsid w:val="009C6DC9"/>
    <w:rsid w:val="009D0464"/>
    <w:rsid w:val="009D1159"/>
    <w:rsid w:val="009D12C9"/>
    <w:rsid w:val="009D390D"/>
    <w:rsid w:val="009D4626"/>
    <w:rsid w:val="009D4841"/>
    <w:rsid w:val="009D4876"/>
    <w:rsid w:val="009D5735"/>
    <w:rsid w:val="009D6013"/>
    <w:rsid w:val="009D7C88"/>
    <w:rsid w:val="009E0974"/>
    <w:rsid w:val="009E0B52"/>
    <w:rsid w:val="009E1316"/>
    <w:rsid w:val="009E27A3"/>
    <w:rsid w:val="009E2BFC"/>
    <w:rsid w:val="009E2D42"/>
    <w:rsid w:val="009E4805"/>
    <w:rsid w:val="009E6154"/>
    <w:rsid w:val="009E6BF6"/>
    <w:rsid w:val="009E73A1"/>
    <w:rsid w:val="009E7556"/>
    <w:rsid w:val="009F093E"/>
    <w:rsid w:val="009F2827"/>
    <w:rsid w:val="009F40D4"/>
    <w:rsid w:val="00A00006"/>
    <w:rsid w:val="00A016C1"/>
    <w:rsid w:val="00A01DC2"/>
    <w:rsid w:val="00A02852"/>
    <w:rsid w:val="00A03258"/>
    <w:rsid w:val="00A04268"/>
    <w:rsid w:val="00A04DCC"/>
    <w:rsid w:val="00A065FE"/>
    <w:rsid w:val="00A07460"/>
    <w:rsid w:val="00A07F7F"/>
    <w:rsid w:val="00A10292"/>
    <w:rsid w:val="00A10484"/>
    <w:rsid w:val="00A105E3"/>
    <w:rsid w:val="00A10745"/>
    <w:rsid w:val="00A10CBB"/>
    <w:rsid w:val="00A1149B"/>
    <w:rsid w:val="00A116F8"/>
    <w:rsid w:val="00A11A2D"/>
    <w:rsid w:val="00A12187"/>
    <w:rsid w:val="00A1363C"/>
    <w:rsid w:val="00A13DE7"/>
    <w:rsid w:val="00A14903"/>
    <w:rsid w:val="00A17662"/>
    <w:rsid w:val="00A1794B"/>
    <w:rsid w:val="00A2026F"/>
    <w:rsid w:val="00A20FC8"/>
    <w:rsid w:val="00A21AE5"/>
    <w:rsid w:val="00A21E9A"/>
    <w:rsid w:val="00A246A3"/>
    <w:rsid w:val="00A252FF"/>
    <w:rsid w:val="00A268A4"/>
    <w:rsid w:val="00A26D0A"/>
    <w:rsid w:val="00A27F59"/>
    <w:rsid w:val="00A30493"/>
    <w:rsid w:val="00A31F8D"/>
    <w:rsid w:val="00A3205D"/>
    <w:rsid w:val="00A32DA2"/>
    <w:rsid w:val="00A33816"/>
    <w:rsid w:val="00A34047"/>
    <w:rsid w:val="00A345CB"/>
    <w:rsid w:val="00A352C2"/>
    <w:rsid w:val="00A35C9E"/>
    <w:rsid w:val="00A36909"/>
    <w:rsid w:val="00A37AE7"/>
    <w:rsid w:val="00A37C78"/>
    <w:rsid w:val="00A37E50"/>
    <w:rsid w:val="00A4021E"/>
    <w:rsid w:val="00A407DB"/>
    <w:rsid w:val="00A413E0"/>
    <w:rsid w:val="00A43149"/>
    <w:rsid w:val="00A43651"/>
    <w:rsid w:val="00A441B3"/>
    <w:rsid w:val="00A47E58"/>
    <w:rsid w:val="00A501B3"/>
    <w:rsid w:val="00A524FA"/>
    <w:rsid w:val="00A53A30"/>
    <w:rsid w:val="00A53B79"/>
    <w:rsid w:val="00A55986"/>
    <w:rsid w:val="00A56972"/>
    <w:rsid w:val="00A56E06"/>
    <w:rsid w:val="00A623BF"/>
    <w:rsid w:val="00A637CE"/>
    <w:rsid w:val="00A640FE"/>
    <w:rsid w:val="00A6417D"/>
    <w:rsid w:val="00A650F5"/>
    <w:rsid w:val="00A652C7"/>
    <w:rsid w:val="00A65501"/>
    <w:rsid w:val="00A65926"/>
    <w:rsid w:val="00A667C8"/>
    <w:rsid w:val="00A67926"/>
    <w:rsid w:val="00A700E8"/>
    <w:rsid w:val="00A707AA"/>
    <w:rsid w:val="00A7096C"/>
    <w:rsid w:val="00A70F5B"/>
    <w:rsid w:val="00A7111A"/>
    <w:rsid w:val="00A721DF"/>
    <w:rsid w:val="00A725DA"/>
    <w:rsid w:val="00A72987"/>
    <w:rsid w:val="00A72F6D"/>
    <w:rsid w:val="00A738B8"/>
    <w:rsid w:val="00A744C4"/>
    <w:rsid w:val="00A77D1A"/>
    <w:rsid w:val="00A81739"/>
    <w:rsid w:val="00A83F5B"/>
    <w:rsid w:val="00A85049"/>
    <w:rsid w:val="00A87A5F"/>
    <w:rsid w:val="00A90219"/>
    <w:rsid w:val="00A911B4"/>
    <w:rsid w:val="00A93303"/>
    <w:rsid w:val="00A939CB"/>
    <w:rsid w:val="00A94B39"/>
    <w:rsid w:val="00A94DA7"/>
    <w:rsid w:val="00A961D1"/>
    <w:rsid w:val="00AA007E"/>
    <w:rsid w:val="00AA09F8"/>
    <w:rsid w:val="00AA15C3"/>
    <w:rsid w:val="00AA6533"/>
    <w:rsid w:val="00AA6CF1"/>
    <w:rsid w:val="00AA6EEF"/>
    <w:rsid w:val="00AB0084"/>
    <w:rsid w:val="00AB1708"/>
    <w:rsid w:val="00AB2524"/>
    <w:rsid w:val="00AB29D1"/>
    <w:rsid w:val="00AB34AE"/>
    <w:rsid w:val="00AB3E6C"/>
    <w:rsid w:val="00AB415E"/>
    <w:rsid w:val="00AB47B8"/>
    <w:rsid w:val="00AB6D54"/>
    <w:rsid w:val="00AC001D"/>
    <w:rsid w:val="00AC095E"/>
    <w:rsid w:val="00AC2D53"/>
    <w:rsid w:val="00AC58F4"/>
    <w:rsid w:val="00AC67D0"/>
    <w:rsid w:val="00AC6C53"/>
    <w:rsid w:val="00AC6E36"/>
    <w:rsid w:val="00AD0F6E"/>
    <w:rsid w:val="00AD1318"/>
    <w:rsid w:val="00AD13C1"/>
    <w:rsid w:val="00AD1E6E"/>
    <w:rsid w:val="00AD2C68"/>
    <w:rsid w:val="00AD2F79"/>
    <w:rsid w:val="00AD37B7"/>
    <w:rsid w:val="00AD3AF8"/>
    <w:rsid w:val="00AD414D"/>
    <w:rsid w:val="00AD4F02"/>
    <w:rsid w:val="00AD5107"/>
    <w:rsid w:val="00AD69AA"/>
    <w:rsid w:val="00AD7117"/>
    <w:rsid w:val="00AD712A"/>
    <w:rsid w:val="00AE04AC"/>
    <w:rsid w:val="00AE0CC7"/>
    <w:rsid w:val="00AE1AAC"/>
    <w:rsid w:val="00AE1B28"/>
    <w:rsid w:val="00AE1D39"/>
    <w:rsid w:val="00AE1EF8"/>
    <w:rsid w:val="00AE2FC6"/>
    <w:rsid w:val="00AE3921"/>
    <w:rsid w:val="00AE3AE9"/>
    <w:rsid w:val="00AE538B"/>
    <w:rsid w:val="00AE7BB4"/>
    <w:rsid w:val="00AF0CEA"/>
    <w:rsid w:val="00AF12E7"/>
    <w:rsid w:val="00AF1455"/>
    <w:rsid w:val="00AF1B9D"/>
    <w:rsid w:val="00AF1BEF"/>
    <w:rsid w:val="00AF214F"/>
    <w:rsid w:val="00AF2AA8"/>
    <w:rsid w:val="00AF3601"/>
    <w:rsid w:val="00AF372D"/>
    <w:rsid w:val="00AF3E09"/>
    <w:rsid w:val="00B00E90"/>
    <w:rsid w:val="00B0212B"/>
    <w:rsid w:val="00B030FC"/>
    <w:rsid w:val="00B039F3"/>
    <w:rsid w:val="00B0519D"/>
    <w:rsid w:val="00B0709E"/>
    <w:rsid w:val="00B0714D"/>
    <w:rsid w:val="00B10352"/>
    <w:rsid w:val="00B12758"/>
    <w:rsid w:val="00B13276"/>
    <w:rsid w:val="00B1383D"/>
    <w:rsid w:val="00B13940"/>
    <w:rsid w:val="00B1478E"/>
    <w:rsid w:val="00B14A92"/>
    <w:rsid w:val="00B14DEB"/>
    <w:rsid w:val="00B16081"/>
    <w:rsid w:val="00B1738D"/>
    <w:rsid w:val="00B20C4C"/>
    <w:rsid w:val="00B21FFC"/>
    <w:rsid w:val="00B22820"/>
    <w:rsid w:val="00B2346F"/>
    <w:rsid w:val="00B30CB8"/>
    <w:rsid w:val="00B311A0"/>
    <w:rsid w:val="00B31527"/>
    <w:rsid w:val="00B31C6E"/>
    <w:rsid w:val="00B31D1B"/>
    <w:rsid w:val="00B31E12"/>
    <w:rsid w:val="00B320B4"/>
    <w:rsid w:val="00B322B4"/>
    <w:rsid w:val="00B32A63"/>
    <w:rsid w:val="00B33723"/>
    <w:rsid w:val="00B359C3"/>
    <w:rsid w:val="00B36374"/>
    <w:rsid w:val="00B36F06"/>
    <w:rsid w:val="00B37C51"/>
    <w:rsid w:val="00B404E0"/>
    <w:rsid w:val="00B40D0D"/>
    <w:rsid w:val="00B42051"/>
    <w:rsid w:val="00B4320C"/>
    <w:rsid w:val="00B442C6"/>
    <w:rsid w:val="00B44A07"/>
    <w:rsid w:val="00B46AEF"/>
    <w:rsid w:val="00B46EBA"/>
    <w:rsid w:val="00B47573"/>
    <w:rsid w:val="00B503C7"/>
    <w:rsid w:val="00B52375"/>
    <w:rsid w:val="00B535C1"/>
    <w:rsid w:val="00B53C11"/>
    <w:rsid w:val="00B5428B"/>
    <w:rsid w:val="00B54996"/>
    <w:rsid w:val="00B55D76"/>
    <w:rsid w:val="00B56134"/>
    <w:rsid w:val="00B57AB6"/>
    <w:rsid w:val="00B601E4"/>
    <w:rsid w:val="00B603C6"/>
    <w:rsid w:val="00B607C1"/>
    <w:rsid w:val="00B6099B"/>
    <w:rsid w:val="00B60A20"/>
    <w:rsid w:val="00B6254D"/>
    <w:rsid w:val="00B62AD6"/>
    <w:rsid w:val="00B6326A"/>
    <w:rsid w:val="00B63A2F"/>
    <w:rsid w:val="00B64746"/>
    <w:rsid w:val="00B648A9"/>
    <w:rsid w:val="00B667CB"/>
    <w:rsid w:val="00B66B41"/>
    <w:rsid w:val="00B66BA0"/>
    <w:rsid w:val="00B66DA7"/>
    <w:rsid w:val="00B66FF6"/>
    <w:rsid w:val="00B70887"/>
    <w:rsid w:val="00B70CB3"/>
    <w:rsid w:val="00B70F19"/>
    <w:rsid w:val="00B711E0"/>
    <w:rsid w:val="00B714D0"/>
    <w:rsid w:val="00B71EDE"/>
    <w:rsid w:val="00B720F7"/>
    <w:rsid w:val="00B7228A"/>
    <w:rsid w:val="00B72781"/>
    <w:rsid w:val="00B745C0"/>
    <w:rsid w:val="00B746BF"/>
    <w:rsid w:val="00B763C3"/>
    <w:rsid w:val="00B76E45"/>
    <w:rsid w:val="00B773CE"/>
    <w:rsid w:val="00B80F73"/>
    <w:rsid w:val="00B80FFD"/>
    <w:rsid w:val="00B812E8"/>
    <w:rsid w:val="00B822CA"/>
    <w:rsid w:val="00B83329"/>
    <w:rsid w:val="00B835BD"/>
    <w:rsid w:val="00B84D47"/>
    <w:rsid w:val="00B85D4C"/>
    <w:rsid w:val="00B86A83"/>
    <w:rsid w:val="00B90108"/>
    <w:rsid w:val="00B9064B"/>
    <w:rsid w:val="00B91904"/>
    <w:rsid w:val="00B92404"/>
    <w:rsid w:val="00B93091"/>
    <w:rsid w:val="00B936B3"/>
    <w:rsid w:val="00B96424"/>
    <w:rsid w:val="00B96C2D"/>
    <w:rsid w:val="00B96D62"/>
    <w:rsid w:val="00B96D7A"/>
    <w:rsid w:val="00BA00A7"/>
    <w:rsid w:val="00BA10C2"/>
    <w:rsid w:val="00BA187C"/>
    <w:rsid w:val="00BA41FE"/>
    <w:rsid w:val="00BA4BFF"/>
    <w:rsid w:val="00BA5031"/>
    <w:rsid w:val="00BA56E1"/>
    <w:rsid w:val="00BA6144"/>
    <w:rsid w:val="00BA76B4"/>
    <w:rsid w:val="00BA7D72"/>
    <w:rsid w:val="00BB1B15"/>
    <w:rsid w:val="00BB1DBE"/>
    <w:rsid w:val="00BB2E11"/>
    <w:rsid w:val="00BB34DA"/>
    <w:rsid w:val="00BB4A4E"/>
    <w:rsid w:val="00BB5E79"/>
    <w:rsid w:val="00BC1ABE"/>
    <w:rsid w:val="00BC284C"/>
    <w:rsid w:val="00BC50E1"/>
    <w:rsid w:val="00BC594A"/>
    <w:rsid w:val="00BC6183"/>
    <w:rsid w:val="00BC7367"/>
    <w:rsid w:val="00BC7783"/>
    <w:rsid w:val="00BC7949"/>
    <w:rsid w:val="00BD0AFA"/>
    <w:rsid w:val="00BD1041"/>
    <w:rsid w:val="00BD108F"/>
    <w:rsid w:val="00BD1F76"/>
    <w:rsid w:val="00BD2262"/>
    <w:rsid w:val="00BD28CD"/>
    <w:rsid w:val="00BD2DA2"/>
    <w:rsid w:val="00BD4A81"/>
    <w:rsid w:val="00BD75AA"/>
    <w:rsid w:val="00BE0D09"/>
    <w:rsid w:val="00BE330B"/>
    <w:rsid w:val="00BE44D1"/>
    <w:rsid w:val="00BE4E78"/>
    <w:rsid w:val="00BE5206"/>
    <w:rsid w:val="00BE5BB6"/>
    <w:rsid w:val="00BE6B8E"/>
    <w:rsid w:val="00BE6CFC"/>
    <w:rsid w:val="00BF13A0"/>
    <w:rsid w:val="00BF16AE"/>
    <w:rsid w:val="00BF1EF6"/>
    <w:rsid w:val="00BF2543"/>
    <w:rsid w:val="00BF5F91"/>
    <w:rsid w:val="00BF6E8D"/>
    <w:rsid w:val="00C034E6"/>
    <w:rsid w:val="00C03528"/>
    <w:rsid w:val="00C03A55"/>
    <w:rsid w:val="00C06320"/>
    <w:rsid w:val="00C0673C"/>
    <w:rsid w:val="00C0712B"/>
    <w:rsid w:val="00C125E2"/>
    <w:rsid w:val="00C12687"/>
    <w:rsid w:val="00C12D67"/>
    <w:rsid w:val="00C13D5B"/>
    <w:rsid w:val="00C1401E"/>
    <w:rsid w:val="00C15949"/>
    <w:rsid w:val="00C16A63"/>
    <w:rsid w:val="00C173D7"/>
    <w:rsid w:val="00C20D75"/>
    <w:rsid w:val="00C2212C"/>
    <w:rsid w:val="00C30956"/>
    <w:rsid w:val="00C31125"/>
    <w:rsid w:val="00C31DE4"/>
    <w:rsid w:val="00C31FA2"/>
    <w:rsid w:val="00C34241"/>
    <w:rsid w:val="00C3497C"/>
    <w:rsid w:val="00C372B3"/>
    <w:rsid w:val="00C37D06"/>
    <w:rsid w:val="00C411B9"/>
    <w:rsid w:val="00C41ED9"/>
    <w:rsid w:val="00C42546"/>
    <w:rsid w:val="00C42933"/>
    <w:rsid w:val="00C42C5D"/>
    <w:rsid w:val="00C44286"/>
    <w:rsid w:val="00C448D3"/>
    <w:rsid w:val="00C44C41"/>
    <w:rsid w:val="00C46752"/>
    <w:rsid w:val="00C46ACA"/>
    <w:rsid w:val="00C52076"/>
    <w:rsid w:val="00C5270A"/>
    <w:rsid w:val="00C5293D"/>
    <w:rsid w:val="00C52EA9"/>
    <w:rsid w:val="00C53526"/>
    <w:rsid w:val="00C53826"/>
    <w:rsid w:val="00C54999"/>
    <w:rsid w:val="00C55254"/>
    <w:rsid w:val="00C55364"/>
    <w:rsid w:val="00C55393"/>
    <w:rsid w:val="00C563E6"/>
    <w:rsid w:val="00C56535"/>
    <w:rsid w:val="00C61598"/>
    <w:rsid w:val="00C62BB7"/>
    <w:rsid w:val="00C644E3"/>
    <w:rsid w:val="00C64FF9"/>
    <w:rsid w:val="00C66782"/>
    <w:rsid w:val="00C66894"/>
    <w:rsid w:val="00C67167"/>
    <w:rsid w:val="00C701B5"/>
    <w:rsid w:val="00C71BB1"/>
    <w:rsid w:val="00C72045"/>
    <w:rsid w:val="00C72A0C"/>
    <w:rsid w:val="00C7349C"/>
    <w:rsid w:val="00C73A8F"/>
    <w:rsid w:val="00C73B9C"/>
    <w:rsid w:val="00C73CFE"/>
    <w:rsid w:val="00C744E7"/>
    <w:rsid w:val="00C7568F"/>
    <w:rsid w:val="00C80016"/>
    <w:rsid w:val="00C800AD"/>
    <w:rsid w:val="00C8011E"/>
    <w:rsid w:val="00C8034D"/>
    <w:rsid w:val="00C80B16"/>
    <w:rsid w:val="00C81215"/>
    <w:rsid w:val="00C81A84"/>
    <w:rsid w:val="00C8200B"/>
    <w:rsid w:val="00C853A9"/>
    <w:rsid w:val="00C86103"/>
    <w:rsid w:val="00C86B0D"/>
    <w:rsid w:val="00C86B2E"/>
    <w:rsid w:val="00C86CBF"/>
    <w:rsid w:val="00C86EE8"/>
    <w:rsid w:val="00C87637"/>
    <w:rsid w:val="00C9029B"/>
    <w:rsid w:val="00C91A6E"/>
    <w:rsid w:val="00C9202C"/>
    <w:rsid w:val="00C92D09"/>
    <w:rsid w:val="00C92EB3"/>
    <w:rsid w:val="00C9332D"/>
    <w:rsid w:val="00C934A9"/>
    <w:rsid w:val="00C9398D"/>
    <w:rsid w:val="00C94814"/>
    <w:rsid w:val="00C964C7"/>
    <w:rsid w:val="00C97BC1"/>
    <w:rsid w:val="00CA0359"/>
    <w:rsid w:val="00CA096F"/>
    <w:rsid w:val="00CA0A93"/>
    <w:rsid w:val="00CA18BE"/>
    <w:rsid w:val="00CA1BE3"/>
    <w:rsid w:val="00CA2259"/>
    <w:rsid w:val="00CA3336"/>
    <w:rsid w:val="00CA35CC"/>
    <w:rsid w:val="00CA4587"/>
    <w:rsid w:val="00CA53E2"/>
    <w:rsid w:val="00CA5DFC"/>
    <w:rsid w:val="00CA5FCD"/>
    <w:rsid w:val="00CB0CCA"/>
    <w:rsid w:val="00CB1703"/>
    <w:rsid w:val="00CB5057"/>
    <w:rsid w:val="00CB5D50"/>
    <w:rsid w:val="00CB5FEF"/>
    <w:rsid w:val="00CB757E"/>
    <w:rsid w:val="00CC1E21"/>
    <w:rsid w:val="00CC200F"/>
    <w:rsid w:val="00CC2F3B"/>
    <w:rsid w:val="00CC316C"/>
    <w:rsid w:val="00CC325B"/>
    <w:rsid w:val="00CC390D"/>
    <w:rsid w:val="00CC3C3B"/>
    <w:rsid w:val="00CC46E9"/>
    <w:rsid w:val="00CC5D00"/>
    <w:rsid w:val="00CC7225"/>
    <w:rsid w:val="00CC74FA"/>
    <w:rsid w:val="00CD0BA6"/>
    <w:rsid w:val="00CD1781"/>
    <w:rsid w:val="00CD1D43"/>
    <w:rsid w:val="00CD2274"/>
    <w:rsid w:val="00CD2841"/>
    <w:rsid w:val="00CD2C88"/>
    <w:rsid w:val="00CD31B8"/>
    <w:rsid w:val="00CD550F"/>
    <w:rsid w:val="00CD6292"/>
    <w:rsid w:val="00CD7869"/>
    <w:rsid w:val="00CD7DB5"/>
    <w:rsid w:val="00CE04F4"/>
    <w:rsid w:val="00CE0F0E"/>
    <w:rsid w:val="00CE1C42"/>
    <w:rsid w:val="00CE1EED"/>
    <w:rsid w:val="00CE4A62"/>
    <w:rsid w:val="00CE4E4A"/>
    <w:rsid w:val="00CF131F"/>
    <w:rsid w:val="00CF1749"/>
    <w:rsid w:val="00CF22BB"/>
    <w:rsid w:val="00CF4B31"/>
    <w:rsid w:val="00CF4F2C"/>
    <w:rsid w:val="00CF5DA0"/>
    <w:rsid w:val="00CF6004"/>
    <w:rsid w:val="00CF6368"/>
    <w:rsid w:val="00CF65CC"/>
    <w:rsid w:val="00CF7C67"/>
    <w:rsid w:val="00CF7D41"/>
    <w:rsid w:val="00CF7FBB"/>
    <w:rsid w:val="00D00D47"/>
    <w:rsid w:val="00D0108E"/>
    <w:rsid w:val="00D03F54"/>
    <w:rsid w:val="00D045B3"/>
    <w:rsid w:val="00D04677"/>
    <w:rsid w:val="00D0479B"/>
    <w:rsid w:val="00D064D7"/>
    <w:rsid w:val="00D06628"/>
    <w:rsid w:val="00D069D8"/>
    <w:rsid w:val="00D072EC"/>
    <w:rsid w:val="00D0791E"/>
    <w:rsid w:val="00D07AF5"/>
    <w:rsid w:val="00D07FEF"/>
    <w:rsid w:val="00D1076F"/>
    <w:rsid w:val="00D125C9"/>
    <w:rsid w:val="00D12EDC"/>
    <w:rsid w:val="00D159A9"/>
    <w:rsid w:val="00D159CD"/>
    <w:rsid w:val="00D1748F"/>
    <w:rsid w:val="00D176CA"/>
    <w:rsid w:val="00D20EE8"/>
    <w:rsid w:val="00D20F36"/>
    <w:rsid w:val="00D2191B"/>
    <w:rsid w:val="00D220A7"/>
    <w:rsid w:val="00D23597"/>
    <w:rsid w:val="00D24692"/>
    <w:rsid w:val="00D248BE"/>
    <w:rsid w:val="00D26DC8"/>
    <w:rsid w:val="00D27441"/>
    <w:rsid w:val="00D27F23"/>
    <w:rsid w:val="00D3027A"/>
    <w:rsid w:val="00D30C61"/>
    <w:rsid w:val="00D30CDF"/>
    <w:rsid w:val="00D3210D"/>
    <w:rsid w:val="00D33BD7"/>
    <w:rsid w:val="00D33D69"/>
    <w:rsid w:val="00D35A4C"/>
    <w:rsid w:val="00D3672D"/>
    <w:rsid w:val="00D36745"/>
    <w:rsid w:val="00D3791D"/>
    <w:rsid w:val="00D412D0"/>
    <w:rsid w:val="00D414B3"/>
    <w:rsid w:val="00D418B1"/>
    <w:rsid w:val="00D4191D"/>
    <w:rsid w:val="00D41A2F"/>
    <w:rsid w:val="00D43351"/>
    <w:rsid w:val="00D44982"/>
    <w:rsid w:val="00D4498B"/>
    <w:rsid w:val="00D45E8D"/>
    <w:rsid w:val="00D47409"/>
    <w:rsid w:val="00D50131"/>
    <w:rsid w:val="00D50BC4"/>
    <w:rsid w:val="00D510F2"/>
    <w:rsid w:val="00D51516"/>
    <w:rsid w:val="00D52F63"/>
    <w:rsid w:val="00D53735"/>
    <w:rsid w:val="00D5448F"/>
    <w:rsid w:val="00D5498A"/>
    <w:rsid w:val="00D55C0A"/>
    <w:rsid w:val="00D55EA3"/>
    <w:rsid w:val="00D57266"/>
    <w:rsid w:val="00D636E3"/>
    <w:rsid w:val="00D63C4E"/>
    <w:rsid w:val="00D64154"/>
    <w:rsid w:val="00D645C1"/>
    <w:rsid w:val="00D64B3D"/>
    <w:rsid w:val="00D6528F"/>
    <w:rsid w:val="00D658FB"/>
    <w:rsid w:val="00D65D26"/>
    <w:rsid w:val="00D660A1"/>
    <w:rsid w:val="00D7030D"/>
    <w:rsid w:val="00D708AD"/>
    <w:rsid w:val="00D720C4"/>
    <w:rsid w:val="00D7236E"/>
    <w:rsid w:val="00D743DB"/>
    <w:rsid w:val="00D74718"/>
    <w:rsid w:val="00D7614C"/>
    <w:rsid w:val="00D76521"/>
    <w:rsid w:val="00D769BC"/>
    <w:rsid w:val="00D76CBA"/>
    <w:rsid w:val="00D7763F"/>
    <w:rsid w:val="00D80787"/>
    <w:rsid w:val="00D809EF"/>
    <w:rsid w:val="00D80C6A"/>
    <w:rsid w:val="00D81C64"/>
    <w:rsid w:val="00D825F0"/>
    <w:rsid w:val="00D82B77"/>
    <w:rsid w:val="00D8319D"/>
    <w:rsid w:val="00D841DC"/>
    <w:rsid w:val="00D85437"/>
    <w:rsid w:val="00D8602C"/>
    <w:rsid w:val="00D8643F"/>
    <w:rsid w:val="00D86B91"/>
    <w:rsid w:val="00D879A1"/>
    <w:rsid w:val="00D90659"/>
    <w:rsid w:val="00D90736"/>
    <w:rsid w:val="00D90F39"/>
    <w:rsid w:val="00D9111B"/>
    <w:rsid w:val="00D91123"/>
    <w:rsid w:val="00D926AC"/>
    <w:rsid w:val="00D94303"/>
    <w:rsid w:val="00D94ABF"/>
    <w:rsid w:val="00D94C75"/>
    <w:rsid w:val="00D94CDA"/>
    <w:rsid w:val="00D9664E"/>
    <w:rsid w:val="00D96F7D"/>
    <w:rsid w:val="00D97840"/>
    <w:rsid w:val="00DA07F5"/>
    <w:rsid w:val="00DA0A18"/>
    <w:rsid w:val="00DA0BF8"/>
    <w:rsid w:val="00DA0EEF"/>
    <w:rsid w:val="00DA22BB"/>
    <w:rsid w:val="00DA32DC"/>
    <w:rsid w:val="00DA4AFD"/>
    <w:rsid w:val="00DA4FAA"/>
    <w:rsid w:val="00DA5EDC"/>
    <w:rsid w:val="00DA6674"/>
    <w:rsid w:val="00DB06C9"/>
    <w:rsid w:val="00DB15E8"/>
    <w:rsid w:val="00DB17BC"/>
    <w:rsid w:val="00DB33EA"/>
    <w:rsid w:val="00DB3884"/>
    <w:rsid w:val="00DB4F42"/>
    <w:rsid w:val="00DB50A9"/>
    <w:rsid w:val="00DB5F3C"/>
    <w:rsid w:val="00DB647E"/>
    <w:rsid w:val="00DC2330"/>
    <w:rsid w:val="00DC3E0E"/>
    <w:rsid w:val="00DC40A9"/>
    <w:rsid w:val="00DC5092"/>
    <w:rsid w:val="00DC641B"/>
    <w:rsid w:val="00DC6863"/>
    <w:rsid w:val="00DC7086"/>
    <w:rsid w:val="00DC7710"/>
    <w:rsid w:val="00DD1742"/>
    <w:rsid w:val="00DD1749"/>
    <w:rsid w:val="00DD38FF"/>
    <w:rsid w:val="00DD6798"/>
    <w:rsid w:val="00DD67AA"/>
    <w:rsid w:val="00DD6B1C"/>
    <w:rsid w:val="00DD6F23"/>
    <w:rsid w:val="00DD7285"/>
    <w:rsid w:val="00DD7311"/>
    <w:rsid w:val="00DD7C63"/>
    <w:rsid w:val="00DD7F44"/>
    <w:rsid w:val="00DE0866"/>
    <w:rsid w:val="00DE0DA3"/>
    <w:rsid w:val="00DE4B1E"/>
    <w:rsid w:val="00DE4B25"/>
    <w:rsid w:val="00DE54C4"/>
    <w:rsid w:val="00DE701F"/>
    <w:rsid w:val="00DE7A0B"/>
    <w:rsid w:val="00DE7AA1"/>
    <w:rsid w:val="00DF0830"/>
    <w:rsid w:val="00DF1498"/>
    <w:rsid w:val="00DF1FD4"/>
    <w:rsid w:val="00DF20AC"/>
    <w:rsid w:val="00DF426C"/>
    <w:rsid w:val="00DF500B"/>
    <w:rsid w:val="00DF66C8"/>
    <w:rsid w:val="00E002CA"/>
    <w:rsid w:val="00E004F3"/>
    <w:rsid w:val="00E01142"/>
    <w:rsid w:val="00E038EA"/>
    <w:rsid w:val="00E049BE"/>
    <w:rsid w:val="00E04F9D"/>
    <w:rsid w:val="00E0514B"/>
    <w:rsid w:val="00E05188"/>
    <w:rsid w:val="00E06879"/>
    <w:rsid w:val="00E07341"/>
    <w:rsid w:val="00E07639"/>
    <w:rsid w:val="00E07939"/>
    <w:rsid w:val="00E106A0"/>
    <w:rsid w:val="00E10B17"/>
    <w:rsid w:val="00E11BB2"/>
    <w:rsid w:val="00E12541"/>
    <w:rsid w:val="00E12DE0"/>
    <w:rsid w:val="00E1370B"/>
    <w:rsid w:val="00E14907"/>
    <w:rsid w:val="00E14CE4"/>
    <w:rsid w:val="00E14FB7"/>
    <w:rsid w:val="00E151D5"/>
    <w:rsid w:val="00E1558A"/>
    <w:rsid w:val="00E15936"/>
    <w:rsid w:val="00E15A79"/>
    <w:rsid w:val="00E16E2C"/>
    <w:rsid w:val="00E22839"/>
    <w:rsid w:val="00E235AE"/>
    <w:rsid w:val="00E23B96"/>
    <w:rsid w:val="00E260F4"/>
    <w:rsid w:val="00E261F9"/>
    <w:rsid w:val="00E264A8"/>
    <w:rsid w:val="00E26DF0"/>
    <w:rsid w:val="00E26EEE"/>
    <w:rsid w:val="00E2743D"/>
    <w:rsid w:val="00E30FA5"/>
    <w:rsid w:val="00E31263"/>
    <w:rsid w:val="00E3167A"/>
    <w:rsid w:val="00E31FA7"/>
    <w:rsid w:val="00E32EF9"/>
    <w:rsid w:val="00E32F46"/>
    <w:rsid w:val="00E33BCC"/>
    <w:rsid w:val="00E35657"/>
    <w:rsid w:val="00E35B45"/>
    <w:rsid w:val="00E37531"/>
    <w:rsid w:val="00E37C32"/>
    <w:rsid w:val="00E457E3"/>
    <w:rsid w:val="00E4672A"/>
    <w:rsid w:val="00E46F0F"/>
    <w:rsid w:val="00E4737A"/>
    <w:rsid w:val="00E4749F"/>
    <w:rsid w:val="00E47EA7"/>
    <w:rsid w:val="00E50D28"/>
    <w:rsid w:val="00E50FD6"/>
    <w:rsid w:val="00E519EC"/>
    <w:rsid w:val="00E51F42"/>
    <w:rsid w:val="00E543E2"/>
    <w:rsid w:val="00E55518"/>
    <w:rsid w:val="00E55A6D"/>
    <w:rsid w:val="00E56E9A"/>
    <w:rsid w:val="00E57555"/>
    <w:rsid w:val="00E61994"/>
    <w:rsid w:val="00E61F03"/>
    <w:rsid w:val="00E64699"/>
    <w:rsid w:val="00E66204"/>
    <w:rsid w:val="00E66595"/>
    <w:rsid w:val="00E73C9C"/>
    <w:rsid w:val="00E745E4"/>
    <w:rsid w:val="00E767DB"/>
    <w:rsid w:val="00E76C24"/>
    <w:rsid w:val="00E7723E"/>
    <w:rsid w:val="00E77825"/>
    <w:rsid w:val="00E77930"/>
    <w:rsid w:val="00E812BF"/>
    <w:rsid w:val="00E827FC"/>
    <w:rsid w:val="00E84136"/>
    <w:rsid w:val="00E84C96"/>
    <w:rsid w:val="00E8559F"/>
    <w:rsid w:val="00E87A92"/>
    <w:rsid w:val="00E87B4A"/>
    <w:rsid w:val="00E87C72"/>
    <w:rsid w:val="00E90B96"/>
    <w:rsid w:val="00E90DDA"/>
    <w:rsid w:val="00E90FBC"/>
    <w:rsid w:val="00E91282"/>
    <w:rsid w:val="00E92E43"/>
    <w:rsid w:val="00E94421"/>
    <w:rsid w:val="00E94567"/>
    <w:rsid w:val="00E96523"/>
    <w:rsid w:val="00E97123"/>
    <w:rsid w:val="00E97325"/>
    <w:rsid w:val="00E97407"/>
    <w:rsid w:val="00E97477"/>
    <w:rsid w:val="00E975BA"/>
    <w:rsid w:val="00EA12CC"/>
    <w:rsid w:val="00EA1E52"/>
    <w:rsid w:val="00EA241E"/>
    <w:rsid w:val="00EA2F8A"/>
    <w:rsid w:val="00EA4404"/>
    <w:rsid w:val="00EA4821"/>
    <w:rsid w:val="00EA4C4D"/>
    <w:rsid w:val="00EA5B3B"/>
    <w:rsid w:val="00EA5F06"/>
    <w:rsid w:val="00EA615E"/>
    <w:rsid w:val="00EA643D"/>
    <w:rsid w:val="00EA7E80"/>
    <w:rsid w:val="00EB078F"/>
    <w:rsid w:val="00EB1752"/>
    <w:rsid w:val="00EB25A5"/>
    <w:rsid w:val="00EB3F80"/>
    <w:rsid w:val="00EB4AFE"/>
    <w:rsid w:val="00EB4B32"/>
    <w:rsid w:val="00EB4D48"/>
    <w:rsid w:val="00EB5B66"/>
    <w:rsid w:val="00EB5D2E"/>
    <w:rsid w:val="00EB6C6F"/>
    <w:rsid w:val="00EC11C6"/>
    <w:rsid w:val="00EC2C04"/>
    <w:rsid w:val="00EC3C1F"/>
    <w:rsid w:val="00EC435F"/>
    <w:rsid w:val="00EC5065"/>
    <w:rsid w:val="00EC5270"/>
    <w:rsid w:val="00EC52D1"/>
    <w:rsid w:val="00EC53D1"/>
    <w:rsid w:val="00EC58DF"/>
    <w:rsid w:val="00EC636A"/>
    <w:rsid w:val="00EC7726"/>
    <w:rsid w:val="00EC7A1F"/>
    <w:rsid w:val="00ED0AA6"/>
    <w:rsid w:val="00ED1170"/>
    <w:rsid w:val="00ED1E74"/>
    <w:rsid w:val="00ED23D6"/>
    <w:rsid w:val="00ED3656"/>
    <w:rsid w:val="00ED456D"/>
    <w:rsid w:val="00ED45D6"/>
    <w:rsid w:val="00ED4894"/>
    <w:rsid w:val="00ED503B"/>
    <w:rsid w:val="00ED5F1E"/>
    <w:rsid w:val="00ED6322"/>
    <w:rsid w:val="00ED6444"/>
    <w:rsid w:val="00ED6690"/>
    <w:rsid w:val="00ED69D0"/>
    <w:rsid w:val="00ED6BD1"/>
    <w:rsid w:val="00EE0A42"/>
    <w:rsid w:val="00EE0C8B"/>
    <w:rsid w:val="00EE0DD1"/>
    <w:rsid w:val="00EE1754"/>
    <w:rsid w:val="00EE313C"/>
    <w:rsid w:val="00EE44A0"/>
    <w:rsid w:val="00EE4823"/>
    <w:rsid w:val="00EE5E62"/>
    <w:rsid w:val="00EE6E2E"/>
    <w:rsid w:val="00EE71A3"/>
    <w:rsid w:val="00EE7C0B"/>
    <w:rsid w:val="00EF1907"/>
    <w:rsid w:val="00EF3BD1"/>
    <w:rsid w:val="00EF4416"/>
    <w:rsid w:val="00EF58AD"/>
    <w:rsid w:val="00EF6E67"/>
    <w:rsid w:val="00F01166"/>
    <w:rsid w:val="00F03DB8"/>
    <w:rsid w:val="00F04774"/>
    <w:rsid w:val="00F054A6"/>
    <w:rsid w:val="00F05AE6"/>
    <w:rsid w:val="00F05F62"/>
    <w:rsid w:val="00F06E81"/>
    <w:rsid w:val="00F07367"/>
    <w:rsid w:val="00F07ABF"/>
    <w:rsid w:val="00F10C3E"/>
    <w:rsid w:val="00F1176A"/>
    <w:rsid w:val="00F12186"/>
    <w:rsid w:val="00F1249C"/>
    <w:rsid w:val="00F12D7B"/>
    <w:rsid w:val="00F1392A"/>
    <w:rsid w:val="00F15118"/>
    <w:rsid w:val="00F16845"/>
    <w:rsid w:val="00F17213"/>
    <w:rsid w:val="00F17CB3"/>
    <w:rsid w:val="00F2113C"/>
    <w:rsid w:val="00F25693"/>
    <w:rsid w:val="00F257F4"/>
    <w:rsid w:val="00F259AA"/>
    <w:rsid w:val="00F25BBE"/>
    <w:rsid w:val="00F25F80"/>
    <w:rsid w:val="00F263FB"/>
    <w:rsid w:val="00F27E1D"/>
    <w:rsid w:val="00F30042"/>
    <w:rsid w:val="00F30071"/>
    <w:rsid w:val="00F30178"/>
    <w:rsid w:val="00F3125E"/>
    <w:rsid w:val="00F323B8"/>
    <w:rsid w:val="00F328FC"/>
    <w:rsid w:val="00F3425D"/>
    <w:rsid w:val="00F352A4"/>
    <w:rsid w:val="00F35365"/>
    <w:rsid w:val="00F356D6"/>
    <w:rsid w:val="00F35932"/>
    <w:rsid w:val="00F36640"/>
    <w:rsid w:val="00F40758"/>
    <w:rsid w:val="00F415D9"/>
    <w:rsid w:val="00F41C40"/>
    <w:rsid w:val="00F41CDA"/>
    <w:rsid w:val="00F41F90"/>
    <w:rsid w:val="00F440CE"/>
    <w:rsid w:val="00F4477E"/>
    <w:rsid w:val="00F47A44"/>
    <w:rsid w:val="00F50240"/>
    <w:rsid w:val="00F50528"/>
    <w:rsid w:val="00F51D04"/>
    <w:rsid w:val="00F53800"/>
    <w:rsid w:val="00F53CA7"/>
    <w:rsid w:val="00F53D1C"/>
    <w:rsid w:val="00F54627"/>
    <w:rsid w:val="00F54F3A"/>
    <w:rsid w:val="00F54FC5"/>
    <w:rsid w:val="00F5787D"/>
    <w:rsid w:val="00F57CC2"/>
    <w:rsid w:val="00F60174"/>
    <w:rsid w:val="00F603A0"/>
    <w:rsid w:val="00F611C8"/>
    <w:rsid w:val="00F61552"/>
    <w:rsid w:val="00F618A8"/>
    <w:rsid w:val="00F61910"/>
    <w:rsid w:val="00F61D91"/>
    <w:rsid w:val="00F6288A"/>
    <w:rsid w:val="00F63D6C"/>
    <w:rsid w:val="00F63F64"/>
    <w:rsid w:val="00F6411F"/>
    <w:rsid w:val="00F65111"/>
    <w:rsid w:val="00F65357"/>
    <w:rsid w:val="00F65AD8"/>
    <w:rsid w:val="00F6671F"/>
    <w:rsid w:val="00F70B82"/>
    <w:rsid w:val="00F724A0"/>
    <w:rsid w:val="00F72DC8"/>
    <w:rsid w:val="00F75748"/>
    <w:rsid w:val="00F76A84"/>
    <w:rsid w:val="00F77A75"/>
    <w:rsid w:val="00F80EE0"/>
    <w:rsid w:val="00F81B0D"/>
    <w:rsid w:val="00F8481A"/>
    <w:rsid w:val="00F86196"/>
    <w:rsid w:val="00F86DEF"/>
    <w:rsid w:val="00F878E1"/>
    <w:rsid w:val="00F87C84"/>
    <w:rsid w:val="00F913C9"/>
    <w:rsid w:val="00F95E6B"/>
    <w:rsid w:val="00F9644F"/>
    <w:rsid w:val="00FA0477"/>
    <w:rsid w:val="00FA0CD9"/>
    <w:rsid w:val="00FA10BC"/>
    <w:rsid w:val="00FA1EA6"/>
    <w:rsid w:val="00FA2056"/>
    <w:rsid w:val="00FA4522"/>
    <w:rsid w:val="00FA4AB4"/>
    <w:rsid w:val="00FA4BC4"/>
    <w:rsid w:val="00FA51B5"/>
    <w:rsid w:val="00FA572E"/>
    <w:rsid w:val="00FA6ADA"/>
    <w:rsid w:val="00FA75D9"/>
    <w:rsid w:val="00FA7B53"/>
    <w:rsid w:val="00FA7CCC"/>
    <w:rsid w:val="00FB03DC"/>
    <w:rsid w:val="00FB2929"/>
    <w:rsid w:val="00FB3548"/>
    <w:rsid w:val="00FB484E"/>
    <w:rsid w:val="00FB4E2E"/>
    <w:rsid w:val="00FB5D0D"/>
    <w:rsid w:val="00FB5E96"/>
    <w:rsid w:val="00FB6312"/>
    <w:rsid w:val="00FB66EB"/>
    <w:rsid w:val="00FB67D2"/>
    <w:rsid w:val="00FB7FDE"/>
    <w:rsid w:val="00FC12A5"/>
    <w:rsid w:val="00FC1774"/>
    <w:rsid w:val="00FC1BEC"/>
    <w:rsid w:val="00FC54A3"/>
    <w:rsid w:val="00FC59AB"/>
    <w:rsid w:val="00FC5FE5"/>
    <w:rsid w:val="00FC632A"/>
    <w:rsid w:val="00FC6D52"/>
    <w:rsid w:val="00FC7555"/>
    <w:rsid w:val="00FC7CFE"/>
    <w:rsid w:val="00FD116F"/>
    <w:rsid w:val="00FD1322"/>
    <w:rsid w:val="00FD237D"/>
    <w:rsid w:val="00FD26B9"/>
    <w:rsid w:val="00FD3CA8"/>
    <w:rsid w:val="00FD43E1"/>
    <w:rsid w:val="00FD43FF"/>
    <w:rsid w:val="00FD55C2"/>
    <w:rsid w:val="00FD5698"/>
    <w:rsid w:val="00FE0192"/>
    <w:rsid w:val="00FE0F9F"/>
    <w:rsid w:val="00FE1B1C"/>
    <w:rsid w:val="00FE1BAA"/>
    <w:rsid w:val="00FE20D0"/>
    <w:rsid w:val="00FE3D0E"/>
    <w:rsid w:val="00FE4E81"/>
    <w:rsid w:val="00FE5A3F"/>
    <w:rsid w:val="00FE5F55"/>
    <w:rsid w:val="00FE6488"/>
    <w:rsid w:val="00FE790C"/>
    <w:rsid w:val="00FF0C2D"/>
    <w:rsid w:val="00FF1A6F"/>
    <w:rsid w:val="00FF1FC8"/>
    <w:rsid w:val="00FF4D90"/>
    <w:rsid w:val="00FF5BAA"/>
    <w:rsid w:val="00FF5D2A"/>
    <w:rsid w:val="00FF6459"/>
    <w:rsid w:val="00FF6513"/>
    <w:rsid w:val="00FF699D"/>
    <w:rsid w:val="00FF6E0B"/>
    <w:rsid w:val="00FF6E70"/>
    <w:rsid w:val="00FF75A0"/>
    <w:rsid w:val="00FF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semiHidden="0" w:uiPriority="0" w:unhideWhenUsed="0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F02E6"/>
    <w:pPr>
      <w:spacing w:after="200" w:line="276" w:lineRule="auto"/>
    </w:pPr>
    <w:rPr>
      <w:sz w:val="22"/>
      <w:szCs w:val="22"/>
      <w:lang w:val="es-PE" w:eastAsia="en-US"/>
    </w:rPr>
  </w:style>
  <w:style w:type="paragraph" w:styleId="Ttulo1">
    <w:name w:val="heading 1"/>
    <w:aliases w:val="TÍTULO 1"/>
    <w:basedOn w:val="Normal"/>
    <w:next w:val="Normal"/>
    <w:link w:val="Ttulo1Car"/>
    <w:uiPriority w:val="99"/>
    <w:qFormat/>
    <w:rsid w:val="00FF1A6F"/>
    <w:pPr>
      <w:keepNext/>
      <w:spacing w:after="0" w:line="360" w:lineRule="auto"/>
      <w:outlineLvl w:val="0"/>
    </w:pPr>
    <w:rPr>
      <w:rFonts w:ascii="Arial" w:hAnsi="Arial"/>
      <w:b/>
      <w:caps/>
      <w:kern w:val="32"/>
      <w:sz w:val="32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FF1A6F"/>
    <w:pPr>
      <w:keepNext/>
      <w:spacing w:after="0" w:line="360" w:lineRule="auto"/>
      <w:outlineLvl w:val="1"/>
    </w:pPr>
    <w:rPr>
      <w:rFonts w:ascii="Arial" w:hAnsi="Arial"/>
      <w:b/>
      <w:sz w:val="28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FF1A6F"/>
    <w:pPr>
      <w:keepNext/>
      <w:spacing w:after="0" w:line="360" w:lineRule="auto"/>
      <w:outlineLvl w:val="2"/>
    </w:pPr>
    <w:rPr>
      <w:rFonts w:ascii="Arial" w:hAnsi="Arial"/>
      <w:b/>
      <w:sz w:val="26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9"/>
    <w:qFormat/>
    <w:locked/>
    <w:rsid w:val="000A7028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3E5375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3E5375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Car"/>
    <w:basedOn w:val="Fuentedeprrafopredeter"/>
    <w:link w:val="Ttulo1"/>
    <w:uiPriority w:val="99"/>
    <w:locked/>
    <w:rsid w:val="00FF1A6F"/>
    <w:rPr>
      <w:rFonts w:ascii="Arial" w:hAnsi="Arial"/>
      <w:b/>
      <w:caps/>
      <w:kern w:val="32"/>
      <w:sz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FF1A6F"/>
    <w:rPr>
      <w:rFonts w:ascii="Arial" w:hAnsi="Arial"/>
      <w:b/>
      <w:sz w:val="28"/>
      <w:lang w:val="es-PE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FF1A6F"/>
    <w:rPr>
      <w:rFonts w:ascii="Arial" w:hAnsi="Arial"/>
      <w:b/>
      <w:sz w:val="26"/>
      <w:lang w:val="es-PE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0A7028"/>
    <w:rPr>
      <w:rFonts w:ascii="Calibri" w:hAnsi="Calibri"/>
      <w:b/>
      <w:sz w:val="28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3E5375"/>
    <w:rPr>
      <w:rFonts w:ascii="Cambria" w:hAnsi="Cambria"/>
      <w:color w:val="404040"/>
      <w:lang w:val="es-PE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3E5375"/>
    <w:rPr>
      <w:rFonts w:ascii="Cambria" w:hAnsi="Cambria"/>
      <w:i/>
      <w:color w:val="404040"/>
      <w:lang w:val="es-PE"/>
    </w:rPr>
  </w:style>
  <w:style w:type="paragraph" w:styleId="Encabezado">
    <w:name w:val="header"/>
    <w:basedOn w:val="Normal"/>
    <w:link w:val="EncabezadoC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CF131F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F131F"/>
    <w:rPr>
      <w:rFonts w:cs="Times New Roman"/>
    </w:rPr>
  </w:style>
  <w:style w:type="table" w:styleId="Tablaconcuadrcula">
    <w:name w:val="Table Grid"/>
    <w:basedOn w:val="Tablanormal"/>
    <w:uiPriority w:val="99"/>
    <w:rsid w:val="00431F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A246A3"/>
    <w:rPr>
      <w:rFonts w:cs="Times New Roman"/>
    </w:rPr>
  </w:style>
  <w:style w:type="paragraph" w:styleId="Prrafodelista">
    <w:name w:val="List Paragraph"/>
    <w:basedOn w:val="Normal"/>
    <w:uiPriority w:val="99"/>
    <w:qFormat/>
    <w:rsid w:val="001E0CF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1E0CF0"/>
    <w:rPr>
      <w:rFonts w:cs="Times New Roman"/>
      <w:color w:val="0000FF"/>
      <w:u w:val="none"/>
      <w:effect w:val="none"/>
    </w:rPr>
  </w:style>
  <w:style w:type="paragraph" w:styleId="Ttulo">
    <w:name w:val="Title"/>
    <w:basedOn w:val="Normal"/>
    <w:link w:val="TtuloCar"/>
    <w:uiPriority w:val="99"/>
    <w:qFormat/>
    <w:rsid w:val="001E0CF0"/>
    <w:pPr>
      <w:spacing w:after="0" w:line="240" w:lineRule="auto"/>
      <w:jc w:val="center"/>
    </w:pPr>
    <w:rPr>
      <w:rFonts w:ascii="Arial" w:hAnsi="Arial"/>
      <w:b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1E0CF0"/>
    <w:rPr>
      <w:rFonts w:ascii="Arial" w:hAnsi="Arial"/>
      <w:b/>
      <w:sz w:val="20"/>
      <w:lang w:eastAsia="es-ES"/>
    </w:rPr>
  </w:style>
  <w:style w:type="paragraph" w:customStyle="1" w:styleId="Prrafodelista1">
    <w:name w:val="Párrafo de lista1"/>
    <w:basedOn w:val="Normal"/>
    <w:uiPriority w:val="99"/>
    <w:rsid w:val="001E0CF0"/>
    <w:pPr>
      <w:ind w:left="708"/>
    </w:pPr>
    <w:rPr>
      <w:rFonts w:eastAsia="Times New Roman"/>
    </w:rPr>
  </w:style>
  <w:style w:type="paragraph" w:styleId="TtulodeTDC">
    <w:name w:val="TOC Heading"/>
    <w:basedOn w:val="Ttulo1"/>
    <w:next w:val="Normal"/>
    <w:uiPriority w:val="99"/>
    <w:qFormat/>
    <w:rsid w:val="001E0CF0"/>
    <w:pPr>
      <w:keepLines/>
      <w:spacing w:before="480"/>
      <w:outlineLvl w:val="9"/>
    </w:pPr>
    <w:rPr>
      <w:color w:val="365F91"/>
      <w:kern w:val="0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rsid w:val="007D5ECE"/>
    <w:pPr>
      <w:tabs>
        <w:tab w:val="left" w:pos="660"/>
        <w:tab w:val="right" w:leader="dot" w:pos="8777"/>
      </w:tabs>
      <w:spacing w:after="100"/>
      <w:ind w:left="220"/>
    </w:pPr>
    <w:rPr>
      <w:rFonts w:eastAsia="Times New Roman"/>
    </w:rPr>
  </w:style>
  <w:style w:type="paragraph" w:styleId="TDC1">
    <w:name w:val="toc 1"/>
    <w:basedOn w:val="Normal"/>
    <w:next w:val="Normal"/>
    <w:autoRedefine/>
    <w:uiPriority w:val="39"/>
    <w:rsid w:val="007B6575"/>
    <w:pPr>
      <w:tabs>
        <w:tab w:val="left" w:pos="440"/>
        <w:tab w:val="right" w:leader="dot" w:pos="8777"/>
      </w:tabs>
      <w:spacing w:after="100"/>
    </w:pPr>
    <w:rPr>
      <w:rFonts w:eastAsia="Times New Roman"/>
    </w:rPr>
  </w:style>
  <w:style w:type="paragraph" w:styleId="TDC3">
    <w:name w:val="toc 3"/>
    <w:basedOn w:val="Normal"/>
    <w:next w:val="Normal"/>
    <w:autoRedefine/>
    <w:uiPriority w:val="99"/>
    <w:rsid w:val="00581AD5"/>
    <w:pPr>
      <w:tabs>
        <w:tab w:val="left" w:pos="1134"/>
        <w:tab w:val="right" w:leader="dot" w:pos="8777"/>
      </w:tabs>
      <w:spacing w:after="100"/>
      <w:ind w:left="440"/>
    </w:pPr>
    <w:rPr>
      <w:rFonts w:eastAsia="Times New Roman"/>
    </w:rPr>
  </w:style>
  <w:style w:type="paragraph" w:styleId="Textodeglobo">
    <w:name w:val="Balloon Text"/>
    <w:basedOn w:val="Normal"/>
    <w:link w:val="TextodegloboCar"/>
    <w:uiPriority w:val="99"/>
    <w:rsid w:val="001E0CF0"/>
    <w:pPr>
      <w:spacing w:after="0" w:line="240" w:lineRule="auto"/>
    </w:pPr>
    <w:rPr>
      <w:rFonts w:ascii="Tahoma" w:hAnsi="Tahoma"/>
      <w:sz w:val="16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E0CF0"/>
    <w:rPr>
      <w:rFonts w:ascii="Tahoma" w:hAnsi="Tahoma"/>
      <w:sz w:val="16"/>
    </w:rPr>
  </w:style>
  <w:style w:type="paragraph" w:customStyle="1" w:styleId="GC-Prrafo1">
    <w:name w:val="GC - Párrafo 1"/>
    <w:basedOn w:val="Normal"/>
    <w:autoRedefine/>
    <w:uiPriority w:val="99"/>
    <w:rsid w:val="005B503B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  <w:style w:type="character" w:styleId="Refdecomentario">
    <w:name w:val="annotation reference"/>
    <w:basedOn w:val="Fuentedeprrafopredeter"/>
    <w:uiPriority w:val="99"/>
    <w:rsid w:val="0012643E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2643E"/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12643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12643E"/>
    <w:rPr>
      <w:b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12643E"/>
    <w:rPr>
      <w:b/>
    </w:rPr>
  </w:style>
  <w:style w:type="paragraph" w:styleId="NormalWeb">
    <w:name w:val="Normal (Web)"/>
    <w:basedOn w:val="Normal"/>
    <w:uiPriority w:val="99"/>
    <w:rsid w:val="00D3791D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D3791D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99"/>
    <w:qFormat/>
    <w:rsid w:val="006B0463"/>
    <w:rPr>
      <w:rFonts w:cs="Times New Roman"/>
      <w:b/>
    </w:rPr>
  </w:style>
  <w:style w:type="character" w:styleId="CitaHTML">
    <w:name w:val="HTML Cite"/>
    <w:basedOn w:val="Fuentedeprrafopredeter"/>
    <w:uiPriority w:val="99"/>
    <w:semiHidden/>
    <w:rsid w:val="006B0463"/>
    <w:rPr>
      <w:rFonts w:cs="Times New Roman"/>
      <w:i/>
    </w:rPr>
  </w:style>
  <w:style w:type="paragraph" w:customStyle="1" w:styleId="titulo3upc">
    <w:name w:val="titulo3upc"/>
    <w:basedOn w:val="Normal"/>
    <w:uiPriority w:val="99"/>
    <w:rsid w:val="005017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pple-style-span">
    <w:name w:val="apple-style-span"/>
    <w:uiPriority w:val="99"/>
    <w:rsid w:val="002C4A06"/>
  </w:style>
  <w:style w:type="character" w:customStyle="1" w:styleId="apple-converted-space">
    <w:name w:val="apple-converted-space"/>
    <w:uiPriority w:val="99"/>
    <w:rsid w:val="002C4A06"/>
  </w:style>
  <w:style w:type="paragraph" w:styleId="Textoindependiente">
    <w:name w:val="Body Text"/>
    <w:basedOn w:val="Normal"/>
    <w:link w:val="TextoindependienteCar"/>
    <w:uiPriority w:val="99"/>
    <w:rsid w:val="00EA643D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EA643D"/>
    <w:rPr>
      <w:rFonts w:ascii="Times New Roman" w:hAnsi="Times New Roman"/>
    </w:rPr>
  </w:style>
  <w:style w:type="paragraph" w:styleId="Lista2">
    <w:name w:val="List 2"/>
    <w:basedOn w:val="Normal"/>
    <w:uiPriority w:val="99"/>
    <w:rsid w:val="003E5375"/>
    <w:pPr>
      <w:ind w:left="566" w:hanging="283"/>
      <w:contextualSpacing/>
    </w:pPr>
  </w:style>
  <w:style w:type="paragraph" w:styleId="Sangradetextonormal">
    <w:name w:val="Body Text Indent"/>
    <w:basedOn w:val="Normal"/>
    <w:link w:val="SangradetextonormalCar"/>
    <w:uiPriority w:val="99"/>
    <w:rsid w:val="003E5375"/>
    <w:pPr>
      <w:spacing w:after="120"/>
      <w:ind w:left="283"/>
    </w:pPr>
    <w:rPr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3E5375"/>
    <w:rPr>
      <w:sz w:val="22"/>
      <w:lang w:val="es-PE"/>
    </w:rPr>
  </w:style>
  <w:style w:type="paragraph" w:styleId="Subttulo">
    <w:name w:val="Subtitle"/>
    <w:basedOn w:val="Normal"/>
    <w:next w:val="Normal"/>
    <w:link w:val="SubttuloCar"/>
    <w:uiPriority w:val="99"/>
    <w:qFormat/>
    <w:rsid w:val="003E5375"/>
    <w:pPr>
      <w:numPr>
        <w:ilvl w:val="1"/>
      </w:numPr>
    </w:pPr>
    <w:rPr>
      <w:rFonts w:ascii="Cambria" w:hAnsi="Cambria"/>
      <w:i/>
      <w:color w:val="4F81BD"/>
      <w:spacing w:val="15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3E5375"/>
    <w:rPr>
      <w:rFonts w:ascii="Cambria" w:hAnsi="Cambria"/>
      <w:i/>
      <w:color w:val="4F81BD"/>
      <w:spacing w:val="15"/>
      <w:sz w:val="24"/>
      <w:lang w:val="es-P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3E5375"/>
    <w:pPr>
      <w:keepLines w:val="0"/>
      <w:widowControl/>
      <w:spacing w:after="200" w:line="276" w:lineRule="auto"/>
      <w:ind w:left="0" w:firstLine="360"/>
    </w:pPr>
    <w:rPr>
      <w:sz w:val="22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locked/>
    <w:rsid w:val="003E5375"/>
    <w:rPr>
      <w:sz w:val="22"/>
      <w:lang w:val="es-P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3E5375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locked/>
    <w:rsid w:val="003E5375"/>
  </w:style>
  <w:style w:type="paragraph" w:styleId="Sangra2detindependiente">
    <w:name w:val="Body Text Indent 2"/>
    <w:basedOn w:val="Normal"/>
    <w:link w:val="Sangra2detindependienteCar"/>
    <w:uiPriority w:val="99"/>
    <w:rsid w:val="00D0791E"/>
    <w:pPr>
      <w:spacing w:after="120" w:line="480" w:lineRule="auto"/>
      <w:ind w:left="283"/>
    </w:pPr>
    <w:rPr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D0791E"/>
    <w:rPr>
      <w:sz w:val="22"/>
      <w:lang w:val="es-ES"/>
    </w:rPr>
  </w:style>
  <w:style w:type="paragraph" w:customStyle="1" w:styleId="Predeterminado">
    <w:name w:val="Predeterminado"/>
    <w:uiPriority w:val="99"/>
    <w:rsid w:val="000A3957"/>
    <w:pPr>
      <w:widowControl w:val="0"/>
      <w:tabs>
        <w:tab w:val="left" w:pos="720"/>
      </w:tabs>
      <w:suppressAutoHyphens/>
      <w:spacing w:after="200" w:line="240" w:lineRule="atLeast"/>
    </w:pPr>
    <w:rPr>
      <w:rFonts w:ascii="Times New Roman" w:hAnsi="Times New Roman" w:cs="Lohit Hindi"/>
      <w:sz w:val="24"/>
      <w:szCs w:val="24"/>
      <w:lang w:val="es-PE" w:eastAsia="en-US" w:bidi="hi-IN"/>
    </w:rPr>
  </w:style>
  <w:style w:type="paragraph" w:customStyle="1" w:styleId="Cuerpodetextoconsangra">
    <w:name w:val="Cuerpo de texto con sangría"/>
    <w:basedOn w:val="Predeterminado"/>
    <w:uiPriority w:val="99"/>
    <w:rsid w:val="000A3957"/>
    <w:pPr>
      <w:ind w:left="720"/>
    </w:pPr>
    <w:rPr>
      <w:i/>
      <w:color w:val="0000FF"/>
      <w:u w:val="single"/>
    </w:rPr>
  </w:style>
  <w:style w:type="paragraph" w:customStyle="1" w:styleId="sistema">
    <w:name w:val="sistema"/>
    <w:basedOn w:val="Normal"/>
    <w:uiPriority w:val="99"/>
    <w:rsid w:val="000A39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es-PE"/>
    </w:rPr>
  </w:style>
  <w:style w:type="paragraph" w:styleId="TDC4">
    <w:name w:val="toc 4"/>
    <w:basedOn w:val="Normal"/>
    <w:next w:val="Normal"/>
    <w:autoRedefine/>
    <w:uiPriority w:val="99"/>
    <w:rsid w:val="00947779"/>
    <w:pPr>
      <w:spacing w:after="100"/>
      <w:ind w:left="660"/>
    </w:pPr>
    <w:rPr>
      <w:rFonts w:eastAsia="Times New Roman"/>
      <w:lang w:eastAsia="es-PE"/>
    </w:rPr>
  </w:style>
  <w:style w:type="paragraph" w:styleId="TDC5">
    <w:name w:val="toc 5"/>
    <w:basedOn w:val="Normal"/>
    <w:next w:val="Normal"/>
    <w:autoRedefine/>
    <w:uiPriority w:val="99"/>
    <w:rsid w:val="00947779"/>
    <w:pPr>
      <w:spacing w:after="100"/>
      <w:ind w:left="880"/>
    </w:pPr>
    <w:rPr>
      <w:rFonts w:eastAsia="Times New Roman"/>
      <w:lang w:eastAsia="es-PE"/>
    </w:rPr>
  </w:style>
  <w:style w:type="paragraph" w:styleId="TDC6">
    <w:name w:val="toc 6"/>
    <w:basedOn w:val="Normal"/>
    <w:next w:val="Normal"/>
    <w:autoRedefine/>
    <w:uiPriority w:val="99"/>
    <w:rsid w:val="00947779"/>
    <w:pPr>
      <w:spacing w:after="100"/>
      <w:ind w:left="1100"/>
    </w:pPr>
    <w:rPr>
      <w:rFonts w:eastAsia="Times New Roman"/>
      <w:lang w:eastAsia="es-PE"/>
    </w:rPr>
  </w:style>
  <w:style w:type="paragraph" w:styleId="TDC7">
    <w:name w:val="toc 7"/>
    <w:basedOn w:val="Normal"/>
    <w:next w:val="Normal"/>
    <w:autoRedefine/>
    <w:uiPriority w:val="99"/>
    <w:rsid w:val="00947779"/>
    <w:pPr>
      <w:spacing w:after="100"/>
      <w:ind w:left="1320"/>
    </w:pPr>
    <w:rPr>
      <w:rFonts w:eastAsia="Times New Roman"/>
      <w:lang w:eastAsia="es-PE"/>
    </w:rPr>
  </w:style>
  <w:style w:type="paragraph" w:styleId="TDC8">
    <w:name w:val="toc 8"/>
    <w:basedOn w:val="Normal"/>
    <w:next w:val="Normal"/>
    <w:autoRedefine/>
    <w:uiPriority w:val="99"/>
    <w:rsid w:val="00947779"/>
    <w:pPr>
      <w:spacing w:after="100"/>
      <w:ind w:left="1540"/>
    </w:pPr>
    <w:rPr>
      <w:rFonts w:eastAsia="Times New Roman"/>
      <w:lang w:eastAsia="es-PE"/>
    </w:rPr>
  </w:style>
  <w:style w:type="paragraph" w:styleId="TDC9">
    <w:name w:val="toc 9"/>
    <w:basedOn w:val="Normal"/>
    <w:next w:val="Normal"/>
    <w:autoRedefine/>
    <w:uiPriority w:val="99"/>
    <w:rsid w:val="00947779"/>
    <w:pPr>
      <w:spacing w:after="100"/>
      <w:ind w:left="1760"/>
    </w:pPr>
    <w:rPr>
      <w:rFonts w:eastAsia="Times New Roman"/>
      <w:lang w:eastAsia="es-PE"/>
    </w:rPr>
  </w:style>
  <w:style w:type="paragraph" w:customStyle="1" w:styleId="Prrafodelista2">
    <w:name w:val="Párrafo de lista2"/>
    <w:basedOn w:val="Normal"/>
    <w:uiPriority w:val="99"/>
    <w:rsid w:val="00550255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rsid w:val="00A07F7F"/>
    <w:pPr>
      <w:spacing w:after="0" w:line="240" w:lineRule="auto"/>
    </w:pPr>
    <w:rPr>
      <w:rFonts w:ascii="Times New Roman" w:hAnsi="Times New Roman"/>
      <w:sz w:val="24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A07F7F"/>
    <w:rPr>
      <w:rFonts w:ascii="Times New Roman" w:hAnsi="Times New Roman"/>
      <w:sz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886509"/>
    <w:pPr>
      <w:widowControl w:val="0"/>
      <w:spacing w:after="120" w:line="240" w:lineRule="atLeast"/>
      <w:ind w:left="708"/>
    </w:pPr>
    <w:rPr>
      <w:rFonts w:ascii="Times New Roman" w:eastAsia="Times New Roman" w:hAnsi="Times New Roman"/>
      <w:i/>
      <w:color w:val="0000FF"/>
      <w:sz w:val="20"/>
      <w:szCs w:val="20"/>
    </w:rPr>
  </w:style>
  <w:style w:type="paragraph" w:customStyle="1" w:styleId="Prrafodelista3">
    <w:name w:val="Párrafo de lista3"/>
    <w:basedOn w:val="Normal"/>
    <w:uiPriority w:val="99"/>
    <w:rsid w:val="004472AD"/>
    <w:pPr>
      <w:spacing w:after="0" w:line="240" w:lineRule="auto"/>
      <w:ind w:left="720"/>
    </w:pPr>
    <w:rPr>
      <w:rFonts w:ascii="Arial" w:eastAsia="Times New Roman" w:hAnsi="Arial"/>
      <w:sz w:val="24"/>
      <w:szCs w:val="24"/>
      <w:lang w:eastAsia="es-PE"/>
    </w:rPr>
  </w:style>
  <w:style w:type="paragraph" w:customStyle="1" w:styleId="Default">
    <w:name w:val="Default"/>
    <w:uiPriority w:val="99"/>
    <w:rsid w:val="00D418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n-US"/>
    </w:rPr>
  </w:style>
  <w:style w:type="numbering" w:customStyle="1" w:styleId="EstiloEsquemanumerado">
    <w:name w:val="Estilo Esquema numerado"/>
    <w:rsid w:val="00E31413"/>
    <w:pPr>
      <w:numPr>
        <w:numId w:val="3"/>
      </w:numPr>
    </w:pPr>
  </w:style>
  <w:style w:type="paragraph" w:customStyle="1" w:styleId="ListParagraph">
    <w:name w:val="List Paragraph"/>
    <w:basedOn w:val="Normal"/>
    <w:rsid w:val="001506FA"/>
    <w:pPr>
      <w:ind w:left="720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pc_resume\TP1\Plantillas\Plantilla_de_Entrega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0EFAE-C0A9-4CC9-B3AD-3A44BBF8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Plantilla_de_Entregable</Template>
  <TotalTime>1725</TotalTime>
  <Pages>21</Pages>
  <Words>3179</Words>
  <Characters>17487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Envirolab Perú S.A.C.</Company>
  <LinksUpToDate>false</LinksUpToDate>
  <CharactersWithSpaces>20625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Eduardo</dc:creator>
  <cp:keywords/>
  <dc:description/>
  <cp:lastModifiedBy>Paola</cp:lastModifiedBy>
  <cp:revision>9</cp:revision>
  <cp:lastPrinted>2012-10-15T16:28:00Z</cp:lastPrinted>
  <dcterms:created xsi:type="dcterms:W3CDTF">2012-06-14T03:36:00Z</dcterms:created>
  <dcterms:modified xsi:type="dcterms:W3CDTF">2013-02-14T11:52:00Z</dcterms:modified>
</cp:coreProperties>
</file>