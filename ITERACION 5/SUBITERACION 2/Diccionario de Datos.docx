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64" w:rsidRPr="000E388A" w:rsidRDefault="00F02164" w:rsidP="00D80EC9">
      <w:pPr>
        <w:pStyle w:val="Title"/>
        <w:jc w:val="right"/>
        <w:rPr>
          <w:rFonts w:cs="Arial"/>
        </w:rPr>
      </w:pPr>
      <w:fldSimple w:instr=" SUBJECT  \* MERGEFORMAT ">
        <w:r w:rsidRPr="000E388A">
          <w:rPr>
            <w:rFonts w:cs="Arial"/>
          </w:rPr>
          <w:t>&lt;Gestión de Contrato de Clientes&gt;</w:t>
        </w:r>
      </w:fldSimple>
    </w:p>
    <w:p w:rsidR="00F02164" w:rsidRPr="000E388A" w:rsidRDefault="00F02164" w:rsidP="00D80EC9">
      <w:pPr>
        <w:pStyle w:val="Title"/>
        <w:jc w:val="right"/>
        <w:rPr>
          <w:rFonts w:cs="Arial"/>
        </w:rPr>
      </w:pPr>
      <w:fldSimple w:instr=" TITLE  \* MERGEFORMAT ">
        <w:r w:rsidRPr="00115FF5">
          <w:rPr>
            <w:rFonts w:cs="Arial"/>
          </w:rPr>
          <w:t xml:space="preserve">Diccionario de </w:t>
        </w:r>
        <w:r>
          <w:rPr>
            <w:rFonts w:cs="Arial"/>
          </w:rPr>
          <w:t>Datos</w:t>
        </w:r>
      </w:fldSimple>
    </w:p>
    <w:p w:rsidR="00F02164" w:rsidRPr="000E388A" w:rsidRDefault="00F02164" w:rsidP="00D80EC9">
      <w:pPr>
        <w:pStyle w:val="Title"/>
        <w:jc w:val="right"/>
        <w:rPr>
          <w:rFonts w:cs="Arial"/>
        </w:rPr>
      </w:pPr>
    </w:p>
    <w:p w:rsidR="00F02164" w:rsidRPr="000E388A" w:rsidRDefault="00F02164" w:rsidP="00D80EC9">
      <w:pPr>
        <w:pStyle w:val="Title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>
        <w:rPr>
          <w:rFonts w:cs="Arial"/>
          <w:sz w:val="28"/>
        </w:rPr>
        <w:t>2</w:t>
      </w:r>
      <w:r w:rsidRPr="000E388A">
        <w:rPr>
          <w:rFonts w:cs="Arial"/>
          <w:sz w:val="28"/>
        </w:rPr>
        <w:t>.0&gt;</w:t>
      </w: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7A728B">
      <w:pPr>
        <w:pStyle w:val="Title"/>
        <w:rPr>
          <w:rFonts w:cs="Arial"/>
        </w:rPr>
      </w:pPr>
      <w:r w:rsidRPr="000E388A">
        <w:rPr>
          <w:rFonts w:cs="Arial"/>
        </w:rPr>
        <w:t>Historial de Revisiones</w:t>
      </w:r>
    </w:p>
    <w:p w:rsidR="00F02164" w:rsidRPr="00EA6D2A" w:rsidRDefault="00F02164" w:rsidP="007A728B"/>
    <w:p w:rsidR="00F02164" w:rsidRPr="000E388A" w:rsidRDefault="00F02164" w:rsidP="007A728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3"/>
        <w:gridCol w:w="668"/>
        <w:gridCol w:w="2145"/>
        <w:gridCol w:w="2185"/>
        <w:gridCol w:w="1715"/>
        <w:gridCol w:w="1318"/>
      </w:tblGrid>
      <w:tr w:rsidR="00F02164" w:rsidRPr="00802119" w:rsidTr="000E1F50">
        <w:tc>
          <w:tcPr>
            <w:tcW w:w="1024" w:type="dxa"/>
            <w:vAlign w:val="center"/>
          </w:tcPr>
          <w:p w:rsidR="00F02164" w:rsidRPr="000C046F" w:rsidRDefault="00F02164" w:rsidP="000E1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Versión</w:t>
            </w:r>
          </w:p>
        </w:tc>
        <w:tc>
          <w:tcPr>
            <w:tcW w:w="669" w:type="dxa"/>
            <w:vAlign w:val="center"/>
          </w:tcPr>
          <w:p w:rsidR="00F02164" w:rsidRPr="000C046F" w:rsidRDefault="00F02164" w:rsidP="000E1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Item</w:t>
            </w:r>
          </w:p>
        </w:tc>
        <w:tc>
          <w:tcPr>
            <w:tcW w:w="2151" w:type="dxa"/>
            <w:vAlign w:val="center"/>
          </w:tcPr>
          <w:p w:rsidR="00F02164" w:rsidRPr="000C046F" w:rsidRDefault="00F02164" w:rsidP="000E1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Aspecto cambiado</w:t>
            </w:r>
          </w:p>
        </w:tc>
        <w:tc>
          <w:tcPr>
            <w:tcW w:w="2203" w:type="dxa"/>
            <w:vAlign w:val="center"/>
          </w:tcPr>
          <w:p w:rsidR="00F02164" w:rsidRPr="000C046F" w:rsidRDefault="00F02164" w:rsidP="000E1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Razones</w:t>
            </w:r>
          </w:p>
        </w:tc>
        <w:tc>
          <w:tcPr>
            <w:tcW w:w="1719" w:type="dxa"/>
            <w:vAlign w:val="center"/>
          </w:tcPr>
          <w:p w:rsidR="00F02164" w:rsidRPr="000C046F" w:rsidRDefault="00F02164" w:rsidP="000E1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Responsable del cambio</w:t>
            </w:r>
          </w:p>
        </w:tc>
        <w:tc>
          <w:tcPr>
            <w:tcW w:w="1237" w:type="dxa"/>
            <w:vAlign w:val="center"/>
          </w:tcPr>
          <w:p w:rsidR="00F02164" w:rsidRPr="000C046F" w:rsidRDefault="00F02164" w:rsidP="000E1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Fecha</w:t>
            </w:r>
          </w:p>
        </w:tc>
      </w:tr>
      <w:tr w:rsidR="00F02164" w:rsidRPr="00802119" w:rsidTr="000E1F50">
        <w:tc>
          <w:tcPr>
            <w:tcW w:w="1024" w:type="dxa"/>
          </w:tcPr>
          <w:p w:rsidR="00F02164" w:rsidRPr="000C046F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669" w:type="dxa"/>
          </w:tcPr>
          <w:p w:rsidR="00F02164" w:rsidRPr="000C046F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F02164" w:rsidRPr="000C046F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203" w:type="dxa"/>
          </w:tcPr>
          <w:p w:rsidR="00F02164" w:rsidRPr="000C046F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Informe final TP2</w:t>
            </w:r>
          </w:p>
        </w:tc>
        <w:tc>
          <w:tcPr>
            <w:tcW w:w="1719" w:type="dxa"/>
          </w:tcPr>
          <w:p w:rsidR="00F02164" w:rsidRPr="000C046F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  <w:tc>
          <w:tcPr>
            <w:tcW w:w="1237" w:type="dxa"/>
          </w:tcPr>
          <w:p w:rsidR="00F02164" w:rsidRPr="000C046F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26/09/2012</w:t>
            </w:r>
          </w:p>
        </w:tc>
      </w:tr>
      <w:tr w:rsidR="00F02164" w:rsidRPr="00802119" w:rsidTr="000E1F50">
        <w:tc>
          <w:tcPr>
            <w:tcW w:w="1024" w:type="dxa"/>
          </w:tcPr>
          <w:p w:rsidR="00F02164" w:rsidRPr="000734E1" w:rsidRDefault="00F02164" w:rsidP="000E1F50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  <w:r w:rsidRPr="000734E1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2.0</w:t>
            </w:r>
          </w:p>
        </w:tc>
        <w:tc>
          <w:tcPr>
            <w:tcW w:w="669" w:type="dxa"/>
          </w:tcPr>
          <w:p w:rsidR="00F02164" w:rsidRPr="000734E1" w:rsidRDefault="00F02164" w:rsidP="000E1F50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F02164" w:rsidRPr="000734E1" w:rsidRDefault="00F02164" w:rsidP="000E1F50">
            <w:pPr>
              <w:pStyle w:val="Tabletext"/>
              <w:rPr>
                <w:rFonts w:ascii="Arial" w:hAnsi="Arial" w:cs="Arial"/>
                <w:color w:val="0000FF"/>
              </w:rPr>
            </w:pPr>
            <w:r w:rsidRPr="000734E1">
              <w:rPr>
                <w:rFonts w:ascii="Arial" w:hAnsi="Arial" w:cs="Arial"/>
                <w:color w:val="0000FF"/>
              </w:rPr>
              <w:t>Actualización del documento</w:t>
            </w:r>
          </w:p>
        </w:tc>
        <w:tc>
          <w:tcPr>
            <w:tcW w:w="2203" w:type="dxa"/>
          </w:tcPr>
          <w:p w:rsidR="00F02164" w:rsidRPr="000734E1" w:rsidRDefault="00F02164" w:rsidP="000E1F50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</w:p>
        </w:tc>
        <w:tc>
          <w:tcPr>
            <w:tcW w:w="1719" w:type="dxa"/>
          </w:tcPr>
          <w:p w:rsidR="00F02164" w:rsidRPr="000734E1" w:rsidRDefault="00F02164" w:rsidP="000E1F50">
            <w:pPr>
              <w:pStyle w:val="Tabletext"/>
              <w:rPr>
                <w:rFonts w:ascii="Arial" w:hAnsi="Arial" w:cs="Arial"/>
                <w:color w:val="0000FF"/>
              </w:rPr>
            </w:pPr>
            <w:r w:rsidRPr="000734E1">
              <w:rPr>
                <w:rFonts w:ascii="Arial" w:hAnsi="Arial" w:cs="Arial"/>
                <w:color w:val="0000FF"/>
              </w:rPr>
              <w:t>Paola Rojas</w:t>
            </w:r>
          </w:p>
        </w:tc>
        <w:tc>
          <w:tcPr>
            <w:tcW w:w="1237" w:type="dxa"/>
          </w:tcPr>
          <w:p w:rsidR="00F02164" w:rsidRPr="000734E1" w:rsidRDefault="00F02164" w:rsidP="000E1F50">
            <w:pPr>
              <w:pStyle w:val="Tabletext"/>
              <w:rPr>
                <w:rFonts w:ascii="Arial" w:hAnsi="Arial" w:cs="Arial"/>
                <w:color w:val="0000FF"/>
              </w:rPr>
            </w:pPr>
            <w:r w:rsidRPr="000734E1">
              <w:rPr>
                <w:rFonts w:ascii="Arial" w:hAnsi="Arial" w:cs="Arial"/>
                <w:color w:val="0000FF"/>
              </w:rPr>
              <w:t>06/01/2013</w:t>
            </w:r>
          </w:p>
        </w:tc>
      </w:tr>
      <w:tr w:rsidR="00F02164" w:rsidRPr="00802119" w:rsidTr="000E1F50">
        <w:tc>
          <w:tcPr>
            <w:tcW w:w="1024" w:type="dxa"/>
          </w:tcPr>
          <w:p w:rsidR="00F02164" w:rsidRPr="000734E1" w:rsidRDefault="00F02164" w:rsidP="000E1F50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  <w:r w:rsidRPr="000734E1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2.1</w:t>
            </w:r>
          </w:p>
        </w:tc>
        <w:tc>
          <w:tcPr>
            <w:tcW w:w="669" w:type="dxa"/>
          </w:tcPr>
          <w:p w:rsidR="00F02164" w:rsidRPr="000734E1" w:rsidRDefault="00F02164" w:rsidP="000E1F50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F02164" w:rsidRPr="000734E1" w:rsidRDefault="00F02164" w:rsidP="000E1F50">
            <w:pPr>
              <w:rPr>
                <w:rStyle w:val="Heading1Char"/>
                <w:rFonts w:ascii="Arial" w:hAnsi="Arial" w:cs="Arial"/>
                <w:b w:val="0"/>
                <w:color w:val="0000FF"/>
                <w:kern w:val="0"/>
                <w:sz w:val="22"/>
              </w:rPr>
            </w:pPr>
            <w:r w:rsidRPr="000734E1">
              <w:rPr>
                <w:rStyle w:val="Heading1Char"/>
                <w:rFonts w:ascii="Arial" w:hAnsi="Arial" w:cs="Arial"/>
                <w:b w:val="0"/>
                <w:color w:val="0000FF"/>
                <w:kern w:val="0"/>
                <w:sz w:val="22"/>
              </w:rPr>
              <w:t>Actualización del documento</w:t>
            </w:r>
          </w:p>
        </w:tc>
        <w:tc>
          <w:tcPr>
            <w:tcW w:w="2203" w:type="dxa"/>
          </w:tcPr>
          <w:p w:rsidR="00F02164" w:rsidRPr="000734E1" w:rsidRDefault="00F02164" w:rsidP="000E1F50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</w:p>
        </w:tc>
        <w:tc>
          <w:tcPr>
            <w:tcW w:w="1719" w:type="dxa"/>
          </w:tcPr>
          <w:p w:rsidR="00F02164" w:rsidRPr="000734E1" w:rsidRDefault="00F02164" w:rsidP="000E1F50">
            <w:pPr>
              <w:rPr>
                <w:rStyle w:val="Heading1Char"/>
                <w:rFonts w:ascii="Arial" w:hAnsi="Arial" w:cs="Arial"/>
                <w:b w:val="0"/>
                <w:color w:val="0000FF"/>
                <w:kern w:val="0"/>
                <w:sz w:val="22"/>
              </w:rPr>
            </w:pPr>
            <w:r w:rsidRPr="000734E1">
              <w:rPr>
                <w:rStyle w:val="Heading1Char"/>
                <w:rFonts w:ascii="Arial" w:hAnsi="Arial" w:cs="Arial"/>
                <w:b w:val="0"/>
                <w:color w:val="0000FF"/>
                <w:kern w:val="0"/>
                <w:sz w:val="22"/>
              </w:rPr>
              <w:t>Marco Bustinza</w:t>
            </w:r>
          </w:p>
        </w:tc>
        <w:tc>
          <w:tcPr>
            <w:tcW w:w="1237" w:type="dxa"/>
          </w:tcPr>
          <w:p w:rsidR="00F02164" w:rsidRPr="000734E1" w:rsidRDefault="00F02164" w:rsidP="000E1F50">
            <w:pPr>
              <w:rPr>
                <w:rStyle w:val="Heading1Char"/>
                <w:rFonts w:ascii="Arial" w:hAnsi="Arial" w:cs="Arial"/>
                <w:b w:val="0"/>
                <w:color w:val="0000FF"/>
                <w:kern w:val="0"/>
                <w:sz w:val="22"/>
              </w:rPr>
            </w:pPr>
            <w:r w:rsidRPr="000734E1">
              <w:rPr>
                <w:rStyle w:val="Heading1Char"/>
                <w:rFonts w:ascii="Arial" w:hAnsi="Arial" w:cs="Arial"/>
                <w:b w:val="0"/>
                <w:color w:val="0000FF"/>
                <w:kern w:val="0"/>
                <w:sz w:val="22"/>
              </w:rPr>
              <w:t>10/01/2013</w:t>
            </w:r>
          </w:p>
        </w:tc>
      </w:tr>
      <w:tr w:rsidR="00F02164" w:rsidRPr="00802119" w:rsidTr="000E1F50">
        <w:tc>
          <w:tcPr>
            <w:tcW w:w="1024" w:type="dxa"/>
          </w:tcPr>
          <w:p w:rsidR="00F02164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69" w:type="dxa"/>
          </w:tcPr>
          <w:p w:rsidR="00F02164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F02164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203" w:type="dxa"/>
          </w:tcPr>
          <w:p w:rsidR="00F02164" w:rsidRPr="006331C5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719" w:type="dxa"/>
          </w:tcPr>
          <w:p w:rsidR="00F02164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37" w:type="dxa"/>
          </w:tcPr>
          <w:p w:rsidR="00F02164" w:rsidRDefault="00F02164" w:rsidP="000E1F5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44"/>
        <w:gridCol w:w="2244"/>
        <w:gridCol w:w="2245"/>
      </w:tblGrid>
      <w:tr w:rsidR="00F02164" w:rsidRPr="00802119" w:rsidTr="000E1F50">
        <w:trPr>
          <w:trHeight w:val="1134"/>
          <w:jc w:val="center"/>
        </w:trPr>
        <w:tc>
          <w:tcPr>
            <w:tcW w:w="2244" w:type="dxa"/>
            <w:vAlign w:val="center"/>
          </w:tcPr>
          <w:p w:rsidR="00F02164" w:rsidRPr="00802119" w:rsidRDefault="00F02164" w:rsidP="000E1F50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Gabriela E. Rojas</w:t>
            </w:r>
          </w:p>
        </w:tc>
        <w:tc>
          <w:tcPr>
            <w:tcW w:w="2244" w:type="dxa"/>
            <w:vAlign w:val="center"/>
          </w:tcPr>
          <w:p w:rsidR="00F02164" w:rsidRPr="00802119" w:rsidRDefault="00F02164" w:rsidP="000E1F50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Gabriela E. Rojas</w:t>
            </w:r>
          </w:p>
        </w:tc>
        <w:tc>
          <w:tcPr>
            <w:tcW w:w="2245" w:type="dxa"/>
            <w:vAlign w:val="center"/>
          </w:tcPr>
          <w:p w:rsidR="00F02164" w:rsidRPr="00802119" w:rsidRDefault="00F02164" w:rsidP="000E1F50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Pablo Robles</w:t>
            </w:r>
          </w:p>
        </w:tc>
      </w:tr>
      <w:tr w:rsidR="00F02164" w:rsidRPr="00802119" w:rsidTr="000E1F50">
        <w:trPr>
          <w:jc w:val="center"/>
        </w:trPr>
        <w:tc>
          <w:tcPr>
            <w:tcW w:w="2244" w:type="dxa"/>
            <w:vAlign w:val="center"/>
          </w:tcPr>
          <w:p w:rsidR="00F02164" w:rsidRPr="00802119" w:rsidRDefault="00F02164" w:rsidP="000E1F5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02119">
              <w:rPr>
                <w:rFonts w:ascii="Arial" w:hAnsi="Arial" w:cs="Arial"/>
                <w:sz w:val="20"/>
                <w:szCs w:val="20"/>
                <w:lang w:eastAsia="ko-KR"/>
              </w:rPr>
              <w:t>Elaborado por</w:t>
            </w:r>
          </w:p>
        </w:tc>
        <w:tc>
          <w:tcPr>
            <w:tcW w:w="2244" w:type="dxa"/>
            <w:vAlign w:val="center"/>
          </w:tcPr>
          <w:p w:rsidR="00F02164" w:rsidRPr="00802119" w:rsidRDefault="00F02164" w:rsidP="000E1F5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02119">
              <w:rPr>
                <w:rFonts w:ascii="Arial" w:hAnsi="Arial" w:cs="Arial"/>
                <w:sz w:val="20"/>
                <w:szCs w:val="20"/>
                <w:lang w:eastAsia="ko-KR"/>
              </w:rPr>
              <w:t>Revisado por</w:t>
            </w:r>
          </w:p>
        </w:tc>
        <w:tc>
          <w:tcPr>
            <w:tcW w:w="2245" w:type="dxa"/>
            <w:vAlign w:val="center"/>
          </w:tcPr>
          <w:p w:rsidR="00F02164" w:rsidRPr="00802119" w:rsidRDefault="00F02164" w:rsidP="000E1F5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02119">
              <w:rPr>
                <w:rFonts w:ascii="Arial" w:hAnsi="Arial" w:cs="Arial"/>
                <w:sz w:val="20"/>
                <w:szCs w:val="20"/>
                <w:lang w:eastAsia="ko-KR"/>
              </w:rPr>
              <w:t>Aprobado por</w:t>
            </w:r>
          </w:p>
        </w:tc>
      </w:tr>
    </w:tbl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Pr="009911FA" w:rsidRDefault="00F02164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t>Tabla de Contenidos</w:t>
      </w:r>
    </w:p>
    <w:p w:rsidR="00F02164" w:rsidRDefault="00F02164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585152" w:history="1">
        <w:r w:rsidRPr="006C1A45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3" w:history="1">
        <w:r w:rsidRPr="006C1A45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4" w:history="1">
        <w:r w:rsidRPr="006C1A45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LINEA_SERVICIO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5" w:history="1">
        <w:r w:rsidRPr="006C1A45">
          <w:rPr>
            <w:rStyle w:val="Hyperlink"/>
            <w:noProof/>
          </w:rPr>
          <w:t>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6" w:history="1">
        <w:r w:rsidRPr="006C1A45">
          <w:rPr>
            <w:rStyle w:val="Hyperlink"/>
            <w:noProof/>
          </w:rPr>
          <w:t>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7" w:history="1">
        <w:r w:rsidRPr="006C1A45">
          <w:rPr>
            <w:rStyle w:val="Hyperlink"/>
            <w:noProof/>
          </w:rPr>
          <w:t>6.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8" w:history="1">
        <w:r w:rsidRPr="006C1A45">
          <w:rPr>
            <w:rStyle w:val="Hyperlink"/>
            <w:noProof/>
          </w:rPr>
          <w:t>7.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CONTRATO_INDICADOR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59" w:history="1">
        <w:r w:rsidRPr="006C1A45">
          <w:rPr>
            <w:rStyle w:val="Hyperlink"/>
            <w:noProof/>
          </w:rPr>
          <w:t>8.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0" w:history="1">
        <w:r w:rsidRPr="006C1A45">
          <w:rPr>
            <w:rStyle w:val="Hyperlink"/>
            <w:noProof/>
          </w:rPr>
          <w:t>9.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CONTRATO_ENTREGABLE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1" w:history="1">
        <w:r w:rsidRPr="006C1A45">
          <w:rPr>
            <w:rStyle w:val="Hyperlink"/>
            <w:noProof/>
          </w:rPr>
          <w:t>10.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INCUMPLIMIENTO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2" w:history="1">
        <w:r w:rsidRPr="006C1A45">
          <w:rPr>
            <w:rStyle w:val="Hyperlink"/>
            <w:noProof/>
          </w:rPr>
          <w:t>11.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MONEDA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3" w:history="1">
        <w:r w:rsidRPr="006C1A45">
          <w:rPr>
            <w:rStyle w:val="Hyperlink"/>
            <w:noProof/>
          </w:rPr>
          <w:t>12.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CONTRATO_CLAUSULA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4" w:history="1">
        <w:r w:rsidRPr="006C1A45">
          <w:rPr>
            <w:rStyle w:val="Hyperlink"/>
            <w:noProof/>
          </w:rPr>
          <w:t>13.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CONTRATO_ROL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5" w:history="1">
        <w:r w:rsidRPr="006C1A45">
          <w:rPr>
            <w:rStyle w:val="Hyperlink"/>
            <w:noProof/>
          </w:rPr>
          <w:t>14.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INCUMPLIMIENTO_CLAUSULA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6" w:history="1">
        <w:r w:rsidRPr="006C1A45">
          <w:rPr>
            <w:rStyle w:val="Hyperlink"/>
            <w:noProof/>
          </w:rPr>
          <w:t>15.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7" w:history="1">
        <w:r w:rsidRPr="006C1A45">
          <w:rPr>
            <w:rStyle w:val="Hyperlink"/>
            <w:noProof/>
          </w:rPr>
          <w:t>16.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TIPO_CLAUSULA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2164" w:rsidRDefault="00F02164">
      <w:pPr>
        <w:pStyle w:val="TOC1"/>
        <w:tabs>
          <w:tab w:val="left" w:pos="720"/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5585168" w:history="1">
        <w:r w:rsidRPr="006C1A45">
          <w:rPr>
            <w:rStyle w:val="Hyperlink"/>
            <w:noProof/>
          </w:rPr>
          <w:t>17.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6C1A45">
          <w:rPr>
            <w:rStyle w:val="Hyperlink"/>
            <w:noProof/>
          </w:rPr>
          <w:t>ADDENDA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_Toc345585168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2164" w:rsidRDefault="00F0216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F02164" w:rsidRPr="00C334A4" w:rsidRDefault="00F0216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fldSimple w:instr=" TITLE  \* MERGEFORMAT ">
        <w:r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F02164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0" w:name="_Ref336529790"/>
      <w:bookmarkStart w:id="1" w:name="_Toc337938410"/>
      <w:bookmarkStart w:id="2" w:name="_Toc345585152"/>
      <w:r w:rsidRPr="00485090">
        <w:rPr>
          <w:sz w:val="28"/>
          <w:szCs w:val="28"/>
        </w:rPr>
        <w:t>CLIENTE</w:t>
      </w:r>
      <w:bookmarkEnd w:id="0"/>
      <w:bookmarkEnd w:id="1"/>
      <w:bookmarkEnd w:id="2"/>
    </w:p>
    <w:p w:rsidR="00F02164" w:rsidRPr="0073605A" w:rsidRDefault="00F02164" w:rsidP="0073605A">
      <w:pPr>
        <w:ind w:left="426"/>
      </w:pPr>
      <w:r w:rsidRPr="0073605A">
        <w:t>Representa el registro de los clientes referenciados a una solicitud o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85"/>
        <w:gridCol w:w="1701"/>
        <w:gridCol w:w="4253"/>
      </w:tblGrid>
      <w:tr w:rsidR="00F02164" w:rsidRPr="0073605A" w:rsidTr="00F06ECA">
        <w:trPr>
          <w:trHeight w:val="315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Social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varchar(40)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Ingreso</w:t>
            </w:r>
          </w:p>
        </w:tc>
      </w:tr>
      <w:tr w:rsidR="00F02164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Segmentación</w:t>
            </w:r>
          </w:p>
        </w:tc>
      </w:tr>
    </w:tbl>
    <w:p w:rsidR="00F02164" w:rsidRDefault="00F02164" w:rsidP="0073605A">
      <w:pPr>
        <w:rPr>
          <w:rFonts w:ascii="Arial" w:hAnsi="Arial" w:cs="Arial"/>
          <w:b/>
          <w:szCs w:val="24"/>
        </w:rPr>
      </w:pPr>
      <w:bookmarkStart w:id="3" w:name="_Toc337938412"/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4" w:name="_Toc345585153"/>
      <w:r w:rsidRPr="00485090">
        <w:rPr>
          <w:sz w:val="28"/>
          <w:szCs w:val="28"/>
        </w:rPr>
        <w:t>CONTRATO</w:t>
      </w:r>
      <w:bookmarkEnd w:id="3"/>
      <w:bookmarkEnd w:id="4"/>
    </w:p>
    <w:p w:rsidR="00F02164" w:rsidRPr="0073605A" w:rsidRDefault="00F02164" w:rsidP="0073605A">
      <w:pPr>
        <w:ind w:left="426"/>
      </w:pPr>
      <w:bookmarkStart w:id="5" w:name="_Toc337938413"/>
      <w:r w:rsidRPr="0073605A">
        <w:t>Representa el registro de los Contratos/Adendas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708"/>
        <w:gridCol w:w="1711"/>
        <w:gridCol w:w="4060"/>
      </w:tblGrid>
      <w:tr w:rsidR="00F02164" w:rsidRPr="0073605A" w:rsidTr="00F06ECA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Contrato</w:t>
            </w:r>
          </w:p>
        </w:tc>
      </w:tr>
      <w:tr w:rsidR="00F02164" w:rsidRPr="000734E1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Nro. de Contrato ó Adenda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Buena Pro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Carta Fianza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 del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Contrato/Adenda</w:t>
            </w:r>
          </w:p>
        </w:tc>
      </w:tr>
      <w:tr w:rsidR="00F02164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 el que se encuentra el Contrato/Adenda</w:t>
            </w:r>
          </w:p>
        </w:tc>
      </w:tr>
    </w:tbl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6" w:name="_Toc345585154"/>
      <w:r w:rsidRPr="00485090">
        <w:rPr>
          <w:sz w:val="28"/>
          <w:szCs w:val="28"/>
        </w:rPr>
        <w:t>LINEA_SERVICIO</w:t>
      </w:r>
      <w:bookmarkEnd w:id="5"/>
      <w:bookmarkEnd w:id="6"/>
    </w:p>
    <w:p w:rsidR="00F02164" w:rsidRPr="0073605A" w:rsidRDefault="00F02164" w:rsidP="0073605A">
      <w:pPr>
        <w:spacing w:before="240"/>
        <w:ind w:left="426"/>
      </w:pPr>
      <w:bookmarkStart w:id="7" w:name="_Toc337938414"/>
      <w:r w:rsidRPr="0073605A"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4055"/>
      </w:tblGrid>
      <w:tr w:rsidR="00F02164" w:rsidRPr="0073605A" w:rsidTr="00F06ECA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F02164" w:rsidRPr="0073605A" w:rsidTr="00F06ECA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</w:tbl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8" w:name="_Toc345585155"/>
      <w:r w:rsidRPr="00485090">
        <w:rPr>
          <w:sz w:val="28"/>
          <w:szCs w:val="28"/>
        </w:rPr>
        <w:t>SERVICIO</w:t>
      </w:r>
      <w:bookmarkEnd w:id="7"/>
      <w:bookmarkEnd w:id="8"/>
    </w:p>
    <w:p w:rsidR="00F02164" w:rsidRPr="0073605A" w:rsidRDefault="00F02164" w:rsidP="0073605A">
      <w:pPr>
        <w:spacing w:before="240"/>
        <w:ind w:left="426"/>
      </w:pPr>
      <w:r w:rsidRPr="0073605A"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4055"/>
      </w:tblGrid>
      <w:tr w:rsidR="00F02164" w:rsidRPr="0073605A" w:rsidTr="00F06ECA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F02164" w:rsidRPr="0073605A" w:rsidTr="00F06ECA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F02164" w:rsidRPr="0073605A" w:rsidTr="00F06ECA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Servicio</w:t>
            </w:r>
          </w:p>
        </w:tc>
      </w:tr>
    </w:tbl>
    <w:p w:rsidR="00F02164" w:rsidRPr="0073605A" w:rsidRDefault="00F02164" w:rsidP="0073605A">
      <w:pPr>
        <w:spacing w:after="0"/>
      </w:pPr>
    </w:p>
    <w:p w:rsidR="00F02164" w:rsidRPr="0073605A" w:rsidRDefault="00F02164" w:rsidP="0073605A">
      <w:pPr>
        <w:spacing w:after="0"/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9" w:name="_Toc337938417"/>
      <w:bookmarkStart w:id="10" w:name="_Toc345585156"/>
      <w:r w:rsidRPr="00485090">
        <w:rPr>
          <w:sz w:val="28"/>
          <w:szCs w:val="28"/>
        </w:rPr>
        <w:t>ROL</w:t>
      </w:r>
      <w:bookmarkEnd w:id="9"/>
      <w:bookmarkEnd w:id="10"/>
    </w:p>
    <w:p w:rsidR="00F02164" w:rsidRPr="0073605A" w:rsidRDefault="00F02164" w:rsidP="0073605A">
      <w:pPr>
        <w:spacing w:before="240"/>
        <w:ind w:left="426"/>
      </w:pPr>
      <w:bookmarkStart w:id="11" w:name="_Toc337938418"/>
      <w:r w:rsidRPr="0073605A">
        <w:t>Representa el registro de roles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</w:tblGrid>
      <w:tr w:rsidR="00F02164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varchar(25)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F02164" w:rsidRPr="0073605A" w:rsidRDefault="00F02164" w:rsidP="0073605A">
      <w:pPr>
        <w:spacing w:after="0"/>
        <w:ind w:left="786"/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12" w:name="_Toc345585157"/>
      <w:r w:rsidRPr="00485090">
        <w:rPr>
          <w:sz w:val="28"/>
          <w:szCs w:val="28"/>
        </w:rPr>
        <w:t>INDICADOR</w:t>
      </w:r>
      <w:bookmarkEnd w:id="11"/>
      <w:bookmarkEnd w:id="12"/>
    </w:p>
    <w:p w:rsidR="00F02164" w:rsidRPr="0073605A" w:rsidRDefault="00F02164" w:rsidP="0073605A">
      <w:pPr>
        <w:spacing w:before="240"/>
        <w:ind w:left="426"/>
      </w:pPr>
      <w:bookmarkStart w:id="13" w:name="_Toc337938419"/>
      <w:r w:rsidRPr="0073605A">
        <w:t>Representa el registro de indicadores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</w:tblGrid>
      <w:tr w:rsidR="00F02164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F02164" w:rsidRPr="0073605A" w:rsidRDefault="00F02164" w:rsidP="0073605A">
      <w:pPr>
        <w:rPr>
          <w:rFonts w:ascii="Arial" w:hAnsi="Arial" w:cs="Arial"/>
          <w:b/>
          <w:szCs w:val="24"/>
        </w:rPr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14" w:name="_Toc345585158"/>
      <w:r w:rsidRPr="00485090">
        <w:rPr>
          <w:sz w:val="28"/>
          <w:szCs w:val="28"/>
        </w:rPr>
        <w:t>CONTRATO_INDICADOR</w:t>
      </w:r>
      <w:bookmarkEnd w:id="13"/>
      <w:bookmarkEnd w:id="14"/>
    </w:p>
    <w:p w:rsidR="00F02164" w:rsidRPr="0073605A" w:rsidRDefault="00F02164" w:rsidP="0073605A">
      <w:pPr>
        <w:ind w:left="426"/>
      </w:pPr>
      <w:bookmarkStart w:id="15" w:name="_Toc337938420"/>
      <w:r w:rsidRPr="0073605A"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4111"/>
      </w:tblGrid>
      <w:tr w:rsidR="00F02164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F02164" w:rsidRPr="0073605A" w:rsidRDefault="00F02164" w:rsidP="0073605A">
      <w:pPr>
        <w:spacing w:after="0"/>
        <w:ind w:left="786"/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16" w:name="_Toc345585159"/>
      <w:r w:rsidRPr="00485090">
        <w:rPr>
          <w:sz w:val="28"/>
          <w:szCs w:val="28"/>
        </w:rPr>
        <w:t>ENTREGABLE</w:t>
      </w:r>
      <w:bookmarkEnd w:id="15"/>
      <w:bookmarkEnd w:id="16"/>
    </w:p>
    <w:p w:rsidR="00F02164" w:rsidRPr="0073605A" w:rsidRDefault="00F02164" w:rsidP="0073605A">
      <w:pPr>
        <w:ind w:left="426"/>
      </w:pPr>
      <w:r w:rsidRPr="0073605A">
        <w:t>Representa el registro de los entregables para un contrato o adenda.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4111"/>
      </w:tblGrid>
      <w:tr w:rsidR="00F02164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F02164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F02164" w:rsidRPr="0073605A" w:rsidRDefault="00F02164" w:rsidP="0073605A">
      <w:pPr>
        <w:spacing w:after="0"/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17" w:name="_Toc337938421"/>
      <w:bookmarkStart w:id="18" w:name="_Toc345585160"/>
      <w:r w:rsidRPr="00485090">
        <w:rPr>
          <w:sz w:val="28"/>
          <w:szCs w:val="28"/>
        </w:rPr>
        <w:t>CONTRATO_ENTREGABLE</w:t>
      </w:r>
      <w:bookmarkEnd w:id="17"/>
      <w:bookmarkEnd w:id="18"/>
    </w:p>
    <w:p w:rsidR="00F02164" w:rsidRPr="0073605A" w:rsidRDefault="00F02164" w:rsidP="0073605A">
      <w:pPr>
        <w:ind w:left="426"/>
      </w:pPr>
      <w:bookmarkStart w:id="19" w:name="_Toc337938422"/>
      <w:r w:rsidRPr="0073605A">
        <w:t>Representa el registro de los entregables para un contrato o adenda.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698"/>
        <w:gridCol w:w="1736"/>
        <w:gridCol w:w="4120"/>
      </w:tblGrid>
      <w:tr w:rsidR="00F02164" w:rsidRPr="0073605A" w:rsidTr="00F06ECA">
        <w:trPr>
          <w:trHeight w:val="325"/>
        </w:trPr>
        <w:tc>
          <w:tcPr>
            <w:tcW w:w="15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CODIGO_CONTRATO_ENTREGABLE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Contrato/Entregable</w:t>
            </w:r>
          </w:p>
        </w:tc>
      </w:tr>
      <w:tr w:rsidR="00F02164" w:rsidRPr="0073605A" w:rsidTr="00F06ECA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F02164" w:rsidRPr="0073605A" w:rsidTr="00F06ECA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F02164" w:rsidRPr="0073605A" w:rsidTr="00F06ECA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F02164" w:rsidRPr="0073605A" w:rsidTr="00F06ECA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</w:tbl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20" w:name="_Toc345585161"/>
      <w:r w:rsidRPr="00485090">
        <w:rPr>
          <w:sz w:val="28"/>
          <w:szCs w:val="28"/>
        </w:rPr>
        <w:t>INCUMPLIMIENTO</w:t>
      </w:r>
      <w:bookmarkEnd w:id="19"/>
      <w:bookmarkEnd w:id="20"/>
    </w:p>
    <w:p w:rsidR="00F02164" w:rsidRPr="0073605A" w:rsidRDefault="00F02164" w:rsidP="0073605A">
      <w:pPr>
        <w:ind w:left="426"/>
      </w:pPr>
      <w:bookmarkStart w:id="21" w:name="_Toc337938423"/>
      <w:r w:rsidRPr="0073605A"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850"/>
        <w:gridCol w:w="1569"/>
        <w:gridCol w:w="4135"/>
      </w:tblGrid>
      <w:tr w:rsidR="00F02164" w:rsidRPr="0073605A" w:rsidTr="00F06ECA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Incumplimiento</w:t>
            </w:r>
          </w:p>
        </w:tc>
      </w:tr>
      <w:tr w:rsidR="00F02164" w:rsidRPr="0073605A" w:rsidTr="00F06ECA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F02164" w:rsidRPr="0073605A" w:rsidTr="00F06ECA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F02164" w:rsidRPr="0073605A" w:rsidTr="00F06ECA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</w:tbl>
    <w:p w:rsidR="00F02164" w:rsidRPr="0073605A" w:rsidRDefault="00F02164" w:rsidP="0073605A">
      <w:pPr>
        <w:spacing w:after="0"/>
        <w:rPr>
          <w:rFonts w:ascii="Arial" w:hAnsi="Arial" w:cs="Arial"/>
          <w:b/>
          <w:szCs w:val="24"/>
        </w:rPr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22" w:name="_Toc345585162"/>
      <w:r w:rsidRPr="00485090">
        <w:rPr>
          <w:sz w:val="28"/>
          <w:szCs w:val="28"/>
        </w:rPr>
        <w:t>MONEDA</w:t>
      </w:r>
      <w:bookmarkEnd w:id="21"/>
      <w:bookmarkEnd w:id="22"/>
    </w:p>
    <w:p w:rsidR="00F02164" w:rsidRPr="0073605A" w:rsidRDefault="00F02164" w:rsidP="0073605A">
      <w:pPr>
        <w:ind w:left="426"/>
      </w:pPr>
      <w:bookmarkStart w:id="23" w:name="_Toc337938424"/>
      <w:r w:rsidRPr="0073605A"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F02164" w:rsidRPr="0073605A" w:rsidTr="00F06ECA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24" w:name="_Toc345585163"/>
      <w:r w:rsidRPr="00485090">
        <w:rPr>
          <w:sz w:val="28"/>
          <w:szCs w:val="28"/>
        </w:rPr>
        <w:t>CONTRATO_CLAUSULA</w:t>
      </w:r>
      <w:bookmarkEnd w:id="23"/>
      <w:bookmarkEnd w:id="24"/>
    </w:p>
    <w:p w:rsidR="00F02164" w:rsidRPr="0073605A" w:rsidRDefault="00F02164" w:rsidP="0073605A">
      <w:pPr>
        <w:ind w:left="426"/>
      </w:pPr>
      <w:bookmarkStart w:id="25" w:name="_Toc337938425"/>
      <w:r w:rsidRPr="0073605A">
        <w:t>Representa el registro de las cláusulas establecidas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352"/>
        <w:gridCol w:w="1559"/>
        <w:gridCol w:w="4111"/>
      </w:tblGrid>
      <w:tr w:rsidR="00F02164" w:rsidRPr="0073605A" w:rsidTr="00F06ECA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Clausula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Adenda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Clausula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Clausula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PORCENTAJE_SANCION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de la sanción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</w:tbl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26" w:name="_Toc337938426"/>
      <w:bookmarkStart w:id="27" w:name="_Toc345585164"/>
      <w:bookmarkEnd w:id="25"/>
      <w:r w:rsidRPr="00485090">
        <w:rPr>
          <w:sz w:val="28"/>
          <w:szCs w:val="28"/>
        </w:rPr>
        <w:t>CONTRATO_ROL</w:t>
      </w:r>
      <w:bookmarkEnd w:id="26"/>
      <w:bookmarkEnd w:id="27"/>
    </w:p>
    <w:p w:rsidR="00F02164" w:rsidRPr="0073605A" w:rsidRDefault="00F02164" w:rsidP="0073605A">
      <w:pPr>
        <w:ind w:left="426"/>
      </w:pPr>
      <w:bookmarkStart w:id="28" w:name="_Toc337938427"/>
      <w:r w:rsidRPr="0073605A"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F02164" w:rsidRPr="0073605A" w:rsidTr="00F06ECA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F02164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F02164" w:rsidRPr="0073605A" w:rsidRDefault="00F02164" w:rsidP="0073605A">
      <w:pPr>
        <w:spacing w:before="240"/>
        <w:rPr>
          <w:rFonts w:ascii="Arial" w:hAnsi="Arial" w:cs="Arial"/>
          <w:b/>
          <w:szCs w:val="24"/>
        </w:rPr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29" w:name="_Toc345585165"/>
      <w:r w:rsidRPr="00485090">
        <w:rPr>
          <w:sz w:val="28"/>
          <w:szCs w:val="28"/>
        </w:rPr>
        <w:t>INCUMPLIMIENTO_CLAUSULA</w:t>
      </w:r>
      <w:bookmarkEnd w:id="28"/>
      <w:bookmarkEnd w:id="29"/>
    </w:p>
    <w:p w:rsidR="00F02164" w:rsidRPr="0073605A" w:rsidRDefault="00F02164" w:rsidP="0073605A">
      <w:pPr>
        <w:ind w:left="426"/>
      </w:pPr>
      <w:bookmarkStart w:id="30" w:name="_Toc337938428"/>
      <w:r w:rsidRPr="0073605A">
        <w:t>Representa el registro de las clausulas en las que se incurrió por un incumplimiento.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352"/>
        <w:gridCol w:w="1600"/>
        <w:gridCol w:w="4109"/>
      </w:tblGrid>
      <w:tr w:rsidR="00F02164" w:rsidRPr="0073605A" w:rsidTr="00F06ECA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F02164" w:rsidRPr="0073605A" w:rsidTr="00F06ECA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F02164" w:rsidRPr="0073605A" w:rsidTr="00F06ECA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por incumplimiento</w:t>
            </w:r>
          </w:p>
        </w:tc>
      </w:tr>
    </w:tbl>
    <w:p w:rsidR="00F02164" w:rsidRPr="0073605A" w:rsidRDefault="00F02164" w:rsidP="0073605A">
      <w:pPr>
        <w:spacing w:before="240"/>
        <w:rPr>
          <w:rFonts w:ascii="Arial" w:hAnsi="Arial" w:cs="Arial"/>
          <w:b/>
          <w:szCs w:val="24"/>
        </w:rPr>
      </w:pPr>
      <w:bookmarkStart w:id="31" w:name="_Toc337938429"/>
      <w:bookmarkEnd w:id="30"/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32" w:name="_Toc345585166"/>
      <w:r w:rsidRPr="00485090">
        <w:rPr>
          <w:sz w:val="28"/>
          <w:szCs w:val="28"/>
        </w:rPr>
        <w:t>CLAUSULA</w:t>
      </w:r>
      <w:bookmarkEnd w:id="31"/>
      <w:bookmarkEnd w:id="32"/>
    </w:p>
    <w:p w:rsidR="00F02164" w:rsidRPr="0073605A" w:rsidRDefault="00F02164" w:rsidP="0073605A">
      <w:pPr>
        <w:ind w:left="426"/>
      </w:pPr>
      <w:r w:rsidRPr="0073605A">
        <w:t>Representa el registro de las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F02164" w:rsidRPr="0073605A" w:rsidTr="00F06ECA">
        <w:trPr>
          <w:trHeight w:val="315"/>
        </w:trPr>
        <w:tc>
          <w:tcPr>
            <w:tcW w:w="2835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F02164" w:rsidRPr="000734E1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</w:tcPr>
          <w:p w:rsidR="00F02164" w:rsidRPr="00485090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r w:rsidRPr="00485090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Código de Tipo de Clausula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Cláusula</w:t>
            </w:r>
          </w:p>
        </w:tc>
      </w:tr>
    </w:tbl>
    <w:p w:rsidR="00F02164" w:rsidRPr="0073605A" w:rsidRDefault="00F02164" w:rsidP="0073605A">
      <w:pPr>
        <w:keepNext/>
        <w:spacing w:after="0"/>
        <w:ind w:left="426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33" w:name="_Toc345585167"/>
      <w:r w:rsidRPr="00485090">
        <w:rPr>
          <w:sz w:val="28"/>
          <w:szCs w:val="28"/>
        </w:rPr>
        <w:t>TIPO_CLAUSULA</w:t>
      </w:r>
      <w:bookmarkEnd w:id="33"/>
      <w:r w:rsidRPr="00485090">
        <w:rPr>
          <w:sz w:val="28"/>
          <w:szCs w:val="28"/>
        </w:rPr>
        <w:tab/>
      </w:r>
    </w:p>
    <w:p w:rsidR="00F02164" w:rsidRPr="0073605A" w:rsidRDefault="00F02164" w:rsidP="0073605A">
      <w:pPr>
        <w:ind w:left="426"/>
      </w:pPr>
      <w:r w:rsidRPr="0073605A">
        <w:t>Representa el registro del tipo de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F02164" w:rsidRPr="0073605A" w:rsidTr="00F06ECA">
        <w:trPr>
          <w:trHeight w:val="315"/>
        </w:trPr>
        <w:tc>
          <w:tcPr>
            <w:tcW w:w="2835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0734E1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</w:tcPr>
          <w:p w:rsidR="00F02164" w:rsidRPr="00485090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r w:rsidRPr="00485090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Código de Tipo de Cláusula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Tipo de Cláusula</w:t>
            </w:r>
          </w:p>
        </w:tc>
      </w:tr>
    </w:tbl>
    <w:p w:rsidR="00F02164" w:rsidRPr="0073605A" w:rsidRDefault="00F02164" w:rsidP="0073605A">
      <w:pPr>
        <w:rPr>
          <w:lang w:eastAsia="es-ES"/>
        </w:rPr>
      </w:pPr>
    </w:p>
    <w:p w:rsidR="00F02164" w:rsidRPr="00485090" w:rsidRDefault="00F02164" w:rsidP="00485090">
      <w:pPr>
        <w:pStyle w:val="Heading1"/>
        <w:numPr>
          <w:ilvl w:val="0"/>
          <w:numId w:val="15"/>
        </w:numPr>
        <w:rPr>
          <w:sz w:val="28"/>
          <w:szCs w:val="28"/>
        </w:rPr>
      </w:pPr>
      <w:bookmarkStart w:id="34" w:name="_Toc345585168"/>
      <w:r w:rsidRPr="00485090">
        <w:rPr>
          <w:sz w:val="28"/>
          <w:szCs w:val="28"/>
        </w:rPr>
        <w:t>ADDENDA</w:t>
      </w:r>
      <w:bookmarkEnd w:id="34"/>
    </w:p>
    <w:p w:rsidR="00F02164" w:rsidRPr="0073605A" w:rsidRDefault="00F02164" w:rsidP="0073605A">
      <w:pPr>
        <w:ind w:left="426"/>
      </w:pPr>
      <w:r w:rsidRPr="0073605A">
        <w:t>Representa el registro de las addendas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F02164" w:rsidRPr="0073605A" w:rsidTr="00F06ECA">
        <w:trPr>
          <w:trHeight w:val="315"/>
        </w:trPr>
        <w:tc>
          <w:tcPr>
            <w:tcW w:w="2835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Addenda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char(10)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Número de Addenda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varchar(500)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 de Addenda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  <w:tr w:rsidR="00F02164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</w:tcPr>
          <w:p w:rsidR="00F02164" w:rsidRPr="0073605A" w:rsidRDefault="00F021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F02164" w:rsidRPr="0073605A" w:rsidRDefault="00F02164" w:rsidP="0073605A">
      <w:pPr>
        <w:keepNext/>
        <w:spacing w:after="0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  <w:bookmarkStart w:id="35" w:name="_GoBack"/>
      <w:bookmarkEnd w:id="35"/>
    </w:p>
    <w:sectPr w:rsidR="00F02164" w:rsidRPr="0073605A" w:rsidSect="008432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164" w:rsidRDefault="00F02164" w:rsidP="00E77EC8">
      <w:pPr>
        <w:spacing w:after="0" w:line="240" w:lineRule="auto"/>
      </w:pPr>
      <w:r>
        <w:separator/>
      </w:r>
    </w:p>
  </w:endnote>
  <w:endnote w:type="continuationSeparator" w:id="0">
    <w:p w:rsidR="00F02164" w:rsidRDefault="00F02164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54"/>
      <w:gridCol w:w="3162"/>
      <w:gridCol w:w="3162"/>
    </w:tblGrid>
    <w:tr w:rsidR="00F02164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164" w:rsidRPr="000F120A" w:rsidRDefault="00F02164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164" w:rsidRPr="000F120A" w:rsidRDefault="00F02164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2013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164" w:rsidRPr="000F120A" w:rsidRDefault="00F02164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PageNumber"/>
              <w:rFonts w:ascii="Arial" w:hAnsi="Arial" w:cs="Arial"/>
              <w:sz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</w:rPr>
            <w:t>2</w:t>
          </w:r>
          <w:r w:rsidRPr="000F120A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</w:tr>
  </w:tbl>
  <w:p w:rsidR="00F02164" w:rsidRDefault="00F021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164" w:rsidRDefault="00F02164" w:rsidP="00E77EC8">
      <w:pPr>
        <w:spacing w:after="0" w:line="240" w:lineRule="auto"/>
      </w:pPr>
      <w:r>
        <w:separator/>
      </w:r>
    </w:p>
  </w:footnote>
  <w:footnote w:type="continuationSeparator" w:id="0">
    <w:p w:rsidR="00F02164" w:rsidRDefault="00F02164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271"/>
      <w:gridCol w:w="3179"/>
    </w:tblGrid>
    <w:tr w:rsidR="00F02164" w:rsidRPr="000F120A" w:rsidTr="00E77EC8">
      <w:trPr>
        <w:trHeight w:val="269"/>
      </w:trPr>
      <w:tc>
        <w:tcPr>
          <w:tcW w:w="6379" w:type="dxa"/>
        </w:tcPr>
        <w:p w:rsidR="00F02164" w:rsidRPr="000F120A" w:rsidRDefault="00F02164" w:rsidP="00E77EC8">
          <w:pPr>
            <w:pStyle w:val="NoSpacing"/>
          </w:pPr>
          <w:fldSimple w:instr=" SUBJECT  \* MERGEFORMAT ">
            <w:r w:rsidRPr="000F120A">
              <w:t>&lt;Gestión de Contratos del Cliente&gt;</w:t>
            </w:r>
          </w:fldSimple>
        </w:p>
      </w:tc>
      <w:tc>
        <w:tcPr>
          <w:tcW w:w="3179" w:type="dxa"/>
        </w:tcPr>
        <w:p w:rsidR="00F02164" w:rsidRPr="000F120A" w:rsidRDefault="00F02164" w:rsidP="00E77EC8">
          <w:pPr>
            <w:pStyle w:val="NoSpacing"/>
          </w:pPr>
          <w:r>
            <w:t xml:space="preserve">  Versión:           2.1</w:t>
          </w:r>
        </w:p>
      </w:tc>
    </w:tr>
    <w:tr w:rsidR="00F02164" w:rsidRPr="000F120A" w:rsidTr="00D91626">
      <w:tc>
        <w:tcPr>
          <w:tcW w:w="6379" w:type="dxa"/>
        </w:tcPr>
        <w:p w:rsidR="00F02164" w:rsidRPr="000F120A" w:rsidRDefault="00F02164" w:rsidP="00E77EC8">
          <w:pPr>
            <w:pStyle w:val="NoSpacing"/>
          </w:pPr>
          <w:fldSimple w:instr=" TITLE  \* MERGEFORMAT ">
            <w:r w:rsidRPr="000F120A">
              <w:t>Diccionario de Datos</w:t>
            </w:r>
          </w:fldSimple>
        </w:p>
      </w:tc>
      <w:tc>
        <w:tcPr>
          <w:tcW w:w="3179" w:type="dxa"/>
        </w:tcPr>
        <w:p w:rsidR="00F02164" w:rsidRPr="000F120A" w:rsidRDefault="00F02164" w:rsidP="00496C67">
          <w:pPr>
            <w:pStyle w:val="NoSpacing"/>
          </w:pPr>
          <w:r w:rsidRPr="000F120A">
            <w:t xml:space="preserve">  Fecha: </w:t>
          </w:r>
          <w:r>
            <w:t>10</w:t>
          </w:r>
          <w:r w:rsidRPr="000F120A">
            <w:t>/0</w:t>
          </w:r>
          <w:r>
            <w:t>1/2013</w:t>
          </w:r>
        </w:p>
      </w:tc>
    </w:tr>
    <w:tr w:rsidR="00F02164" w:rsidRPr="000F120A" w:rsidTr="00D91626">
      <w:tc>
        <w:tcPr>
          <w:tcW w:w="9558" w:type="dxa"/>
          <w:gridSpan w:val="2"/>
        </w:tcPr>
        <w:p w:rsidR="00F02164" w:rsidRPr="000F120A" w:rsidRDefault="00F02164" w:rsidP="00E77EC8">
          <w:pPr>
            <w:pStyle w:val="NoSpacing"/>
          </w:pPr>
          <w:r w:rsidRPr="000F120A">
            <w:rPr>
              <w:szCs w:val="18"/>
            </w:rPr>
            <w:t>TMD-001-DC</w:t>
          </w:r>
        </w:p>
      </w:tc>
    </w:tr>
  </w:tbl>
  <w:p w:rsidR="00F02164" w:rsidRDefault="00F021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62A8B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26A46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9D09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1562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F2BB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8699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1C0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8EA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A006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C442B8"/>
    <w:multiLevelType w:val="hybridMultilevel"/>
    <w:tmpl w:val="86060C16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D172B6D"/>
    <w:multiLevelType w:val="hybridMultilevel"/>
    <w:tmpl w:val="B70CE9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84E"/>
    <w:rsid w:val="0004166C"/>
    <w:rsid w:val="000734E1"/>
    <w:rsid w:val="0008273D"/>
    <w:rsid w:val="000846C7"/>
    <w:rsid w:val="000C046F"/>
    <w:rsid w:val="000C3CCE"/>
    <w:rsid w:val="000C5105"/>
    <w:rsid w:val="000E1F50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D7743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1D9B"/>
    <w:rsid w:val="004551A6"/>
    <w:rsid w:val="00467C74"/>
    <w:rsid w:val="0048256C"/>
    <w:rsid w:val="00485090"/>
    <w:rsid w:val="00495EF3"/>
    <w:rsid w:val="00496C67"/>
    <w:rsid w:val="004A13EF"/>
    <w:rsid w:val="004B6EF3"/>
    <w:rsid w:val="004B7FFB"/>
    <w:rsid w:val="004E0DEB"/>
    <w:rsid w:val="004F47A9"/>
    <w:rsid w:val="00505BCB"/>
    <w:rsid w:val="005063C8"/>
    <w:rsid w:val="00506AC6"/>
    <w:rsid w:val="00520D5F"/>
    <w:rsid w:val="00527578"/>
    <w:rsid w:val="0054569F"/>
    <w:rsid w:val="00551DED"/>
    <w:rsid w:val="005720F7"/>
    <w:rsid w:val="005902D2"/>
    <w:rsid w:val="005C69A8"/>
    <w:rsid w:val="005F5B6A"/>
    <w:rsid w:val="00602E79"/>
    <w:rsid w:val="00621280"/>
    <w:rsid w:val="006331C5"/>
    <w:rsid w:val="00647634"/>
    <w:rsid w:val="00654093"/>
    <w:rsid w:val="006632CB"/>
    <w:rsid w:val="0067388D"/>
    <w:rsid w:val="006A199F"/>
    <w:rsid w:val="006B0206"/>
    <w:rsid w:val="006C1A45"/>
    <w:rsid w:val="006D2D5B"/>
    <w:rsid w:val="006F13FA"/>
    <w:rsid w:val="006F4539"/>
    <w:rsid w:val="007355EE"/>
    <w:rsid w:val="0073605A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2119"/>
    <w:rsid w:val="00807FF3"/>
    <w:rsid w:val="00811142"/>
    <w:rsid w:val="0081181C"/>
    <w:rsid w:val="00816890"/>
    <w:rsid w:val="0084328B"/>
    <w:rsid w:val="008473E5"/>
    <w:rsid w:val="00862460"/>
    <w:rsid w:val="00871872"/>
    <w:rsid w:val="00876440"/>
    <w:rsid w:val="008908B3"/>
    <w:rsid w:val="008A652B"/>
    <w:rsid w:val="008E4E5A"/>
    <w:rsid w:val="009431F4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B7CF1"/>
    <w:rsid w:val="00BC3046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B514A"/>
    <w:rsid w:val="00EC7CFB"/>
    <w:rsid w:val="00ED00FF"/>
    <w:rsid w:val="00F02164"/>
    <w:rsid w:val="00F06ECA"/>
    <w:rsid w:val="00F57C5F"/>
    <w:rsid w:val="00F61B5F"/>
    <w:rsid w:val="00F62C7D"/>
    <w:rsid w:val="00F74DAF"/>
    <w:rsid w:val="00F8531D"/>
    <w:rsid w:val="00F9339D"/>
    <w:rsid w:val="00FB0586"/>
    <w:rsid w:val="00FB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3605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73E5"/>
    <w:rPr>
      <w:rFonts w:ascii="Cambria" w:hAnsi="Cambria" w:cs="Times New Roman"/>
      <w:b/>
      <w:kern w:val="32"/>
      <w:sz w:val="32"/>
      <w:lang w:val="es-PE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3605A"/>
    <w:rPr>
      <w:rFonts w:ascii="Cambria" w:hAnsi="Cambria" w:cs="Times New Roman"/>
      <w:b/>
      <w:bCs/>
      <w:color w:val="4F81BD"/>
      <w:sz w:val="26"/>
      <w:szCs w:val="26"/>
      <w:lang w:val="es-PE" w:eastAsia="en-US"/>
    </w:rPr>
  </w:style>
  <w:style w:type="paragraph" w:styleId="NoSpacing">
    <w:name w:val="No Spacing"/>
    <w:uiPriority w:val="99"/>
    <w:qFormat/>
    <w:rsid w:val="009C1A0A"/>
    <w:rPr>
      <w:lang w:val="es-PE" w:eastAsia="en-US"/>
    </w:rPr>
  </w:style>
  <w:style w:type="paragraph" w:styleId="Header">
    <w:name w:val="header"/>
    <w:basedOn w:val="Normal"/>
    <w:link w:val="HeaderCh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7EC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7EC8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D80EC9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CE42B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42BB"/>
    <w:rPr>
      <w:rFonts w:ascii="Tahoma" w:hAnsi="Tahoma" w:cs="Times New Roman"/>
      <w:sz w:val="16"/>
    </w:rPr>
  </w:style>
  <w:style w:type="paragraph" w:styleId="TOC1">
    <w:name w:val="toc 1"/>
    <w:basedOn w:val="Normal"/>
    <w:next w:val="Normal"/>
    <w:autoRedefine/>
    <w:uiPriority w:val="99"/>
    <w:locked/>
    <w:rsid w:val="0067388D"/>
  </w:style>
  <w:style w:type="character" w:styleId="Hyperlink">
    <w:name w:val="Hyperlink"/>
    <w:basedOn w:val="DefaultParagraphFont"/>
    <w:uiPriority w:val="99"/>
    <w:rsid w:val="0067388D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57C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57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57C5F"/>
    <w:rPr>
      <w:rFonts w:cs="Times New Roman"/>
      <w:lang w:val="es-P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57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57C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96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8</Pages>
  <Words>1231</Words>
  <Characters>6773</Characters>
  <Application>Microsoft Office Outlook</Application>
  <DocSecurity>0</DocSecurity>
  <Lines>0</Lines>
  <Paragraphs>0</Paragraphs>
  <ScaleCrop>false</ScaleCrop>
  <Company>Registered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grojas</cp:lastModifiedBy>
  <cp:revision>5</cp:revision>
  <dcterms:created xsi:type="dcterms:W3CDTF">2013-01-10T17:16:00Z</dcterms:created>
  <dcterms:modified xsi:type="dcterms:W3CDTF">2013-01-10T17:58:00Z</dcterms:modified>
</cp:coreProperties>
</file>