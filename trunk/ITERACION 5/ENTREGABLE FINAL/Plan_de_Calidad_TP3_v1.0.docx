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F04" w:rsidRPr="003334EA" w:rsidRDefault="00330F04" w:rsidP="00AE04AC">
      <w:pPr>
        <w:spacing w:before="240" w:after="0" w:line="360" w:lineRule="auto"/>
        <w:ind w:left="1416" w:hanging="1416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PROYECTO: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SISTEMA INTEGRADO DE GESTION DE TI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MÓDULO: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GESTI</w:t>
      </w:r>
      <w:r w:rsidR="00B90108" w:rsidRPr="003334EA">
        <w:rPr>
          <w:rFonts w:ascii="Arial" w:hAnsi="Arial" w:cs="Arial"/>
          <w:b/>
          <w:sz w:val="24"/>
          <w:szCs w:val="24"/>
        </w:rPr>
        <w:t>Ó</w:t>
      </w:r>
      <w:r w:rsidRPr="003334EA">
        <w:rPr>
          <w:rFonts w:ascii="Arial" w:hAnsi="Arial" w:cs="Arial"/>
          <w:b/>
          <w:sz w:val="24"/>
          <w:szCs w:val="24"/>
        </w:rPr>
        <w:t>N DE CONTRATOS DE CLIENTES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>
        <w:rPr>
          <w:rFonts w:ascii="Arial" w:hAnsi="Arial" w:cs="Arial"/>
          <w:b/>
          <w:color w:val="9E0000"/>
          <w:sz w:val="24"/>
          <w:szCs w:val="24"/>
        </w:rPr>
        <w:t>(</w:t>
      </w:r>
      <w:r w:rsidR="00ED45D6">
        <w:rPr>
          <w:rFonts w:ascii="Arial" w:hAnsi="Arial" w:cs="Arial"/>
          <w:b/>
          <w:color w:val="9E0000"/>
          <w:sz w:val="24"/>
          <w:szCs w:val="24"/>
        </w:rPr>
        <w:t>PLAN DE CALIDAD</w:t>
      </w:r>
      <w:r w:rsidRPr="003334EA">
        <w:rPr>
          <w:rFonts w:ascii="Arial" w:hAnsi="Arial" w:cs="Arial"/>
          <w:b/>
          <w:color w:val="9E0000"/>
          <w:sz w:val="24"/>
          <w:szCs w:val="24"/>
        </w:rPr>
        <w:t>)</w:t>
      </w:r>
    </w:p>
    <w:p w:rsidR="00330F04" w:rsidRPr="003334EA" w:rsidRDefault="00330F04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INTEGRANTES: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201000179 – ORLANDO SEDAMANO CORNEJO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200921269 – PAOLA ROJAS CHICOMA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201000091 – GABRIELA ROJAS MUNIVE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200921266 – AUGUSTO SUAREZ GUTIERREZ</w:t>
      </w:r>
    </w:p>
    <w:p w:rsidR="00330F04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200800251 – PABLO ROBLES CACHA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851B5">
        <w:rPr>
          <w:rFonts w:ascii="Arial" w:hAnsi="Arial" w:cs="Arial"/>
          <w:sz w:val="24"/>
          <w:szCs w:val="24"/>
        </w:rPr>
        <w:t>200111118</w:t>
      </w:r>
      <w:r>
        <w:rPr>
          <w:rFonts w:ascii="Arial" w:hAnsi="Arial" w:cs="Arial"/>
          <w:sz w:val="24"/>
          <w:szCs w:val="24"/>
        </w:rPr>
        <w:t xml:space="preserve"> - </w:t>
      </w:r>
      <w:r w:rsidRPr="002851B5">
        <w:rPr>
          <w:rFonts w:ascii="Arial" w:hAnsi="Arial" w:cs="Arial"/>
          <w:sz w:val="24"/>
          <w:szCs w:val="24"/>
        </w:rPr>
        <w:t>MARCO ANTONIO</w:t>
      </w:r>
      <w:r>
        <w:rPr>
          <w:rFonts w:ascii="Arial" w:hAnsi="Arial" w:cs="Arial"/>
          <w:sz w:val="24"/>
          <w:szCs w:val="24"/>
        </w:rPr>
        <w:t xml:space="preserve"> </w:t>
      </w:r>
      <w:r w:rsidRPr="002851B5">
        <w:rPr>
          <w:rFonts w:ascii="Arial" w:hAnsi="Arial" w:cs="Arial"/>
          <w:sz w:val="24"/>
          <w:szCs w:val="24"/>
        </w:rPr>
        <w:t>BUSTINZA LAURENTE</w:t>
      </w:r>
    </w:p>
    <w:p w:rsidR="00330F04" w:rsidRPr="003334EA" w:rsidRDefault="00330F04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ASIGNATURA:</w:t>
      </w:r>
    </w:p>
    <w:p w:rsidR="00330F04" w:rsidRPr="003334EA" w:rsidRDefault="00B90108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DE PROYECTOS 3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 xml:space="preserve">ASESORES: </w:t>
      </w:r>
    </w:p>
    <w:p w:rsidR="00330F04" w:rsidRPr="002851B5" w:rsidRDefault="00B90108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lang w:val="es-ES"/>
        </w:rPr>
        <w:t>É</w:t>
      </w:r>
      <w:r>
        <w:rPr>
          <w:rFonts w:ascii="Arial" w:hAnsi="Arial" w:cs="Arial"/>
          <w:sz w:val="24"/>
          <w:szCs w:val="24"/>
        </w:rPr>
        <w:t>CTOR EDUARDO MENDIVIL RIVAS</w:t>
      </w:r>
    </w:p>
    <w:p w:rsidR="00330F04" w:rsidRPr="003334EA" w:rsidRDefault="00B90108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DAVID EDUARDO</w:t>
      </w:r>
      <w:r w:rsidR="00330F04" w:rsidRPr="002851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RODRÍGUEZ CONDEZO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34EA">
        <w:rPr>
          <w:rFonts w:ascii="Arial" w:hAnsi="Arial" w:cs="Arial"/>
          <w:b/>
          <w:sz w:val="24"/>
          <w:szCs w:val="24"/>
        </w:rPr>
        <w:t>SECCIÓN:</w:t>
      </w:r>
    </w:p>
    <w:p w:rsidR="00330F04" w:rsidRPr="003334EA" w:rsidRDefault="00330F04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334EA">
        <w:rPr>
          <w:rFonts w:ascii="Arial" w:hAnsi="Arial" w:cs="Arial"/>
          <w:sz w:val="24"/>
          <w:szCs w:val="24"/>
        </w:rPr>
        <w:t>E</w:t>
      </w:r>
      <w:r w:rsidR="00B90108">
        <w:rPr>
          <w:rFonts w:ascii="Arial" w:hAnsi="Arial" w:cs="Arial"/>
          <w:sz w:val="24"/>
          <w:szCs w:val="24"/>
        </w:rPr>
        <w:t>A</w:t>
      </w:r>
      <w:r w:rsidRPr="003334EA">
        <w:rPr>
          <w:rFonts w:ascii="Arial" w:hAnsi="Arial" w:cs="Arial"/>
          <w:sz w:val="24"/>
          <w:szCs w:val="24"/>
        </w:rPr>
        <w:t>3A</w:t>
      </w:r>
    </w:p>
    <w:p w:rsidR="00330F04" w:rsidRDefault="00330F04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30F04" w:rsidRPr="003334EA" w:rsidRDefault="00B90108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Lima, 14</w:t>
      </w:r>
      <w:r w:rsidR="00330F04" w:rsidRPr="003334EA">
        <w:rPr>
          <w:rFonts w:ascii="Arial" w:hAnsi="Arial" w:cs="Arial"/>
          <w:b/>
          <w:sz w:val="24"/>
          <w:szCs w:val="24"/>
        </w:rPr>
        <w:t xml:space="preserve"> de </w:t>
      </w:r>
      <w:r>
        <w:rPr>
          <w:rFonts w:ascii="Arial" w:hAnsi="Arial" w:cs="Arial"/>
          <w:b/>
          <w:sz w:val="24"/>
          <w:szCs w:val="24"/>
        </w:rPr>
        <w:t>Febrero</w:t>
      </w:r>
      <w:r w:rsidR="00330F0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2013</w:t>
      </w:r>
    </w:p>
    <w:p w:rsidR="00330F04" w:rsidRPr="003334EA" w:rsidRDefault="00330F04" w:rsidP="003E5375">
      <w:pPr>
        <w:pStyle w:val="Textoindependiente"/>
        <w:rPr>
          <w:rFonts w:ascii="Arial" w:hAnsi="Arial" w:cs="Arial"/>
          <w:sz w:val="24"/>
          <w:szCs w:val="24"/>
        </w:rPr>
        <w:sectPr w:rsidR="00330F04" w:rsidRPr="003334EA" w:rsidSect="00E87B4A">
          <w:headerReference w:type="default" r:id="rId8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330F04" w:rsidRPr="003334EA" w:rsidRDefault="00330F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Toc272189177"/>
    </w:p>
    <w:p w:rsidR="00330F04" w:rsidRPr="003334EA" w:rsidRDefault="00330F04" w:rsidP="003B65C1">
      <w:pPr>
        <w:pStyle w:val="Ttulo1"/>
        <w:jc w:val="center"/>
        <w:rPr>
          <w:rFonts w:cs="Arial"/>
        </w:rPr>
      </w:pPr>
      <w:bookmarkStart w:id="1" w:name="_Toc348588008"/>
      <w:bookmarkStart w:id="2" w:name="_Toc272189178"/>
      <w:bookmarkEnd w:id="0"/>
      <w:r w:rsidRPr="003334EA">
        <w:rPr>
          <w:rFonts w:cs="Arial"/>
        </w:rPr>
        <w:t>INDICE</w:t>
      </w:r>
      <w:bookmarkEnd w:id="1"/>
    </w:p>
    <w:p w:rsidR="00920433" w:rsidRDefault="002F5291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r w:rsidRPr="002F5291">
        <w:rPr>
          <w:rFonts w:ascii="Arial" w:hAnsi="Arial" w:cs="Arial"/>
        </w:rPr>
        <w:fldChar w:fldCharType="begin"/>
      </w:r>
      <w:r w:rsidR="00330F04" w:rsidRPr="006D3C8E">
        <w:rPr>
          <w:rFonts w:ascii="Arial" w:hAnsi="Arial" w:cs="Arial"/>
        </w:rPr>
        <w:instrText xml:space="preserve"> TOC \o "1-3" \h \z \u </w:instrText>
      </w:r>
      <w:r w:rsidRPr="002F5291">
        <w:rPr>
          <w:rFonts w:ascii="Arial" w:hAnsi="Arial" w:cs="Arial"/>
        </w:rPr>
        <w:fldChar w:fldCharType="separate"/>
      </w:r>
      <w:hyperlink w:anchor="_Toc348588008" w:history="1">
        <w:r w:rsidR="00920433" w:rsidRPr="005E3338">
          <w:rPr>
            <w:rStyle w:val="Hipervnculo"/>
            <w:rFonts w:cs="Arial"/>
            <w:noProof/>
          </w:rPr>
          <w:t>INDICE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09" w:history="1">
        <w:r w:rsidR="00920433" w:rsidRPr="005E3338">
          <w:rPr>
            <w:rStyle w:val="Hipervnculo"/>
            <w:rFonts w:cs="Arial"/>
            <w:noProof/>
          </w:rPr>
          <w:t>CAPITULO I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0" w:history="1">
        <w:r w:rsidR="00920433" w:rsidRPr="005E3338">
          <w:rPr>
            <w:rStyle w:val="Hipervnculo"/>
            <w:rFonts w:cs="Arial"/>
            <w:noProof/>
          </w:rPr>
          <w:t>procedimientos de calidad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1" w:history="1">
        <w:r w:rsidR="00920433" w:rsidRPr="005E3338">
          <w:rPr>
            <w:rStyle w:val="Hipervnculo"/>
            <w:noProof/>
          </w:rPr>
          <w:t>1.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EVIDENCIAS DE LOS PROCEDIMIENTOS DE CALIDAD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2" w:history="1">
        <w:r w:rsidR="00920433" w:rsidRPr="005E3338">
          <w:rPr>
            <w:rStyle w:val="Hipervnculo"/>
            <w:noProof/>
          </w:rPr>
          <w:t>1.1.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Evidencias del Procedimiento de Trazabilidad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3" w:history="1">
        <w:r w:rsidR="00920433" w:rsidRPr="005E3338">
          <w:rPr>
            <w:rStyle w:val="Hipervnculo"/>
            <w:noProof/>
          </w:rPr>
          <w:t>1.2.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Evidencias del Procedimiento de Cambios de Documentos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4" w:history="1">
        <w:r w:rsidR="00920433" w:rsidRPr="005E3338">
          <w:rPr>
            <w:rStyle w:val="Hipervnculo"/>
            <w:noProof/>
          </w:rPr>
          <w:t>1.3.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Evidencias del Procedimiento de Control de Versiones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5" w:history="1">
        <w:r w:rsidR="00920433" w:rsidRPr="005E3338">
          <w:rPr>
            <w:rStyle w:val="Hipervnculo"/>
            <w:noProof/>
          </w:rPr>
          <w:t>1.4.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Evidencias del Procedimiento de Casos de Prueba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6" w:history="1">
        <w:r w:rsidR="00920433" w:rsidRPr="005E3338">
          <w:rPr>
            <w:rStyle w:val="Hipervnculo"/>
            <w:noProof/>
          </w:rPr>
          <w:t>1.5.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Evidencias del Procedimiento de Inspección de Código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7" w:history="1">
        <w:r w:rsidR="00920433" w:rsidRPr="005E3338">
          <w:rPr>
            <w:rStyle w:val="Hipervnculo"/>
            <w:rFonts w:cs="Arial"/>
            <w:noProof/>
          </w:rPr>
          <w:t>CAPITULO Ii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1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8" w:history="1">
        <w:r w:rsidR="00920433" w:rsidRPr="005E3338">
          <w:rPr>
            <w:rStyle w:val="Hipervnculo"/>
            <w:rFonts w:cs="Arial"/>
            <w:noProof/>
          </w:rPr>
          <w:t>m</w:t>
        </w:r>
        <w:r w:rsidR="00920433" w:rsidRPr="005E3338">
          <w:rPr>
            <w:rStyle w:val="Hipervnculo"/>
            <w:rFonts w:cs="Arial"/>
            <w:noProof/>
            <w:lang w:val="es-ES"/>
          </w:rPr>
          <w:t>étricas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19" w:history="1">
        <w:r w:rsidR="00920433" w:rsidRPr="005E3338">
          <w:rPr>
            <w:rStyle w:val="Hipervnculo"/>
            <w:noProof/>
          </w:rPr>
          <w:t>2.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MÉTRICAS EXTERNAS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0" w:history="1">
        <w:r w:rsidR="00920433" w:rsidRPr="005E3338">
          <w:rPr>
            <w:rStyle w:val="Hipervnculo"/>
            <w:noProof/>
          </w:rPr>
          <w:t>2.1.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1 - Inspección de código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1" w:history="1">
        <w:r w:rsidR="00920433" w:rsidRPr="005E3338">
          <w:rPr>
            <w:rStyle w:val="Hipervnculo"/>
            <w:noProof/>
          </w:rPr>
          <w:t>2.2.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2 - Gestión de Desempeño de Personal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2" w:history="1">
        <w:r w:rsidR="00920433" w:rsidRPr="005E3338">
          <w:rPr>
            <w:rStyle w:val="Hipervnculo"/>
            <w:noProof/>
          </w:rPr>
          <w:t>2.3.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3 - Contratos de Clientes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3" w:history="1">
        <w:r w:rsidR="00920433" w:rsidRPr="005E3338">
          <w:rPr>
            <w:rStyle w:val="Hipervnculo"/>
            <w:noProof/>
          </w:rPr>
          <w:t>2.4.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4 - Seguridad y Continuidad del Negocio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4" w:history="1">
        <w:r w:rsidR="00920433" w:rsidRPr="005E3338">
          <w:rPr>
            <w:rStyle w:val="Hipervnculo"/>
            <w:noProof/>
          </w:rPr>
          <w:t>2.5.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5 - Gestión CRM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5" w:history="1">
        <w:r w:rsidR="00920433" w:rsidRPr="005E3338">
          <w:rPr>
            <w:rStyle w:val="Hipervnculo"/>
            <w:noProof/>
          </w:rPr>
          <w:t>3.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MÉTRICAS INTERNAS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6" w:history="1">
        <w:r w:rsidR="00920433" w:rsidRPr="005E3338">
          <w:rPr>
            <w:rStyle w:val="Hipervnculo"/>
            <w:noProof/>
          </w:rPr>
          <w:t>3.1.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1 - Inspección de código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7" w:history="1">
        <w:r w:rsidR="00920433" w:rsidRPr="005E3338">
          <w:rPr>
            <w:rStyle w:val="Hipervnculo"/>
            <w:noProof/>
          </w:rPr>
          <w:t>3.2.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2 - Gestión de Desempeño de Personal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8" w:history="1">
        <w:r w:rsidR="00920433" w:rsidRPr="005E3338">
          <w:rPr>
            <w:rStyle w:val="Hipervnculo"/>
            <w:noProof/>
          </w:rPr>
          <w:t>3.3.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3 - Contratos de Clientes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29" w:history="1">
        <w:r w:rsidR="00920433" w:rsidRPr="005E3338">
          <w:rPr>
            <w:rStyle w:val="Hipervnculo"/>
            <w:noProof/>
          </w:rPr>
          <w:t>3.4.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4 - Seguridad y Continuidad del Negocio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20433" w:rsidRDefault="002F5291">
      <w:pPr>
        <w:pStyle w:val="TDC2"/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8588030" w:history="1">
        <w:r w:rsidR="00920433" w:rsidRPr="005E3338">
          <w:rPr>
            <w:rStyle w:val="Hipervnculo"/>
            <w:noProof/>
          </w:rPr>
          <w:t>3.5.</w:t>
        </w:r>
        <w:r w:rsidR="0092043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920433" w:rsidRPr="005E3338">
          <w:rPr>
            <w:rStyle w:val="Hipervnculo"/>
            <w:rFonts w:cs="Arial"/>
            <w:noProof/>
          </w:rPr>
          <w:t>GRUPO 5 - Gestión CRM</w:t>
        </w:r>
        <w:r w:rsidR="009204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0433">
          <w:rPr>
            <w:noProof/>
            <w:webHidden/>
          </w:rPr>
          <w:instrText xml:space="preserve"> PAGEREF _Toc348588030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043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30F04" w:rsidRPr="003334EA" w:rsidRDefault="002F5291" w:rsidP="001A5C2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D3C8E">
        <w:rPr>
          <w:rFonts w:ascii="Arial" w:hAnsi="Arial" w:cs="Arial"/>
        </w:rPr>
        <w:fldChar w:fldCharType="end"/>
      </w:r>
    </w:p>
    <w:p w:rsidR="00330F04" w:rsidRPr="003334EA" w:rsidRDefault="00330F04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  <w:lang w:eastAsia="es-ES"/>
        </w:rPr>
      </w:pPr>
    </w:p>
    <w:p w:rsidR="00330F04" w:rsidRPr="003334EA" w:rsidRDefault="00330F04" w:rsidP="00A345CB">
      <w:pPr>
        <w:pStyle w:val="Ttulo"/>
        <w:spacing w:after="240" w:line="36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br w:type="page"/>
      </w:r>
      <w:r w:rsidRPr="003334EA">
        <w:rPr>
          <w:rFonts w:cs="Arial"/>
          <w:sz w:val="32"/>
          <w:szCs w:val="32"/>
        </w:rPr>
        <w:lastRenderedPageBreak/>
        <w:t>HISTORIAL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526"/>
        <w:gridCol w:w="1134"/>
        <w:gridCol w:w="3969"/>
        <w:gridCol w:w="2268"/>
      </w:tblGrid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bookmarkStart w:id="3" w:name="_Toc304207665"/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b/>
                <w:sz w:val="22"/>
                <w:szCs w:val="24"/>
                <w:lang w:val="es-PE"/>
              </w:rPr>
              <w:t>Autor</w:t>
            </w:r>
          </w:p>
        </w:tc>
      </w:tr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ED5F1E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>
              <w:rPr>
                <w:rFonts w:ascii="Arial" w:hAnsi="Arial" w:cs="Arial"/>
                <w:sz w:val="22"/>
                <w:szCs w:val="24"/>
                <w:lang w:val="es-PE"/>
              </w:rPr>
              <w:t>1</w:t>
            </w:r>
            <w:r w:rsidR="00ED5F1E">
              <w:rPr>
                <w:rFonts w:ascii="Arial" w:hAnsi="Arial" w:cs="Arial"/>
                <w:sz w:val="22"/>
                <w:szCs w:val="24"/>
                <w:lang w:val="es-PE"/>
              </w:rPr>
              <w:t>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/0</w:t>
            </w:r>
            <w:r w:rsidR="00ED5F1E">
              <w:rPr>
                <w:rFonts w:ascii="Arial" w:hAnsi="Arial" w:cs="Arial"/>
                <w:sz w:val="22"/>
                <w:szCs w:val="24"/>
                <w:lang w:val="es-PE"/>
              </w:rPr>
              <w:t>2</w:t>
            </w: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/201</w:t>
            </w:r>
            <w:r w:rsidR="00ED5F1E">
              <w:rPr>
                <w:rFonts w:ascii="Arial" w:hAnsi="Arial" w:cs="Arial"/>
                <w:sz w:val="22"/>
                <w:szCs w:val="24"/>
                <w:lang w:val="es-PE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  <w:r w:rsidRPr="003334EA">
              <w:rPr>
                <w:rFonts w:ascii="Arial" w:hAnsi="Arial" w:cs="Arial"/>
                <w:sz w:val="22"/>
                <w:szCs w:val="24"/>
                <w:lang w:val="es-PE"/>
              </w:rPr>
              <w:t>Versión inicial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ED5F1E" w:rsidP="006D4021">
            <w:pPr>
              <w:pStyle w:val="GC-Prrafo1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Paola Rojas</w:t>
            </w:r>
          </w:p>
        </w:tc>
      </w:tr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200A0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200A0A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200A0A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330F04" w:rsidRPr="003334EA" w:rsidTr="00200A0A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93AEB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74525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745258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745258">
            <w:pPr>
              <w:pStyle w:val="GC-Prrafo1"/>
              <w:jc w:val="center"/>
              <w:rPr>
                <w:sz w:val="22"/>
                <w:szCs w:val="24"/>
              </w:rPr>
            </w:pPr>
          </w:p>
        </w:tc>
      </w:tr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  <w:tr w:rsidR="00330F04" w:rsidRPr="003334EA" w:rsidTr="00B54996">
        <w:tc>
          <w:tcPr>
            <w:tcW w:w="15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334EA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F04" w:rsidRPr="003334EA" w:rsidRDefault="00330F04" w:rsidP="00A345CB">
            <w:pPr>
              <w:pStyle w:val="GC-Prrafo1"/>
              <w:spacing w:line="276" w:lineRule="auto"/>
              <w:jc w:val="both"/>
              <w:rPr>
                <w:sz w:val="22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30F04" w:rsidRPr="003334EA" w:rsidRDefault="00330F04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2"/>
                <w:szCs w:val="24"/>
                <w:lang w:val="es-PE"/>
              </w:rPr>
            </w:pPr>
          </w:p>
        </w:tc>
      </w:tr>
    </w:tbl>
    <w:p w:rsidR="00330F04" w:rsidRPr="003334EA" w:rsidRDefault="00330F04">
      <w:pPr>
        <w:spacing w:after="0" w:line="240" w:lineRule="auto"/>
        <w:rPr>
          <w:rFonts w:ascii="Arial" w:hAnsi="Arial" w:cs="Arial"/>
          <w:b/>
          <w:bCs/>
          <w:caps/>
          <w:kern w:val="32"/>
          <w:sz w:val="24"/>
          <w:szCs w:val="24"/>
        </w:rPr>
      </w:pPr>
    </w:p>
    <w:p w:rsidR="00ED5F1E" w:rsidRDefault="00ED5F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F1E" w:rsidRPr="00ED5F1E" w:rsidRDefault="00ED5F1E" w:rsidP="00ED5F1E">
      <w:pPr>
        <w:rPr>
          <w:rFonts w:ascii="Arial" w:hAnsi="Arial" w:cs="Arial"/>
          <w:sz w:val="24"/>
          <w:szCs w:val="24"/>
        </w:rPr>
      </w:pPr>
    </w:p>
    <w:p w:rsidR="00ED5F1E" w:rsidRPr="00ED5F1E" w:rsidRDefault="00ED5F1E" w:rsidP="00ED5F1E">
      <w:pPr>
        <w:rPr>
          <w:rFonts w:ascii="Arial" w:hAnsi="Arial" w:cs="Arial"/>
          <w:sz w:val="24"/>
          <w:szCs w:val="24"/>
        </w:rPr>
      </w:pPr>
    </w:p>
    <w:p w:rsidR="00ED5F1E" w:rsidRPr="00ED5F1E" w:rsidRDefault="00ED5F1E" w:rsidP="00ED5F1E">
      <w:pPr>
        <w:rPr>
          <w:rFonts w:ascii="Arial" w:hAnsi="Arial" w:cs="Arial"/>
          <w:sz w:val="24"/>
          <w:szCs w:val="24"/>
        </w:rPr>
      </w:pPr>
    </w:p>
    <w:p w:rsidR="00ED5F1E" w:rsidRPr="00ED5F1E" w:rsidRDefault="00ED5F1E" w:rsidP="00ED5F1E">
      <w:pPr>
        <w:rPr>
          <w:rFonts w:ascii="Arial" w:hAnsi="Arial" w:cs="Arial"/>
          <w:sz w:val="24"/>
          <w:szCs w:val="24"/>
        </w:rPr>
      </w:pPr>
    </w:p>
    <w:p w:rsidR="00ED5F1E" w:rsidRDefault="00ED5F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F1E" w:rsidRDefault="00ED5F1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D5F1E" w:rsidRDefault="00ED5F1E" w:rsidP="00ED5F1E">
      <w:pPr>
        <w:tabs>
          <w:tab w:val="left" w:pos="676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60940" w:rsidRDefault="00260940" w:rsidP="00600AC5">
      <w:pPr>
        <w:spacing w:after="0" w:line="240" w:lineRule="auto"/>
        <w:rPr>
          <w:rFonts w:ascii="Arial" w:hAnsi="Arial" w:cs="Arial"/>
          <w:sz w:val="24"/>
          <w:szCs w:val="24"/>
        </w:rPr>
        <w:sectPr w:rsidR="00260940" w:rsidSect="00E87B4A">
          <w:headerReference w:type="default" r:id="rId9"/>
          <w:footerReference w:type="default" r:id="rId10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330F04" w:rsidRPr="003334EA" w:rsidRDefault="00330F04" w:rsidP="00600AC5">
      <w:pPr>
        <w:spacing w:after="0" w:line="240" w:lineRule="auto"/>
        <w:rPr>
          <w:rFonts w:cs="Arial"/>
          <w:sz w:val="24"/>
          <w:szCs w:val="24"/>
        </w:rPr>
      </w:pPr>
      <w:bookmarkStart w:id="4" w:name="_Toc304021288"/>
      <w:bookmarkStart w:id="5" w:name="_Toc272189179"/>
      <w:bookmarkEnd w:id="3"/>
    </w:p>
    <w:p w:rsidR="00F41C40" w:rsidRDefault="00330F04" w:rsidP="00F41C40">
      <w:pPr>
        <w:pStyle w:val="Ttulo1"/>
        <w:jc w:val="center"/>
        <w:rPr>
          <w:rFonts w:cs="Arial"/>
        </w:rPr>
      </w:pPr>
      <w:bookmarkStart w:id="6" w:name="_Toc324814042"/>
      <w:bookmarkStart w:id="7" w:name="_Toc348588009"/>
      <w:bookmarkEnd w:id="2"/>
      <w:bookmarkEnd w:id="4"/>
      <w:bookmarkEnd w:id="5"/>
      <w:r w:rsidRPr="003334EA">
        <w:rPr>
          <w:rFonts w:cs="Arial"/>
        </w:rPr>
        <w:t>CAPITULO I</w:t>
      </w:r>
      <w:bookmarkEnd w:id="6"/>
      <w:bookmarkEnd w:id="7"/>
    </w:p>
    <w:p w:rsidR="00330F04" w:rsidRDefault="00ED45D6" w:rsidP="00F41C40">
      <w:pPr>
        <w:pStyle w:val="Ttulo1"/>
        <w:jc w:val="center"/>
        <w:rPr>
          <w:rFonts w:cs="Arial"/>
        </w:rPr>
      </w:pPr>
      <w:bookmarkStart w:id="8" w:name="_Toc348588010"/>
      <w:r>
        <w:rPr>
          <w:rFonts w:cs="Arial"/>
        </w:rPr>
        <w:t>p</w:t>
      </w:r>
      <w:r w:rsidR="00F41C40">
        <w:rPr>
          <w:rFonts w:cs="Arial"/>
        </w:rPr>
        <w:t xml:space="preserve">rocedimientos </w:t>
      </w:r>
      <w:r>
        <w:rPr>
          <w:rFonts w:cs="Arial"/>
        </w:rPr>
        <w:t>de calidad</w:t>
      </w:r>
      <w:bookmarkEnd w:id="8"/>
    </w:p>
    <w:p w:rsidR="00260940" w:rsidRPr="00260940" w:rsidRDefault="00260940" w:rsidP="00A652C7">
      <w:pPr>
        <w:spacing w:after="0"/>
        <w:rPr>
          <w:lang w:eastAsia="es-ES"/>
        </w:rPr>
      </w:pPr>
    </w:p>
    <w:p w:rsidR="00330F04" w:rsidRPr="0022050A" w:rsidRDefault="00600AC5" w:rsidP="00B60A20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9" w:name="_Toc348588011"/>
      <w:r>
        <w:rPr>
          <w:rFonts w:cs="Arial"/>
          <w:sz w:val="24"/>
          <w:szCs w:val="32"/>
        </w:rPr>
        <w:t>EVIDENCIAS DE LOS PROCEDIMIENTOS DE CALIDAD</w:t>
      </w:r>
      <w:bookmarkEnd w:id="9"/>
    </w:p>
    <w:p w:rsidR="00330F04" w:rsidRPr="0022050A" w:rsidRDefault="00600AC5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0" w:name="_Toc348588012"/>
      <w:r>
        <w:rPr>
          <w:rFonts w:cs="Arial"/>
          <w:sz w:val="24"/>
          <w:szCs w:val="32"/>
        </w:rPr>
        <w:t>Evidencias del Procedimiento de Trazabilidad</w:t>
      </w:r>
      <w:bookmarkEnd w:id="10"/>
    </w:p>
    <w:p w:rsidR="00330F04" w:rsidRPr="008D0355" w:rsidRDefault="00260940" w:rsidP="00B60A2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bookmarkStart w:id="11" w:name="_Toc148202445"/>
      <w:bookmarkStart w:id="12" w:name="_Toc243106905"/>
      <w:bookmarkStart w:id="13" w:name="_Toc250563731"/>
      <w:r>
        <w:rPr>
          <w:rFonts w:ascii="Arial" w:hAnsi="Arial" w:cs="Arial"/>
          <w:b/>
          <w:szCs w:val="24"/>
        </w:rPr>
        <w:t>Matriz de Casos de Uso vs. Casos de Prueba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10"/>
        <w:gridCol w:w="5420"/>
        <w:gridCol w:w="951"/>
        <w:gridCol w:w="951"/>
        <w:gridCol w:w="951"/>
        <w:gridCol w:w="951"/>
        <w:gridCol w:w="951"/>
        <w:gridCol w:w="951"/>
        <w:gridCol w:w="951"/>
        <w:gridCol w:w="943"/>
      </w:tblGrid>
      <w:tr w:rsidR="00260940" w:rsidRPr="004D2239" w:rsidTr="00260940">
        <w:trPr>
          <w:trHeight w:val="315"/>
        </w:trPr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  <w:textDirection w:val="btLr"/>
            <w:vAlign w:val="center"/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CUS</w:t>
            </w:r>
          </w:p>
        </w:tc>
        <w:tc>
          <w:tcPr>
            <w:tcW w:w="4616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CP</w:t>
            </w:r>
          </w:p>
        </w:tc>
      </w:tr>
      <w:tr w:rsidR="00260940" w:rsidRPr="004D2239" w:rsidTr="00260940">
        <w:trPr>
          <w:trHeight w:val="375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 w:rsidP="00260940">
            <w:pPr>
              <w:tabs>
                <w:tab w:val="left" w:pos="448"/>
                <w:tab w:val="center" w:pos="2432"/>
              </w:tabs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</w: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ab/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CC_CUS011_Agregar_Contrato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CC_CUS012_Agregar_Addenda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CC_CUS013_Agregar_Cliente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CC_CUS014_Agregar_Incumplimiento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CC_CUS004_Cambiar_estado_Contrato_Addenda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60940" w:rsidRPr="004D2239" w:rsidTr="00260940">
        <w:trPr>
          <w:trHeight w:val="374"/>
        </w:trPr>
        <w:tc>
          <w:tcPr>
            <w:tcW w:w="38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4D2239" w:rsidRDefault="0026094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  <w:szCs w:val="20"/>
              </w:rPr>
              <w:t>CC_CUS007_Consultar_informacion_seguimiento_contratos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4" w:type="dxa"/>
              <w:bottom w:w="0" w:type="dxa"/>
              <w:right w:w="14" w:type="dxa"/>
            </w:tcMar>
            <w:hideMark/>
          </w:tcPr>
          <w:p w:rsidR="00260940" w:rsidRPr="004D2239" w:rsidRDefault="0026094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4D2239" w:rsidRDefault="004D2239" w:rsidP="004D2239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4D2239" w:rsidRDefault="004D2239" w:rsidP="004D2239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260940" w:rsidRDefault="00260940" w:rsidP="0026094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Matriz de Casos de Uso vs. Escenarios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753"/>
        <w:gridCol w:w="5532"/>
        <w:gridCol w:w="980"/>
        <w:gridCol w:w="982"/>
        <w:gridCol w:w="982"/>
        <w:gridCol w:w="982"/>
        <w:gridCol w:w="982"/>
        <w:gridCol w:w="983"/>
        <w:gridCol w:w="983"/>
        <w:gridCol w:w="983"/>
      </w:tblGrid>
      <w:tr w:rsidR="00260940" w:rsidRPr="00260940" w:rsidTr="001506FA">
        <w:trPr>
          <w:trHeight w:val="561"/>
        </w:trPr>
        <w:tc>
          <w:tcPr>
            <w:tcW w:w="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69696"/>
            <w:textDirection w:val="btLr"/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722" w:type="pct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9696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ESC</w:t>
            </w:r>
          </w:p>
        </w:tc>
      </w:tr>
      <w:tr w:rsidR="00260940" w:rsidRPr="00260940" w:rsidTr="001506FA">
        <w:trPr>
          <w:trHeight w:val="559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CC_CUS011_Agregar_Contrato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CC_CUS012_Agregar_Addenda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CC_CUS013_Agregar_Cliente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CC_CUS014_Agregar_Incumplimient</w:t>
            </w:r>
            <w:r w:rsidR="001506FA" w:rsidRPr="004D223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CC_CUS004_Cambiar_estado_Contrato_Addenda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561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CC_CUS007_Consultar_informacion_seguimiento_contratos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260940" w:rsidRDefault="002609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1506FA" w:rsidRDefault="001506FA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  <w:sectPr w:rsidR="001506FA" w:rsidSect="00260940">
          <w:pgSz w:w="16838" w:h="11906" w:orient="landscape" w:code="9"/>
          <w:pgMar w:top="1418" w:right="1418" w:bottom="1701" w:left="1418" w:header="567" w:footer="567" w:gutter="0"/>
          <w:cols w:space="708"/>
          <w:docGrid w:linePitch="360"/>
        </w:sectPr>
      </w:pPr>
    </w:p>
    <w:p w:rsidR="00260940" w:rsidRDefault="00260940" w:rsidP="00260940">
      <w:pPr>
        <w:pStyle w:val="Prrafodelista"/>
        <w:numPr>
          <w:ilvl w:val="1"/>
          <w:numId w:val="2"/>
        </w:numPr>
        <w:ind w:left="567" w:hanging="283"/>
        <w:contextualSpacing w:val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Solicitud de actualización de matriz de traza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465"/>
        <w:gridCol w:w="818"/>
        <w:gridCol w:w="1450"/>
        <w:gridCol w:w="2194"/>
      </w:tblGrid>
      <w:tr w:rsidR="00260940" w:rsidRPr="00260940" w:rsidTr="001506FA">
        <w:trPr>
          <w:trHeight w:val="315"/>
        </w:trPr>
        <w:tc>
          <w:tcPr>
            <w:tcW w:w="25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Solicitud de actualización de matriz de traza</w:t>
            </w:r>
          </w:p>
        </w:tc>
        <w:tc>
          <w:tcPr>
            <w:tcW w:w="1270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bottom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Fecha: _08/ 02 / 2013</w:t>
            </w:r>
          </w:p>
        </w:tc>
        <w:tc>
          <w:tcPr>
            <w:tcW w:w="12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 _001____</w:t>
            </w:r>
          </w:p>
        </w:tc>
      </w:tr>
      <w:tr w:rsidR="00260940" w:rsidRPr="00260940" w:rsidTr="001506FA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Solicitado por: Gabriela E. Rojas Munive</w:t>
            </w:r>
          </w:p>
        </w:tc>
      </w:tr>
      <w:tr w:rsidR="00260940" w:rsidRPr="00260940" w:rsidTr="001506FA">
        <w:trPr>
          <w:trHeight w:val="9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Cargo y área del solicitante:</w:t>
            </w: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Asegurador de Calidad del equipo de Gestión de Contratos Clientes</w:t>
            </w:r>
          </w:p>
        </w:tc>
      </w:tr>
      <w:tr w:rsidR="00260940" w:rsidRPr="00260940" w:rsidTr="001506FA">
        <w:trPr>
          <w:trHeight w:val="5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Evaluación Solicitud de cambio (aprobada) Nro: 001</w:t>
            </w:r>
          </w:p>
        </w:tc>
      </w:tr>
      <w:tr w:rsidR="00260940" w:rsidRPr="00260940" w:rsidTr="001506FA">
        <w:trPr>
          <w:trHeight w:val="57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Descripción de Solicitud (indicar detalles sobre los artefactos y matrices afectadas)</w:t>
            </w:r>
          </w:p>
        </w:tc>
      </w:tr>
      <w:tr w:rsidR="00260940" w:rsidRPr="00260940" w:rsidTr="001506FA">
        <w:trPr>
          <w:trHeight w:val="84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Se añadirá el Caso de Prueba para el CC_CUS013_Agregar Cliente</w:t>
            </w:r>
          </w:p>
        </w:tc>
      </w:tr>
      <w:tr w:rsidR="00260940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Fecha de </w:t>
            </w:r>
            <w:r w:rsidR="00255DAA" w:rsidRPr="004D223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evaluación</w:t>
            </w: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: 11/02/2013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Fecha de aprobación: 12/02/2013</w:t>
            </w:r>
          </w:p>
        </w:tc>
      </w:tr>
      <w:tr w:rsidR="00260940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300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260940" w:rsidRPr="00260940" w:rsidTr="001506FA">
        <w:trPr>
          <w:trHeight w:val="315"/>
        </w:trPr>
        <w:tc>
          <w:tcPr>
            <w:tcW w:w="295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Firma de Solicitante</w:t>
            </w:r>
          </w:p>
        </w:tc>
        <w:tc>
          <w:tcPr>
            <w:tcW w:w="204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260940" w:rsidRPr="00260940" w:rsidRDefault="00260940" w:rsidP="002609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26094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VoBo. aprobación</w:t>
            </w:r>
          </w:p>
        </w:tc>
      </w:tr>
    </w:tbl>
    <w:p w:rsidR="00260940" w:rsidRPr="008D0355" w:rsidRDefault="00260940" w:rsidP="00260940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330F04" w:rsidRPr="00573527" w:rsidRDefault="001506FA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4" w:name="_Toc348588013"/>
      <w:r>
        <w:rPr>
          <w:rFonts w:cs="Arial"/>
          <w:sz w:val="24"/>
          <w:szCs w:val="32"/>
        </w:rPr>
        <w:t>Evidencias del Procedimiento de Cambios de Documentos</w:t>
      </w:r>
      <w:bookmarkEnd w:id="14"/>
    </w:p>
    <w:p w:rsidR="001506FA" w:rsidRPr="001506FA" w:rsidRDefault="001506FA" w:rsidP="001506F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1506FA">
        <w:rPr>
          <w:rFonts w:ascii="Arial" w:hAnsi="Arial" w:cs="Arial"/>
          <w:b/>
          <w:szCs w:val="24"/>
        </w:rPr>
        <w:t>REGISTROS DEL PROCEDIMIENTO PARA GESTIONAR EL CAMBIO DE UN DOCUMENTO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5"/>
        <w:gridCol w:w="1275"/>
        <w:gridCol w:w="1401"/>
        <w:gridCol w:w="1096"/>
        <w:gridCol w:w="1012"/>
        <w:gridCol w:w="1003"/>
        <w:gridCol w:w="1123"/>
        <w:gridCol w:w="1088"/>
      </w:tblGrid>
      <w:tr w:rsidR="001506FA" w:rsidRPr="001506FA" w:rsidTr="001506FA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Código de Registro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Nombre del Registro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Responsable de Conservación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Documento Asociado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Lugar de Almacén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Tiempo de almacén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Disposición Final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1506FA" w:rsidRDefault="001506FA" w:rsidP="00A652C7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1506FA">
              <w:rPr>
                <w:rFonts w:ascii="Arial" w:hAnsi="Arial" w:cs="Arial"/>
                <w:b/>
                <w:sz w:val="16"/>
                <w:szCs w:val="18"/>
              </w:rPr>
              <w:t>Seguridad</w:t>
            </w:r>
          </w:p>
        </w:tc>
      </w:tr>
      <w:tr w:rsidR="001506FA" w:rsidRPr="001506FA" w:rsidTr="00255DAA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Solicitud de cambio de documentos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Solicitud de cambio de documentos</w:t>
            </w:r>
          </w:p>
        </w:tc>
      </w:tr>
      <w:tr w:rsidR="001506FA" w:rsidRPr="001506FA" w:rsidTr="00255DAA"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REG-0301-2013-02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Evaluación de Solicitud de cambio de documentos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Dueño del proceso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N/A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Archivador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spacing w:after="0" w:line="240" w:lineRule="auto"/>
              <w:jc w:val="center"/>
              <w:rPr>
                <w:rFonts w:ascii="Arial" w:hAnsi="Arial" w:cs="Arial"/>
                <w:sz w:val="16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2 años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Archivo Activo – Calidad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6FA" w:rsidRPr="001506FA" w:rsidRDefault="001506FA" w:rsidP="00255DAA">
            <w:pPr>
              <w:pStyle w:val="Prrafodelista4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1506FA">
              <w:rPr>
                <w:rFonts w:ascii="Arial" w:hAnsi="Arial" w:cs="Arial"/>
                <w:sz w:val="16"/>
                <w:szCs w:val="18"/>
              </w:rPr>
              <w:t>AZ – Evaluación de Solicitud de cambio de documentos</w:t>
            </w:r>
          </w:p>
        </w:tc>
      </w:tr>
    </w:tbl>
    <w:p w:rsidR="001506FA" w:rsidRDefault="001506FA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255DAA" w:rsidRDefault="00255DAA" w:rsidP="00255DAA">
      <w:pPr>
        <w:pStyle w:val="Prrafodelista4"/>
        <w:tabs>
          <w:tab w:val="left" w:pos="720"/>
        </w:tabs>
        <w:ind w:left="360"/>
        <w:rPr>
          <w:rFonts w:ascii="Arial Narrow" w:hAnsi="Arial Narrow"/>
          <w:b/>
        </w:rPr>
      </w:pPr>
    </w:p>
    <w:p w:rsidR="001506FA" w:rsidRPr="00255DAA" w:rsidRDefault="001506FA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REG-0301-2013: SO</w:t>
      </w:r>
      <w:r w:rsidR="004D2239"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38"/>
        <w:gridCol w:w="2573"/>
        <w:gridCol w:w="1169"/>
        <w:gridCol w:w="2723"/>
      </w:tblGrid>
      <w:tr w:rsidR="001506FA" w:rsidRPr="004D2239" w:rsidTr="00255DAA">
        <w:trPr>
          <w:trHeight w:val="2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REG-0301-2013</w:t>
            </w:r>
          </w:p>
        </w:tc>
      </w:tr>
      <w:tr w:rsidR="001506FA" w:rsidRPr="004D2239" w:rsidTr="00255DAA">
        <w:trPr>
          <w:trHeight w:val="477"/>
        </w:trPr>
        <w:tc>
          <w:tcPr>
            <w:tcW w:w="3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Solicitud de cambio de Documentos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REG-0301-2013-01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06FA" w:rsidRPr="004D2239" w:rsidTr="00255DAA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Solicitado por: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Rojas Munive, Gabriela.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Cargo y área del solicitante: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Asegurador de la calidad.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Tipo de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Documento interno – Plan de pruebas.</w:t>
            </w:r>
          </w:p>
        </w:tc>
      </w:tr>
      <w:tr w:rsidR="001506FA" w:rsidRPr="004D2239" w:rsidTr="00255DAA">
        <w:trPr>
          <w:trHeight w:val="31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Plan de pruebas Gestión contratos Clientes</w:t>
            </w:r>
          </w:p>
        </w:tc>
      </w:tr>
      <w:tr w:rsidR="001506FA" w:rsidRPr="004D2239" w:rsidTr="00255DAA">
        <w:trPr>
          <w:trHeight w:val="28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Código del Documento: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000009.</w:t>
            </w:r>
          </w:p>
        </w:tc>
      </w:tr>
      <w:tr w:rsidR="001506FA" w:rsidRPr="004D2239" w:rsidTr="00255DAA">
        <w:trPr>
          <w:trHeight w:val="39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Versión del Documento: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v1.0.</w:t>
            </w:r>
          </w:p>
        </w:tc>
      </w:tr>
      <w:tr w:rsidR="001506FA" w:rsidRPr="004D2239" w:rsidTr="00255DAA">
        <w:trPr>
          <w:trHeight w:val="119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y/o sustento de la Solicitud:</w:t>
            </w:r>
          </w:p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Se añadieron Casos de prueba internos.</w:t>
            </w:r>
          </w:p>
        </w:tc>
      </w:tr>
      <w:tr w:rsidR="001506FA" w:rsidRPr="004D2239" w:rsidTr="00255DAA">
        <w:trPr>
          <w:trHeight w:val="154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Propuesta:</w:t>
            </w:r>
          </w:p>
          <w:p w:rsidR="001506FA" w:rsidRPr="004D2239" w:rsidRDefault="001506FA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Realizar una capacitación al equipo de proyecto de Gestión de contratos Clientes, con respecto a la mejora del documento (000009 – Plan de pruebas).  </w:t>
            </w:r>
          </w:p>
          <w:p w:rsidR="001506FA" w:rsidRPr="004D2239" w:rsidRDefault="001506FA" w:rsidP="00A652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El documento cambiado se basará como plantilla del documento original, cuya información será actualizada y tomada en cuenta en la capacitación.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1506FA" w:rsidRPr="004D2239" w:rsidTr="00255DAA">
        <w:trPr>
          <w:trHeight w:val="1480"/>
        </w:trPr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eastAsia="MS Mincho" w:hAnsi="Arial" w:cs="Arial"/>
                <w:b/>
                <w:i/>
                <w:smallCaps/>
                <w:color w:val="808080"/>
                <w:sz w:val="20"/>
                <w:szCs w:val="20"/>
              </w:rPr>
            </w:pPr>
          </w:p>
          <w:p w:rsidR="001506FA" w:rsidRPr="004D2239" w:rsidRDefault="001506FA" w:rsidP="00A652C7">
            <w:pPr>
              <w:spacing w:after="240"/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GRojas Munive</w:t>
            </w:r>
          </w:p>
          <w:p w:rsidR="001506FA" w:rsidRPr="004D2239" w:rsidRDefault="001506FA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spacing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</w:t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4D2239">
              <w:rPr>
                <w:rFonts w:ascii="Arial" w:hAnsi="Arial" w:cs="Arial"/>
                <w:b/>
                <w:sz w:val="20"/>
                <w:szCs w:val="20"/>
              </w:rPr>
              <w:br/>
              <w:t>Firma de Creador</w:t>
            </w:r>
          </w:p>
        </w:tc>
        <w:tc>
          <w:tcPr>
            <w:tcW w:w="2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object w:dxaOrig="4021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pt;height:27.15pt" o:ole="" o:bordertopcolor="gray" o:borderleftcolor="gray" o:borderbottomcolor="gray" o:borderrightcolor="gray">
                  <v:imagedata r:id="rId11" o:title=""/>
                  <w10:bordertop type="thinThickLarge" width="24"/>
                  <w10:borderleft type="thinThickLarge" width="24"/>
                  <w10:borderbottom type="thickThinLarge" width="24"/>
                  <w10:borderright type="thickThinLarge" width="24"/>
                </v:shape>
                <o:OLEObject Type="Embed" ProgID="PBrush" ShapeID="_x0000_i1025" DrawAspect="Content" ObjectID="_1422335424" r:id="rId12"/>
              </w:object>
            </w:r>
          </w:p>
          <w:p w:rsidR="001506FA" w:rsidRPr="004D2239" w:rsidRDefault="001506FA" w:rsidP="00A652C7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VoBo Recep. Doc.</w:t>
            </w:r>
          </w:p>
        </w:tc>
      </w:tr>
      <w:tr w:rsidR="001506FA" w:rsidRPr="004D2239" w:rsidTr="00255DAA">
        <w:trPr>
          <w:trHeight w:val="253"/>
        </w:trPr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solicitud: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de creación: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  <w:tc>
          <w:tcPr>
            <w:tcW w:w="21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ind w:left="11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Fecha Recepción: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06/02/2013</w:t>
            </w:r>
          </w:p>
        </w:tc>
      </w:tr>
    </w:tbl>
    <w:p w:rsidR="001506FA" w:rsidRDefault="001506F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255DAA" w:rsidRDefault="00255DAA" w:rsidP="00255DAA">
      <w:pPr>
        <w:tabs>
          <w:tab w:val="left" w:pos="7140"/>
        </w:tabs>
        <w:ind w:left="360"/>
        <w:rPr>
          <w:rFonts w:ascii="Arial Narrow" w:hAnsi="Arial Narrow"/>
        </w:rPr>
      </w:pPr>
    </w:p>
    <w:p w:rsidR="001506FA" w:rsidRPr="00255DAA" w:rsidRDefault="001506FA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REG-0302-2013: EVALUACIÓN DE SO</w:t>
      </w:r>
      <w:r w:rsidR="004D2239">
        <w:rPr>
          <w:rFonts w:ascii="Arial" w:hAnsi="Arial" w:cs="Arial"/>
          <w:b/>
          <w:szCs w:val="24"/>
        </w:rPr>
        <w:t>LICITUD DE CAMBIO DE DOCUMENTOS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98"/>
        <w:gridCol w:w="1682"/>
        <w:gridCol w:w="2723"/>
      </w:tblGrid>
      <w:tr w:rsidR="001506FA" w:rsidRPr="004D2239" w:rsidTr="00255DAA">
        <w:trPr>
          <w:trHeight w:val="2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4D2239" w:rsidRDefault="001506FA" w:rsidP="00A652C7">
            <w:pPr>
              <w:pStyle w:val="Prrafodelista4"/>
              <w:tabs>
                <w:tab w:val="left" w:pos="720"/>
              </w:tabs>
              <w:ind w:left="79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REG-0302-2013</w:t>
            </w:r>
          </w:p>
        </w:tc>
      </w:tr>
      <w:tr w:rsidR="001506FA" w:rsidRPr="004D2239" w:rsidTr="00255DAA">
        <w:trPr>
          <w:trHeight w:val="477"/>
        </w:trPr>
        <w:tc>
          <w:tcPr>
            <w:tcW w:w="34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 Evaluación de solicitud de cambio de documentos 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sz w:val="20"/>
                <w:szCs w:val="20"/>
              </w:rPr>
              <w:t xml:space="preserve">   Nº.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REG-0102-2013-01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506FA" w:rsidRPr="004D2239" w:rsidTr="00255DAA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Número de solicitud de cambio: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Nº. REG-0301-2013-01.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persona que evalúa:</w:t>
            </w:r>
            <w:r w:rsidRPr="004D223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Robles Cacha, Pablo.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Cargo de persona que evalúa: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Jefe de proyecto.</w:t>
            </w:r>
          </w:p>
        </w:tc>
      </w:tr>
      <w:tr w:rsidR="001506FA" w:rsidRPr="004D2239" w:rsidTr="00255DAA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2F5291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2F5291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pict>
                <v:group id="_x0000_s1087" style="position:absolute;margin-left:183.6pt;margin-top:12.85pt;width:9.15pt;height:11.4pt;z-index:2;mso-position-horizontal-relative:text;mso-position-vertical-relative:text" coordorigin="5193,7758" coordsize="183,228">
                  <v:rect id="_x0000_s1088" style="position:absolute;left:5196;top:7758;width:180;height:180"/>
                  <v:line id="_x0000_s1089" style="position:absolute;flip:y" from="5193,7806" to="5373,7986"/>
                  <v:line id="_x0000_s1090" style="position:absolute" from="5193,7806" to="5373,7986"/>
                </v:group>
              </w:pict>
            </w:r>
            <w:r w:rsidRPr="002F5291">
              <w:rPr>
                <w:rFonts w:ascii="Arial" w:hAnsi="Arial" w:cs="Arial"/>
                <w:b/>
                <w:noProof/>
                <w:sz w:val="20"/>
                <w:szCs w:val="20"/>
                <w:lang w:val="en-US"/>
              </w:rPr>
              <w:pict>
                <v:rect id="_x0000_s1086" style="position:absolute;margin-left:282.6pt;margin-top:12.8pt;width:9pt;height:9pt;z-index:1;mso-position-horizontal-relative:text;mso-position-vertical-relative:text"/>
              </w:pict>
            </w:r>
            <w:r w:rsidR="001506FA" w:rsidRPr="004D2239">
              <w:rPr>
                <w:rFonts w:ascii="Arial" w:hAnsi="Arial" w:cs="Arial"/>
                <w:b/>
                <w:sz w:val="20"/>
                <w:szCs w:val="20"/>
              </w:rPr>
              <w:t>Resultado de evaluación:</w:t>
            </w:r>
            <w:r w:rsidR="001506FA" w:rsidRPr="004D2239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 w:rsidR="001506FA" w:rsidRPr="004D2239">
              <w:rPr>
                <w:rFonts w:ascii="Arial" w:hAnsi="Arial" w:cs="Arial"/>
                <w:b/>
                <w:sz w:val="20"/>
                <w:szCs w:val="20"/>
              </w:rPr>
              <w:t xml:space="preserve">Aprobado    </w:t>
            </w:r>
            <w:r w:rsidR="001506FA" w:rsidRPr="004D2239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1506FA" w:rsidRPr="004D2239">
              <w:rPr>
                <w:rFonts w:ascii="Arial" w:hAnsi="Arial" w:cs="Arial"/>
                <w:b/>
                <w:sz w:val="20"/>
                <w:szCs w:val="20"/>
              </w:rPr>
              <w:t>Desaprobado</w:t>
            </w:r>
          </w:p>
        </w:tc>
      </w:tr>
      <w:tr w:rsidR="001506FA" w:rsidRPr="004D2239" w:rsidTr="00255DAA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Motivo de resultado:</w:t>
            </w:r>
          </w:p>
          <w:p w:rsidR="001506FA" w:rsidRPr="004D2239" w:rsidRDefault="001506FA" w:rsidP="00A652C7">
            <w:pPr>
              <w:jc w:val="both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Necesidad de mejorar el documento (000009 – Plan de pruebas), debido a la mejora del documento; incluyendo las capacitaciones pactadas al equipo proyecto.</w:t>
            </w:r>
          </w:p>
        </w:tc>
      </w:tr>
      <w:tr w:rsidR="001506FA" w:rsidRPr="004D2239" w:rsidTr="00255DAA">
        <w:trPr>
          <w:trHeight w:val="289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Otras observaciones:</w:t>
            </w:r>
          </w:p>
          <w:p w:rsidR="001506FA" w:rsidRPr="004D2239" w:rsidRDefault="001506FA" w:rsidP="00A652C7">
            <w:pPr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N/A</w:t>
            </w:r>
          </w:p>
        </w:tc>
      </w:tr>
      <w:tr w:rsidR="001506FA" w:rsidRPr="004D2239" w:rsidTr="00255DAA">
        <w:trPr>
          <w:trHeight w:val="339"/>
        </w:trPr>
        <w:tc>
          <w:tcPr>
            <w:tcW w:w="2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de evaluación: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  <w:tc>
          <w:tcPr>
            <w:tcW w:w="2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ind w:left="11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 xml:space="preserve">Fecha Recepción: </w:t>
            </w: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08/02/2013</w:t>
            </w:r>
          </w:p>
        </w:tc>
      </w:tr>
      <w:tr w:rsidR="001506FA" w:rsidRPr="004D2239" w:rsidTr="00255DAA">
        <w:trPr>
          <w:trHeight w:val="445"/>
        </w:trPr>
        <w:tc>
          <w:tcPr>
            <w:tcW w:w="25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506FA" w:rsidRPr="004D2239" w:rsidRDefault="001506FA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 Gabriela</w:t>
            </w:r>
          </w:p>
          <w:p w:rsidR="001506FA" w:rsidRPr="004D2239" w:rsidRDefault="001506FA" w:rsidP="00A65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Solicitante</w:t>
            </w:r>
          </w:p>
        </w:tc>
        <w:tc>
          <w:tcPr>
            <w:tcW w:w="2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ind w:left="118" w:firstLine="70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506FA" w:rsidRPr="004D2239" w:rsidRDefault="001506FA" w:rsidP="00A652C7">
            <w:pPr>
              <w:ind w:left="118" w:firstLine="708"/>
              <w:rPr>
                <w:rFonts w:ascii="Arial" w:hAnsi="Arial" w:cs="Arial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Robles Cacha, Pablo.</w:t>
            </w:r>
          </w:p>
          <w:p w:rsidR="001506FA" w:rsidRPr="004D2239" w:rsidRDefault="001506FA" w:rsidP="00A652C7">
            <w:pPr>
              <w:ind w:left="1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Nombre de quien recepciona</w:t>
            </w:r>
          </w:p>
        </w:tc>
      </w:tr>
      <w:tr w:rsidR="001506FA" w:rsidRPr="004D2239" w:rsidTr="00255DAA">
        <w:trPr>
          <w:trHeight w:val="1685"/>
        </w:trPr>
        <w:tc>
          <w:tcPr>
            <w:tcW w:w="25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6FA" w:rsidRPr="004D2239" w:rsidRDefault="001506FA" w:rsidP="00A652C7">
            <w:pPr>
              <w:ind w:left="118"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 xml:space="preserve">    </w:t>
            </w:r>
          </w:p>
          <w:p w:rsidR="001506FA" w:rsidRPr="004D2239" w:rsidRDefault="001506FA" w:rsidP="00A652C7">
            <w:pPr>
              <w:ind w:firstLine="708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i/>
                <w:color w:val="808080"/>
                <w:sz w:val="20"/>
                <w:szCs w:val="20"/>
              </w:rPr>
              <w:t>RMunive Gabriela</w:t>
            </w:r>
          </w:p>
          <w:p w:rsidR="001506FA" w:rsidRPr="004D2239" w:rsidRDefault="001506FA" w:rsidP="00A652C7">
            <w:pPr>
              <w:jc w:val="center"/>
              <w:rPr>
                <w:rFonts w:ascii="Arial" w:hAnsi="Arial" w:cs="Arial"/>
                <w:i/>
                <w:color w:val="808080"/>
                <w:sz w:val="20"/>
                <w:szCs w:val="20"/>
              </w:rPr>
            </w:pPr>
            <w:r w:rsidRPr="004D2239">
              <w:rPr>
                <w:rFonts w:ascii="Arial" w:hAnsi="Arial" w:cs="Arial"/>
                <w:b/>
                <w:sz w:val="20"/>
                <w:szCs w:val="20"/>
              </w:rPr>
              <w:t>Firma de quien recepciona resultado de evaluación</w:t>
            </w:r>
          </w:p>
        </w:tc>
      </w:tr>
    </w:tbl>
    <w:p w:rsidR="001506FA" w:rsidRDefault="001506FA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4D2239" w:rsidRDefault="004D2239" w:rsidP="00255DAA">
      <w:pPr>
        <w:pStyle w:val="Prrafodelista"/>
        <w:tabs>
          <w:tab w:val="left" w:pos="720"/>
          <w:tab w:val="left" w:pos="3120"/>
        </w:tabs>
        <w:ind w:left="360"/>
        <w:rPr>
          <w:rFonts w:ascii="Arial Narrow" w:hAnsi="Arial Narrow"/>
          <w:b/>
        </w:rPr>
      </w:pPr>
    </w:p>
    <w:p w:rsidR="001506FA" w:rsidRPr="00255DAA" w:rsidRDefault="001506FA" w:rsidP="00255DAA">
      <w:pPr>
        <w:pStyle w:val="Prrafodelista"/>
        <w:numPr>
          <w:ilvl w:val="1"/>
          <w:numId w:val="2"/>
        </w:numPr>
        <w:ind w:left="567" w:hanging="283"/>
        <w:contextualSpacing w:val="0"/>
        <w:jc w:val="both"/>
        <w:rPr>
          <w:rFonts w:ascii="Arial" w:hAnsi="Arial" w:cs="Arial"/>
          <w:b/>
          <w:szCs w:val="24"/>
        </w:rPr>
      </w:pPr>
      <w:r w:rsidRPr="00255DAA">
        <w:rPr>
          <w:rFonts w:ascii="Arial" w:hAnsi="Arial" w:cs="Arial"/>
          <w:b/>
          <w:szCs w:val="24"/>
        </w:rPr>
        <w:lastRenderedPageBreak/>
        <w:t>LISTA DE MAESTRO DE DOCUMENTO</w:t>
      </w:r>
    </w:p>
    <w:tbl>
      <w:tblPr>
        <w:tblW w:w="5042" w:type="pct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28"/>
        <w:gridCol w:w="1495"/>
        <w:gridCol w:w="1340"/>
        <w:gridCol w:w="1360"/>
        <w:gridCol w:w="1356"/>
        <w:gridCol w:w="1914"/>
        <w:gridCol w:w="9"/>
      </w:tblGrid>
      <w:tr w:rsidR="001506FA" w:rsidRPr="004D2239" w:rsidTr="004D2239">
        <w:trPr>
          <w:gridAfter w:val="1"/>
          <w:wAfter w:w="9" w:type="dxa"/>
          <w:trHeight w:val="225"/>
          <w:jc w:val="center"/>
        </w:trPr>
        <w:tc>
          <w:tcPr>
            <w:tcW w:w="9044" w:type="dxa"/>
            <w:gridSpan w:val="6"/>
            <w:shd w:val="clear" w:color="auto" w:fill="A6A6A6" w:themeFill="background1" w:themeFillShade="A6"/>
          </w:tcPr>
          <w:p w:rsidR="001506FA" w:rsidRPr="004D2239" w:rsidRDefault="001506FA" w:rsidP="00A652C7">
            <w:pPr>
              <w:spacing w:after="0" w:line="240" w:lineRule="auto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sz w:val="20"/>
              </w:rPr>
              <w:t>REG-0303-2013</w:t>
            </w:r>
          </w:p>
        </w:tc>
      </w:tr>
      <w:tr w:rsidR="001506FA" w:rsidRPr="004D2239" w:rsidTr="004D2239">
        <w:tblPrEx>
          <w:tblCellMar>
            <w:left w:w="108" w:type="dxa"/>
            <w:right w:w="108" w:type="dxa"/>
          </w:tblCellMar>
          <w:tblLook w:val="04A0"/>
        </w:tblPrEx>
        <w:trPr>
          <w:jc w:val="center"/>
        </w:trPr>
        <w:tc>
          <w:tcPr>
            <w:tcW w:w="1528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Documento</w:t>
            </w:r>
          </w:p>
        </w:tc>
        <w:tc>
          <w:tcPr>
            <w:tcW w:w="1387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Titulo</w:t>
            </w:r>
          </w:p>
        </w:tc>
        <w:tc>
          <w:tcPr>
            <w:tcW w:w="1388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Código</w:t>
            </w: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Revisión</w:t>
            </w: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972" w:type="dxa"/>
            <w:gridSpan w:val="2"/>
            <w:shd w:val="clear" w:color="auto" w:fill="A6A6A6" w:themeFill="background1" w:themeFillShade="A6"/>
            <w:vAlign w:val="center"/>
          </w:tcPr>
          <w:p w:rsidR="001506FA" w:rsidRPr="004D2239" w:rsidRDefault="001506FA" w:rsidP="00255DAA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4D2239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TIPO COPIA</w:t>
            </w: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jc w:val="center"/>
        </w:trPr>
        <w:tc>
          <w:tcPr>
            <w:tcW w:w="152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</w:t>
            </w:r>
          </w:p>
        </w:tc>
        <w:tc>
          <w:tcPr>
            <w:tcW w:w="1387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Procedimiento para gestionar el Cambio de un documento</w:t>
            </w:r>
          </w:p>
        </w:tc>
        <w:tc>
          <w:tcPr>
            <w:tcW w:w="138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REG-0303-2013-01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1.3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trHeight w:val="765"/>
          <w:jc w:val="center"/>
        </w:trPr>
        <w:tc>
          <w:tcPr>
            <w:tcW w:w="152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7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 de pruebas</w:t>
            </w:r>
          </w:p>
        </w:tc>
        <w:tc>
          <w:tcPr>
            <w:tcW w:w="138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CONTROLADA</w:t>
            </w:r>
          </w:p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trHeight w:val="840"/>
          <w:jc w:val="center"/>
        </w:trPr>
        <w:tc>
          <w:tcPr>
            <w:tcW w:w="152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Plantilla de resultados de Casos de prueba</w:t>
            </w:r>
          </w:p>
        </w:tc>
        <w:tc>
          <w:tcPr>
            <w:tcW w:w="1387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Casos de prueba</w:t>
            </w:r>
          </w:p>
        </w:tc>
        <w:tc>
          <w:tcPr>
            <w:tcW w:w="138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trHeight w:val="825"/>
          <w:jc w:val="center"/>
        </w:trPr>
        <w:tc>
          <w:tcPr>
            <w:tcW w:w="152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Metricas</w:t>
            </w:r>
          </w:p>
        </w:tc>
        <w:tc>
          <w:tcPr>
            <w:tcW w:w="1387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Resultados de matricas aplicadas</w:t>
            </w:r>
          </w:p>
        </w:tc>
        <w:tc>
          <w:tcPr>
            <w:tcW w:w="1388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REG-0303-2013-02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1.0</w:t>
            </w:r>
          </w:p>
        </w:tc>
        <w:tc>
          <w:tcPr>
            <w:tcW w:w="1389" w:type="dxa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Gabriela E. Rojas Munive</w:t>
            </w:r>
          </w:p>
        </w:tc>
        <w:tc>
          <w:tcPr>
            <w:tcW w:w="1972" w:type="dxa"/>
            <w:gridSpan w:val="2"/>
            <w:vAlign w:val="center"/>
          </w:tcPr>
          <w:p w:rsidR="001506FA" w:rsidRPr="004D2239" w:rsidRDefault="001506FA" w:rsidP="005238F2">
            <w:pPr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4D2239">
              <w:rPr>
                <w:rFonts w:ascii="Arial" w:hAnsi="Arial" w:cs="Arial"/>
                <w:color w:val="000000"/>
                <w:sz w:val="20"/>
              </w:rPr>
              <w:t>NO CONTROLADA</w:t>
            </w:r>
          </w:p>
        </w:tc>
      </w:tr>
      <w:tr w:rsidR="001506FA" w:rsidRPr="004D2239" w:rsidTr="00A652C7">
        <w:tblPrEx>
          <w:tblCellMar>
            <w:left w:w="108" w:type="dxa"/>
            <w:right w:w="108" w:type="dxa"/>
          </w:tblCellMar>
          <w:tblLook w:val="04A0"/>
        </w:tblPrEx>
        <w:trPr>
          <w:trHeight w:val="991"/>
          <w:jc w:val="center"/>
        </w:trPr>
        <w:tc>
          <w:tcPr>
            <w:tcW w:w="9053" w:type="dxa"/>
            <w:gridSpan w:val="7"/>
          </w:tcPr>
          <w:p w:rsidR="001506FA" w:rsidRPr="004D2239" w:rsidRDefault="001506FA" w:rsidP="005238F2">
            <w:pPr>
              <w:spacing w:after="0"/>
              <w:ind w:left="118"/>
              <w:jc w:val="right"/>
              <w:rPr>
                <w:rFonts w:ascii="Arial" w:hAnsi="Arial" w:cs="Arial"/>
                <w:b/>
                <w:sz w:val="20"/>
                <w:szCs w:val="28"/>
                <w:lang w:eastAsia="ko-KR"/>
              </w:rPr>
            </w:pPr>
            <w:r w:rsidRPr="004D2239">
              <w:rPr>
                <w:rFonts w:ascii="Arial" w:hAnsi="Arial" w:cs="Arial"/>
                <w:sz w:val="20"/>
              </w:rPr>
              <w:br/>
            </w:r>
            <w:r w:rsidRPr="004D2239">
              <w:rPr>
                <w:rFonts w:ascii="Arial" w:hAnsi="Arial" w:cs="Arial"/>
                <w:sz w:val="20"/>
              </w:rPr>
              <w:br/>
              <w:t>Firma de quién registra</w:t>
            </w:r>
          </w:p>
        </w:tc>
      </w:tr>
    </w:tbl>
    <w:p w:rsidR="00330F04" w:rsidRPr="00630F98" w:rsidRDefault="00330F04" w:rsidP="005238F2">
      <w:pPr>
        <w:spacing w:after="0"/>
        <w:ind w:left="567"/>
        <w:jc w:val="both"/>
        <w:rPr>
          <w:rFonts w:ascii="Arial" w:hAnsi="Arial" w:cs="Arial"/>
          <w:szCs w:val="24"/>
        </w:rPr>
      </w:pPr>
    </w:p>
    <w:p w:rsidR="005238F2" w:rsidRPr="00573527" w:rsidRDefault="005238F2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5" w:name="_Toc348588014"/>
      <w:bookmarkStart w:id="16" w:name="_Toc324814049"/>
      <w:r>
        <w:rPr>
          <w:rFonts w:cs="Arial"/>
          <w:sz w:val="24"/>
          <w:szCs w:val="32"/>
        </w:rPr>
        <w:t>Evidencias del Procedimiento de Control de Versiones</w:t>
      </w:r>
      <w:bookmarkEnd w:id="15"/>
    </w:p>
    <w:p w:rsidR="005238F2" w:rsidRDefault="005238F2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7" w:name="_Toc348588015"/>
      <w:bookmarkEnd w:id="16"/>
      <w:r>
        <w:rPr>
          <w:rFonts w:cs="Arial"/>
          <w:sz w:val="24"/>
          <w:szCs w:val="32"/>
        </w:rPr>
        <w:t>Evidencias del Procedimiento de Casos de Prueba</w:t>
      </w:r>
      <w:bookmarkEnd w:id="17"/>
    </w:p>
    <w:p w:rsidR="005238F2" w:rsidRDefault="005238F2" w:rsidP="005238F2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18" w:name="_Toc348588016"/>
      <w:r>
        <w:rPr>
          <w:rFonts w:cs="Arial"/>
          <w:sz w:val="24"/>
          <w:szCs w:val="32"/>
        </w:rPr>
        <w:t>Evidencias del Procedimiento de Inspección de Código</w:t>
      </w:r>
      <w:bookmarkEnd w:id="18"/>
    </w:p>
    <w:p w:rsidR="005238F2" w:rsidRPr="005238F2" w:rsidRDefault="005238F2" w:rsidP="005238F2">
      <w:pPr>
        <w:rPr>
          <w:lang w:eastAsia="es-ES"/>
        </w:rPr>
      </w:pPr>
    </w:p>
    <w:p w:rsidR="005238F2" w:rsidRPr="005238F2" w:rsidRDefault="005238F2" w:rsidP="005238F2">
      <w:pPr>
        <w:rPr>
          <w:lang w:eastAsia="es-ES"/>
        </w:rPr>
      </w:pPr>
    </w:p>
    <w:p w:rsidR="00A652C7" w:rsidRDefault="00A652C7" w:rsidP="005238F2">
      <w:pPr>
        <w:pStyle w:val="Ttulo1"/>
        <w:jc w:val="center"/>
        <w:rPr>
          <w:rFonts w:cs="Arial"/>
          <w:b w:val="0"/>
          <w:szCs w:val="24"/>
        </w:rPr>
        <w:sectPr w:rsidR="00A652C7" w:rsidSect="001506FA"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A652C7" w:rsidRPr="00A652C7" w:rsidRDefault="00A652C7" w:rsidP="00A652C7">
      <w:pPr>
        <w:spacing w:after="0" w:line="240" w:lineRule="auto"/>
        <w:rPr>
          <w:rFonts w:cs="Arial"/>
          <w:sz w:val="24"/>
          <w:szCs w:val="24"/>
        </w:rPr>
      </w:pPr>
    </w:p>
    <w:p w:rsidR="005238F2" w:rsidRDefault="005238F2" w:rsidP="005238F2">
      <w:pPr>
        <w:pStyle w:val="Ttulo1"/>
        <w:jc w:val="center"/>
        <w:rPr>
          <w:rFonts w:cs="Arial"/>
        </w:rPr>
      </w:pPr>
      <w:bookmarkStart w:id="19" w:name="_Toc348588017"/>
      <w:r w:rsidRPr="003334EA">
        <w:rPr>
          <w:rFonts w:cs="Arial"/>
        </w:rPr>
        <w:t>CAPITULO I</w:t>
      </w:r>
      <w:r>
        <w:rPr>
          <w:rFonts w:cs="Arial"/>
        </w:rPr>
        <w:t>i</w:t>
      </w:r>
      <w:bookmarkEnd w:id="19"/>
    </w:p>
    <w:p w:rsidR="005238F2" w:rsidRPr="005238F2" w:rsidRDefault="005238F2" w:rsidP="005238F2">
      <w:pPr>
        <w:pStyle w:val="Ttulo1"/>
        <w:jc w:val="center"/>
        <w:rPr>
          <w:rFonts w:cs="Arial"/>
          <w:lang w:val="es-ES"/>
        </w:rPr>
      </w:pPr>
      <w:bookmarkStart w:id="20" w:name="_Toc348588018"/>
      <w:r>
        <w:rPr>
          <w:rFonts w:cs="Arial"/>
        </w:rPr>
        <w:t>m</w:t>
      </w:r>
      <w:r>
        <w:rPr>
          <w:rFonts w:cs="Arial"/>
          <w:lang w:val="es-ES"/>
        </w:rPr>
        <w:t>étricas</w:t>
      </w:r>
      <w:bookmarkEnd w:id="20"/>
    </w:p>
    <w:p w:rsidR="005238F2" w:rsidRPr="00A652C7" w:rsidRDefault="005238F2" w:rsidP="00A652C7">
      <w:pPr>
        <w:spacing w:after="0"/>
        <w:rPr>
          <w:lang w:eastAsia="es-ES"/>
        </w:rPr>
      </w:pPr>
    </w:p>
    <w:p w:rsidR="00330F04" w:rsidRDefault="005238F2" w:rsidP="00B60A20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1" w:name="_Toc348588019"/>
      <w:bookmarkEnd w:id="11"/>
      <w:bookmarkEnd w:id="12"/>
      <w:bookmarkEnd w:id="13"/>
      <w:r>
        <w:rPr>
          <w:rFonts w:cs="Arial"/>
          <w:sz w:val="24"/>
          <w:szCs w:val="32"/>
        </w:rPr>
        <w:t>MÉTRICAS EXTERNAS</w:t>
      </w:r>
      <w:bookmarkEnd w:id="21"/>
    </w:p>
    <w:tbl>
      <w:tblPr>
        <w:tblW w:w="829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580"/>
        <w:gridCol w:w="1740"/>
        <w:gridCol w:w="2977"/>
      </w:tblGrid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 w:rsid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4717" w:type="dxa"/>
            <w:gridSpan w:val="2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FIABILIDAD</w:t>
            </w: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4717" w:type="dxa"/>
            <w:gridSpan w:val="2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TOLERANCIA A FALLOS</w:t>
            </w: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8297" w:type="dxa"/>
            <w:gridSpan w:val="3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5238F2" w:rsidRPr="005238F2" w:rsidRDefault="00CA35CC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MÉ</w:t>
            </w:r>
            <w:r w:rsidR="005238F2"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TRICA EXTERNA</w:t>
            </w:r>
          </w:p>
        </w:tc>
        <w:tc>
          <w:tcPr>
            <w:tcW w:w="4717" w:type="dxa"/>
            <w:gridSpan w:val="2"/>
            <w:shd w:val="clear" w:color="auto" w:fill="auto"/>
            <w:noWrap/>
            <w:vAlign w:val="bottom"/>
            <w:hideMark/>
          </w:tcPr>
          <w:p w:rsidR="005238F2" w:rsidRPr="005238F2" w:rsidRDefault="00CA35CC" w:rsidP="005238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PREVENCIÓN DE CAÍ</w:t>
            </w:r>
            <w:r w:rsidR="005238F2"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DAS</w:t>
            </w: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vAlign w:val="bottom"/>
            <w:hideMark/>
          </w:tcPr>
          <w:p w:rsidR="005238F2" w:rsidRPr="005238F2" w:rsidRDefault="00CA35CC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FÓ</w:t>
            </w:r>
            <w:r w:rsidR="005238F2"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RMULA</w:t>
            </w:r>
          </w:p>
        </w:tc>
        <w:tc>
          <w:tcPr>
            <w:tcW w:w="4717" w:type="dxa"/>
            <w:gridSpan w:val="2"/>
            <w:shd w:val="clear" w:color="auto" w:fill="auto"/>
            <w:noWrap/>
            <w:vAlign w:val="bottom"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X = 1 - A / B</w:t>
            </w:r>
          </w:p>
        </w:tc>
      </w:tr>
      <w:tr w:rsidR="005238F2" w:rsidRPr="005238F2" w:rsidTr="00CA35CC">
        <w:trPr>
          <w:trHeight w:val="255"/>
          <w:jc w:val="center"/>
        </w:trPr>
        <w:tc>
          <w:tcPr>
            <w:tcW w:w="3580" w:type="dxa"/>
            <w:shd w:val="clear" w:color="auto" w:fill="auto"/>
            <w:noWrap/>
            <w:hideMark/>
          </w:tcPr>
          <w:p w:rsidR="005238F2" w:rsidRPr="005238F2" w:rsidRDefault="00CA35CC" w:rsidP="005238F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INTERPRETACIÓ</w:t>
            </w:r>
            <w:r w:rsidR="005238F2"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N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2977" w:type="dxa"/>
            <w:shd w:val="clear" w:color="auto" w:fill="auto"/>
            <w:noWrap/>
            <w:hideMark/>
          </w:tcPr>
          <w:p w:rsidR="005238F2" w:rsidRPr="005238F2" w:rsidRDefault="005238F2" w:rsidP="005238F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5238F2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es el mejor</w:t>
            </w:r>
          </w:p>
        </w:tc>
      </w:tr>
    </w:tbl>
    <w:p w:rsidR="005238F2" w:rsidRPr="005238F2" w:rsidRDefault="005238F2" w:rsidP="005238F2">
      <w:pPr>
        <w:rPr>
          <w:lang w:val="es-ES" w:eastAsia="es-ES"/>
        </w:rPr>
      </w:pPr>
    </w:p>
    <w:p w:rsidR="00330F04" w:rsidRPr="008B48AE" w:rsidRDefault="005238F2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2" w:name="_Toc348588020"/>
      <w:bookmarkStart w:id="23" w:name="_Toc324814058"/>
      <w:r w:rsidRPr="005238F2">
        <w:rPr>
          <w:rFonts w:cs="Arial"/>
          <w:sz w:val="24"/>
          <w:szCs w:val="32"/>
        </w:rPr>
        <w:t>GRUPO 1 - Inspección de código</w:t>
      </w:r>
      <w:bookmarkEnd w:id="22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463"/>
        <w:gridCol w:w="1796"/>
        <w:gridCol w:w="1818"/>
        <w:gridCol w:w="1385"/>
        <w:gridCol w:w="1341"/>
        <w:gridCol w:w="2975"/>
        <w:gridCol w:w="2364"/>
      </w:tblGrid>
      <w:tr w:rsidR="00A652C7" w:rsidRPr="00A652C7" w:rsidTr="00A652C7">
        <w:trPr>
          <w:cantSplit/>
          <w:trHeight w:val="390"/>
          <w:tblHeader/>
        </w:trPr>
        <w:tc>
          <w:tcPr>
            <w:tcW w:w="10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0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A652C7" w:rsidRPr="00A652C7" w:rsidTr="00A652C7">
        <w:trPr>
          <w:cantSplit/>
          <w:trHeight w:val="1020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2C7" w:rsidRPr="00A652C7" w:rsidRDefault="00CA35CC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se puede grabar porque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alfanumérico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en el cam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po Versión, sale un mensaje de “L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 cadena de entrada no tiene el formato correcto". El dato Versión debe ser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numérico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frmNuevoStdProg.aspx</w:t>
            </w:r>
          </w:p>
        </w:tc>
      </w:tr>
      <w:tr w:rsidR="00A652C7" w:rsidRPr="00A652C7" w:rsidTr="00A652C7">
        <w:trPr>
          <w:cantSplit/>
          <w:trHeight w:val="178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Actualizar Información de Catálogos de Checklist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35CC" w:rsidRDefault="00CA35CC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• 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Al presionar sobre el botón Aprobar, Modificar y Eliminar. No se valida si ha seleccionado un registro del control GridView.  </w:t>
            </w:r>
          </w:p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• 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se puede grabar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or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q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ue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se ingresa un dato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alfanumérico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en el campo Versión, sale un mensaje de "Detalle guardado",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pero no graba ni el checklist ni su detalle, el dato Versión debe ser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numérico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para que grabe el registro.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frmCatalogo.aspx, frmNuevoCatalogo.aspx</w:t>
            </w:r>
          </w:p>
        </w:tc>
      </w:tr>
      <w:tr w:rsidR="00A652C7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 presionar sobre el botón Aprobar, Modificar y Eliminar. No se valida si ha seleccionado un registro del control GridView o si la grilla contiene registros</w:t>
            </w:r>
            <w:r w:rsidR="00CA35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frmCatalogoMetrica.aspx</w:t>
            </w:r>
          </w:p>
        </w:tc>
      </w:tr>
      <w:tr w:rsidR="00A652C7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 presionar sobre el botón Modificar. No se valida si ha seleccionado un registro del control GridView o si la grilla contiene registros</w:t>
            </w:r>
            <w:r w:rsidR="00CA35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frmCatalogoRol.aspx</w:t>
            </w:r>
          </w:p>
        </w:tc>
      </w:tr>
      <w:tr w:rsidR="00A652C7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Métodos de Inspección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 presionar sobre el botón Aprobar, Modificar y Eliminar. No se valida si ha seleccionado un registro del control GridView o si la grilla contiene registros</w:t>
            </w:r>
            <w:r w:rsidR="00CA35CC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MetInspeCatalogo.aspx</w:t>
            </w:r>
          </w:p>
        </w:tc>
      </w:tr>
      <w:tr w:rsidR="00A652C7" w:rsidRPr="00A652C7" w:rsidTr="00A652C7">
        <w:trPr>
          <w:cantSplit/>
          <w:trHeight w:val="765"/>
          <w:tblHeader/>
        </w:trPr>
        <w:tc>
          <w:tcPr>
            <w:tcW w:w="10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Al modificar y eliminar sin haber seleccionado un registro. No se valida si el registro ha sido seleccionado previamente. (Objeto no instanciado)</w:t>
            </w:r>
          </w:p>
        </w:tc>
        <w:tc>
          <w:tcPr>
            <w:tcW w:w="10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PrioridadCatalogo.aspx</w:t>
            </w:r>
          </w:p>
        </w:tc>
      </w:tr>
    </w:tbl>
    <w:p w:rsidR="00A652C7" w:rsidRDefault="00A652C7" w:rsidP="00A652C7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A652C7" w:rsidRDefault="00A652C7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4" w:name="_Toc348588021"/>
      <w:r w:rsidRPr="00A652C7">
        <w:rPr>
          <w:rFonts w:cs="Arial"/>
          <w:sz w:val="24"/>
          <w:szCs w:val="32"/>
        </w:rPr>
        <w:lastRenderedPageBreak/>
        <w:t>GRUPO 2 - Gestión de Desempeño de Personal</w:t>
      </w:r>
      <w:bookmarkEnd w:id="24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743"/>
        <w:gridCol w:w="1796"/>
        <w:gridCol w:w="1818"/>
        <w:gridCol w:w="1385"/>
        <w:gridCol w:w="1341"/>
        <w:gridCol w:w="2728"/>
        <w:gridCol w:w="3331"/>
      </w:tblGrid>
      <w:tr w:rsidR="00A652C7" w:rsidRPr="00A652C7" w:rsidTr="00A652C7">
        <w:trPr>
          <w:trHeight w:val="255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A652C7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A652C7" w:rsidRPr="00A652C7" w:rsidTr="00A652C7">
        <w:trPr>
          <w:trHeight w:val="76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Minimamente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A652C7" w:rsidRPr="00A652C7" w:rsidTr="00A652C7">
        <w:trPr>
          <w:trHeight w:val="510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Las caídas son por no realizar la funcionalidad debido a que no valida la existencia de competencias.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A652C7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  y fallas por ingresar caracteres extraños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A652C7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Calificacion.aspx</w:t>
            </w:r>
          </w:p>
        </w:tc>
      </w:tr>
      <w:tr w:rsidR="00A652C7" w:rsidRPr="00A652C7" w:rsidTr="00A652C7">
        <w:trPr>
          <w:trHeight w:val="255"/>
        </w:trPr>
        <w:tc>
          <w:tcPr>
            <w:tcW w:w="10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valida la existencia de datos obligatorios</w:t>
            </w:r>
          </w:p>
        </w:tc>
        <w:tc>
          <w:tcPr>
            <w:tcW w:w="8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A652C7" w:rsidRPr="00A652C7" w:rsidRDefault="00A652C7" w:rsidP="00A652C7">
      <w:pPr>
        <w:rPr>
          <w:lang w:eastAsia="es-ES"/>
        </w:rPr>
      </w:pPr>
    </w:p>
    <w:p w:rsidR="00A652C7" w:rsidRDefault="00A652C7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5" w:name="_Toc348588022"/>
      <w:r w:rsidRPr="00A652C7">
        <w:rPr>
          <w:rFonts w:cs="Arial"/>
          <w:sz w:val="24"/>
          <w:szCs w:val="32"/>
        </w:rPr>
        <w:t>GRUPO 3 - Contratos de Clientes</w:t>
      </w:r>
      <w:bookmarkEnd w:id="25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2646"/>
        <w:gridCol w:w="1240"/>
        <w:gridCol w:w="1262"/>
        <w:gridCol w:w="1385"/>
        <w:gridCol w:w="1074"/>
        <w:gridCol w:w="3260"/>
        <w:gridCol w:w="3275"/>
      </w:tblGrid>
      <w:tr w:rsidR="00A652C7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Cambiar Estado Contrato Addenda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</w:p>
        </w:tc>
      </w:tr>
      <w:tr w:rsidR="00A652C7" w:rsidRPr="00A652C7" w:rsidTr="00A652C7">
        <w:trPr>
          <w:trHeight w:val="51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Error de I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nternet 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Explorer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en C</w:t>
            </w:r>
            <w:r w:rsidR="00A652C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hrome si funciona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MonitoreoContratos.aspx.cs</w:t>
            </w:r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Addenda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Addenda.aspx.cs</w:t>
            </w:r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</w:p>
        </w:tc>
      </w:tr>
      <w:tr w:rsidR="00A652C7" w:rsidRPr="00A652C7" w:rsidTr="00A652C7">
        <w:trPr>
          <w:trHeight w:val="25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</w:p>
        </w:tc>
      </w:tr>
    </w:tbl>
    <w:p w:rsidR="00A652C7" w:rsidRDefault="00A652C7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6" w:name="_Toc348588023"/>
      <w:r>
        <w:rPr>
          <w:rFonts w:cs="Arial"/>
          <w:sz w:val="24"/>
          <w:szCs w:val="32"/>
        </w:rPr>
        <w:lastRenderedPageBreak/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26"/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793"/>
        <w:gridCol w:w="1796"/>
        <w:gridCol w:w="1818"/>
        <w:gridCol w:w="1385"/>
        <w:gridCol w:w="1464"/>
        <w:gridCol w:w="2778"/>
        <w:gridCol w:w="3108"/>
      </w:tblGrid>
      <w:tr w:rsidR="00A652C7" w:rsidRPr="00A652C7" w:rsidTr="00A652C7">
        <w:trPr>
          <w:trHeight w:val="255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A652C7" w:rsidRPr="00A652C7" w:rsidTr="00A652C7">
        <w:trPr>
          <w:trHeight w:val="153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A652C7" w:rsidRPr="00A652C7" w:rsidTr="00A652C7">
        <w:trPr>
          <w:trHeight w:val="178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A652C7" w:rsidRPr="00A652C7" w:rsidTr="00A652C7">
        <w:trPr>
          <w:trHeight w:val="76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A652C7" w:rsidRPr="00A652C7" w:rsidTr="00A652C7">
        <w:trPr>
          <w:trHeight w:val="255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Creación de Incidencias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“Nro Ticket”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“Nro Ticket”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A652C7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A652C7" w:rsidRPr="00A652C7" w:rsidTr="00A652C7">
        <w:trPr>
          <w:trHeight w:val="1275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A652C7" w:rsidRDefault="00A652C7" w:rsidP="00A652C7">
      <w:pPr>
        <w:rPr>
          <w:lang w:eastAsia="es-ES"/>
        </w:rPr>
      </w:pPr>
    </w:p>
    <w:p w:rsidR="00A652C7" w:rsidRPr="00A652C7" w:rsidRDefault="00A652C7" w:rsidP="00A652C7">
      <w:pPr>
        <w:rPr>
          <w:lang w:eastAsia="es-ES"/>
        </w:rPr>
      </w:pPr>
    </w:p>
    <w:p w:rsidR="00A652C7" w:rsidRPr="008B48AE" w:rsidRDefault="00A652C7" w:rsidP="00A652C7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7" w:name="_Toc348588024"/>
      <w:r w:rsidRPr="00A652C7">
        <w:rPr>
          <w:rFonts w:cs="Arial"/>
          <w:sz w:val="24"/>
          <w:szCs w:val="32"/>
        </w:rPr>
        <w:lastRenderedPageBreak/>
        <w:t>GRUPO 5 - Gestión CRM</w:t>
      </w:r>
      <w:bookmarkEnd w:id="27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2221"/>
        <w:gridCol w:w="1963"/>
        <w:gridCol w:w="1876"/>
        <w:gridCol w:w="1475"/>
        <w:gridCol w:w="1120"/>
        <w:gridCol w:w="2646"/>
        <w:gridCol w:w="2804"/>
      </w:tblGrid>
      <w:tr w:rsidR="00CA35CC" w:rsidRPr="00A652C7" w:rsidTr="00CA35CC">
        <w:trPr>
          <w:trHeight w:val="255"/>
        </w:trPr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CAIDAS (A)</w:t>
            </w:r>
          </w:p>
        </w:tc>
        <w:tc>
          <w:tcPr>
            <w:tcW w:w="6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NRO. FALLAS (B)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CA35CC" w:rsidRPr="00A652C7" w:rsidTr="00CA35CC">
        <w:trPr>
          <w:trHeight w:val="76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3D348B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  y fallas por no validar lista de marketing antes de ingresar.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Caída y fallas por no validar caracteres extraños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CreacionCampana.aspx</w:t>
            </w:r>
          </w:p>
        </w:tc>
      </w:tr>
      <w:tr w:rsidR="00CA35CC" w:rsidRPr="00A652C7" w:rsidTr="00B31527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3D348B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652C7" w:rsidRPr="00A652C7" w:rsidRDefault="00A652C7" w:rsidP="00B315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No se encontró </w:t>
            </w:r>
            <w:r w:rsidR="00B3152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caídas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AutorizacionCampana.aspx</w:t>
            </w:r>
          </w:p>
        </w:tc>
      </w:tr>
      <w:tr w:rsidR="00CA35CC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3D348B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MantenimientoSeguimiento.aspx</w:t>
            </w:r>
          </w:p>
        </w:tc>
      </w:tr>
      <w:tr w:rsidR="00CA35CC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3D348B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ListaMarketing.aspx</w:t>
            </w:r>
          </w:p>
        </w:tc>
      </w:tr>
      <w:tr w:rsidR="00CA35CC" w:rsidRPr="00A652C7" w:rsidTr="00CA35CC">
        <w:trPr>
          <w:trHeight w:val="510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3D348B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0,666666667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Las caídas son por no validar caracteres extraños.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MantenimientoCampana.aspx</w:t>
            </w:r>
          </w:p>
        </w:tc>
      </w:tr>
      <w:tr w:rsidR="00CA35CC" w:rsidRPr="00A652C7" w:rsidTr="00CA35CC">
        <w:trPr>
          <w:trHeight w:val="255"/>
        </w:trPr>
        <w:tc>
          <w:tcPr>
            <w:tcW w:w="7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CA35CC" w:rsidP="00CA35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ctualizar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 O</w:t>
            </w:r>
            <w:r w:rsidRPr="00A652C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venta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6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#¡VALOR!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No se </w:t>
            </w:r>
            <w:r w:rsidR="00B31527"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encontró</w:t>
            </w: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fuentes para aplicar métrica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52C7" w:rsidRPr="00A652C7" w:rsidRDefault="00A652C7" w:rsidP="00A65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A652C7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</w:rPr>
      </w:pPr>
    </w:p>
    <w:p w:rsidR="00CA35CC" w:rsidRDefault="00CA35CC" w:rsidP="00CA35CC">
      <w:pPr>
        <w:pStyle w:val="Ttulo2"/>
        <w:numPr>
          <w:ilvl w:val="0"/>
          <w:numId w:val="5"/>
        </w:numPr>
        <w:spacing w:line="480" w:lineRule="auto"/>
        <w:jc w:val="both"/>
        <w:rPr>
          <w:rFonts w:cs="Arial"/>
          <w:sz w:val="24"/>
          <w:szCs w:val="32"/>
        </w:rPr>
      </w:pPr>
      <w:bookmarkStart w:id="28" w:name="_Toc348588025"/>
      <w:r>
        <w:rPr>
          <w:rFonts w:cs="Arial"/>
          <w:sz w:val="24"/>
          <w:szCs w:val="32"/>
        </w:rPr>
        <w:lastRenderedPageBreak/>
        <w:t>MÉTRICAS INTERNAS</w:t>
      </w:r>
      <w:bookmarkEnd w:id="28"/>
    </w:p>
    <w:tbl>
      <w:tblPr>
        <w:tblW w:w="8866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470"/>
        <w:gridCol w:w="1687"/>
        <w:gridCol w:w="3709"/>
      </w:tblGrid>
      <w:tr w:rsidR="00CA35CC" w:rsidRPr="00CA35CC" w:rsidTr="00CA5F72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AT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</w:t>
            </w: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IBUTO</w:t>
            </w:r>
          </w:p>
        </w:tc>
        <w:tc>
          <w:tcPr>
            <w:tcW w:w="5396" w:type="dxa"/>
            <w:gridSpan w:val="2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</w:t>
            </w:r>
          </w:p>
        </w:tc>
      </w:tr>
      <w:tr w:rsidR="00CA35CC" w:rsidRPr="00CA35CC" w:rsidTr="002C358F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SUB ATRIBUTO</w:t>
            </w:r>
          </w:p>
        </w:tc>
        <w:tc>
          <w:tcPr>
            <w:tcW w:w="5396" w:type="dxa"/>
            <w:gridSpan w:val="2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CAMBIABILIDAD</w:t>
            </w:r>
          </w:p>
        </w:tc>
      </w:tr>
      <w:tr w:rsidR="00CA35CC" w:rsidRPr="00CA35CC" w:rsidTr="00F055BD">
        <w:trPr>
          <w:trHeight w:val="255"/>
          <w:jc w:val="center"/>
        </w:trPr>
        <w:tc>
          <w:tcPr>
            <w:tcW w:w="8866" w:type="dxa"/>
            <w:gridSpan w:val="3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  <w:tr w:rsidR="00CA35CC" w:rsidRPr="00CA35CC" w:rsidTr="00CA35CC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METRICA INTERNA</w:t>
            </w:r>
          </w:p>
        </w:tc>
        <w:tc>
          <w:tcPr>
            <w:tcW w:w="5396" w:type="dxa"/>
            <w:gridSpan w:val="2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REGISTRABILIDAD DE CAMBIOS</w:t>
            </w:r>
          </w:p>
        </w:tc>
      </w:tr>
      <w:tr w:rsidR="00CA35CC" w:rsidRPr="00CA35CC" w:rsidTr="0045742B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FORMULA</w:t>
            </w:r>
          </w:p>
        </w:tc>
        <w:tc>
          <w:tcPr>
            <w:tcW w:w="5396" w:type="dxa"/>
            <w:gridSpan w:val="2"/>
            <w:shd w:val="clear" w:color="auto" w:fill="auto"/>
            <w:noWrap/>
            <w:vAlign w:val="bottom"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X = A / B</w:t>
            </w:r>
          </w:p>
        </w:tc>
      </w:tr>
      <w:tr w:rsidR="00CA35CC" w:rsidRPr="00CA35CC" w:rsidTr="00CA35CC">
        <w:trPr>
          <w:trHeight w:val="255"/>
          <w:jc w:val="center"/>
        </w:trPr>
        <w:tc>
          <w:tcPr>
            <w:tcW w:w="3470" w:type="dxa"/>
            <w:shd w:val="clear" w:color="auto" w:fill="auto"/>
            <w:noWrap/>
            <w:hideMark/>
          </w:tcPr>
          <w:p w:rsidR="00CA35CC" w:rsidRPr="00CA35CC" w:rsidRDefault="00CA35CC" w:rsidP="00CA35C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INTERPRETACION</w:t>
            </w:r>
          </w:p>
        </w:tc>
        <w:tc>
          <w:tcPr>
            <w:tcW w:w="1687" w:type="dxa"/>
            <w:shd w:val="clear" w:color="auto" w:fill="auto"/>
            <w:noWrap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0 &lt;= X &lt;= 1</w:t>
            </w:r>
          </w:p>
        </w:tc>
        <w:tc>
          <w:tcPr>
            <w:tcW w:w="3709" w:type="dxa"/>
            <w:shd w:val="clear" w:color="auto" w:fill="auto"/>
            <w:noWrap/>
            <w:hideMark/>
          </w:tcPr>
          <w:p w:rsidR="00CA35CC" w:rsidRPr="00CA35CC" w:rsidRDefault="00CA35CC" w:rsidP="00CA35C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CA35CC">
              <w:rPr>
                <w:rFonts w:eastAsia="Times New Roman"/>
                <w:b/>
                <w:bCs/>
                <w:color w:val="000000"/>
                <w:sz w:val="20"/>
                <w:szCs w:val="20"/>
                <w:lang w:val="es-ES" w:eastAsia="es-ES"/>
              </w:rPr>
              <w:t>El valor más cercano a 1 indica mayor registro</w:t>
            </w:r>
          </w:p>
        </w:tc>
      </w:tr>
    </w:tbl>
    <w:p w:rsidR="00CA35CC" w:rsidRPr="00CA35CC" w:rsidRDefault="00CA35CC" w:rsidP="00CA35CC">
      <w:pPr>
        <w:pStyle w:val="Prrafodelista"/>
        <w:ind w:left="567"/>
        <w:contextualSpacing w:val="0"/>
        <w:rPr>
          <w:rFonts w:ascii="Arial" w:hAnsi="Arial" w:cs="Arial"/>
          <w:b/>
          <w:szCs w:val="24"/>
          <w:lang w:val="es-ES"/>
        </w:rPr>
      </w:pPr>
    </w:p>
    <w:p w:rsidR="003D0AD1" w:rsidRDefault="003D0AD1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29" w:name="_Toc348586623"/>
      <w:bookmarkStart w:id="30" w:name="_Toc348588026"/>
      <w:bookmarkEnd w:id="23"/>
      <w:r w:rsidRPr="005238F2">
        <w:rPr>
          <w:rFonts w:cs="Arial"/>
          <w:sz w:val="24"/>
          <w:szCs w:val="32"/>
        </w:rPr>
        <w:t>GRUPO 1 - Inspección de código</w:t>
      </w:r>
      <w:bookmarkEnd w:id="29"/>
      <w:bookmarkEnd w:id="30"/>
    </w:p>
    <w:tbl>
      <w:tblPr>
        <w:tblW w:w="497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2545"/>
        <w:gridCol w:w="1898"/>
        <w:gridCol w:w="1686"/>
        <w:gridCol w:w="1456"/>
        <w:gridCol w:w="1416"/>
        <w:gridCol w:w="1844"/>
        <w:gridCol w:w="3232"/>
      </w:tblGrid>
      <w:tr w:rsidR="0053002F" w:rsidRPr="00F5787D" w:rsidTr="0053002F">
        <w:trPr>
          <w:trHeight w:val="510"/>
        </w:trPr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Estándares de Programación y Diseño Técnico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frmCatalogoStdProg.aspx.cs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frmNuevoStdProg.aspx.cs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EstandarBL.cs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EstandarDAO.cs</w:t>
            </w:r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Checklist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24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CatalogoCheckListBL.cs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CatalogoDAO.cs</w:t>
            </w:r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Catálogos de Métricas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0,2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frmCatalogoMetrica.aspx.cs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frmNuevoCatalogoMetrica.aspx.cs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MetricaDetalleBL.cs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MetricaDetalleDAO.cs</w:t>
            </w:r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Roles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0,15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frmCatalogoRol.aspx.cs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frmNuevoCatalogoRol.aspx.cs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CatalogoRolBL.cs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CatalogoRolDAO.cs</w:t>
            </w:r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Actualizar Información de Catálogos de Métodos de Inspección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MetInspeCatalogo.aspx.cs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frmNuevoMetInspe.aspx.cs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MetodoBl.cs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MetodoDAO.cs</w:t>
            </w:r>
          </w:p>
        </w:tc>
      </w:tr>
      <w:tr w:rsidR="0053002F" w:rsidRPr="00F5787D" w:rsidTr="0053002F">
        <w:trPr>
          <w:trHeight w:val="1020"/>
        </w:trPr>
        <w:tc>
          <w:tcPr>
            <w:tcW w:w="9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Actualizar Información de Catálogo de Prioridades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0,30769231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PrioridadCatalogo.aspx.cs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frmNuevoCatPrio.aspx.cs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Prioridad.DAO.cs+G2</w:t>
            </w:r>
          </w:p>
        </w:tc>
      </w:tr>
    </w:tbl>
    <w:p w:rsidR="00F5787D" w:rsidRPr="00F5787D" w:rsidRDefault="00F5787D" w:rsidP="00F5787D">
      <w:pPr>
        <w:rPr>
          <w:lang w:val="es-ES" w:eastAsia="es-ES"/>
        </w:rPr>
      </w:pPr>
    </w:p>
    <w:p w:rsidR="00330F04" w:rsidRDefault="003D0AD1" w:rsidP="00B60A20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1" w:name="_Toc348588027"/>
      <w:r w:rsidRPr="00A652C7">
        <w:rPr>
          <w:rFonts w:cs="Arial"/>
          <w:sz w:val="24"/>
          <w:szCs w:val="32"/>
        </w:rPr>
        <w:t>GRUPO 2 - Gestión de Desempeño de Personal</w:t>
      </w:r>
      <w:bookmarkEnd w:id="31"/>
    </w:p>
    <w:tbl>
      <w:tblPr>
        <w:tblW w:w="5049" w:type="pct"/>
        <w:tblCellMar>
          <w:left w:w="70" w:type="dxa"/>
          <w:right w:w="70" w:type="dxa"/>
        </w:tblCellMar>
        <w:tblLook w:val="04A0"/>
      </w:tblPr>
      <w:tblGrid>
        <w:gridCol w:w="2338"/>
        <w:gridCol w:w="1956"/>
        <w:gridCol w:w="1318"/>
        <w:gridCol w:w="1385"/>
        <w:gridCol w:w="1074"/>
        <w:gridCol w:w="2879"/>
        <w:gridCol w:w="3331"/>
      </w:tblGrid>
      <w:tr w:rsidR="0053002F" w:rsidRPr="00F5787D" w:rsidTr="0053002F">
        <w:trPr>
          <w:trHeight w:val="51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53002F" w:rsidRPr="00F5787D" w:rsidTr="0053002F">
        <w:trPr>
          <w:trHeight w:val="765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Mantenimiento de Competencia de Personal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ListadoCompetenciaPersonal.aspx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RegistroCompetenciaPersonal.aspx</w:t>
            </w:r>
          </w:p>
        </w:tc>
      </w:tr>
      <w:tr w:rsidR="0053002F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Creación del Formulario de 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GeneracionFormulario.aspx</w:t>
            </w:r>
          </w:p>
        </w:tc>
      </w:tr>
      <w:tr w:rsidR="0053002F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Registrar Autoevaluación  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Autoevaluacion.aspx</w:t>
            </w:r>
          </w:p>
        </w:tc>
      </w:tr>
      <w:tr w:rsidR="0053002F" w:rsidRPr="00F5787D" w:rsidTr="0053002F">
        <w:trPr>
          <w:trHeight w:val="132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Módulos y funciones no comentados, esto hace complicado el mantenimiento 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lastRenderedPageBreak/>
              <w:t>Calificacion.aspx</w:t>
            </w:r>
          </w:p>
        </w:tc>
      </w:tr>
      <w:tr w:rsidR="0053002F" w:rsidRPr="00F5787D" w:rsidTr="0053002F">
        <w:trPr>
          <w:trHeight w:val="510"/>
        </w:trPr>
        <w:tc>
          <w:tcPr>
            <w:tcW w:w="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Registrar Evaluación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aceptable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Módulos y funciones no comentados, esto hace complicado el mantenimiento del código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FormularioEvaluacionL.aspx</w:t>
            </w:r>
          </w:p>
        </w:tc>
      </w:tr>
    </w:tbl>
    <w:p w:rsidR="00F5787D" w:rsidRPr="00F5787D" w:rsidRDefault="00F5787D" w:rsidP="00F5787D">
      <w:pPr>
        <w:rPr>
          <w:lang w:eastAsia="es-ES"/>
        </w:rPr>
      </w:pPr>
    </w:p>
    <w:p w:rsidR="003D0AD1" w:rsidRDefault="003D0AD1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2" w:name="_Toc348588028"/>
      <w:r w:rsidRPr="00A652C7">
        <w:rPr>
          <w:rFonts w:cs="Arial"/>
          <w:sz w:val="24"/>
          <w:szCs w:val="32"/>
        </w:rPr>
        <w:t>GRUPO 3 - Contratos de Clientes</w:t>
      </w:r>
      <w:bookmarkEnd w:id="32"/>
    </w:p>
    <w:tbl>
      <w:tblPr>
        <w:tblW w:w="4992" w:type="pct"/>
        <w:tblCellMar>
          <w:left w:w="70" w:type="dxa"/>
          <w:right w:w="70" w:type="dxa"/>
        </w:tblCellMar>
        <w:tblLook w:val="04A0"/>
      </w:tblPr>
      <w:tblGrid>
        <w:gridCol w:w="2317"/>
        <w:gridCol w:w="1860"/>
        <w:gridCol w:w="1319"/>
        <w:gridCol w:w="1386"/>
        <w:gridCol w:w="1353"/>
        <w:gridCol w:w="2609"/>
        <w:gridCol w:w="3275"/>
      </w:tblGrid>
      <w:tr w:rsidR="0053002F" w:rsidRPr="00F5787D" w:rsidTr="0053002F">
        <w:trPr>
          <w:trHeight w:val="510"/>
          <w:tblHeader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1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738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Cambiar Estado Contrato Addenda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0,667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formCambioEstadoAdenda.aspx.cs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AddendaDAO.cs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AddendaBL.cs</w:t>
            </w:r>
          </w:p>
        </w:tc>
      </w:tr>
      <w:tr w:rsidR="0053002F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Consultar Información Seguimiento Contratos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0,000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monitoreocontratos.aspx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contratoBL.cs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contratoDAO.cd</w:t>
            </w:r>
          </w:p>
        </w:tc>
      </w:tr>
      <w:tr w:rsidR="0053002F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Contrato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0,105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agregarcontrato.aspx.cs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contratoBL.cs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contratoDAO.cs</w:t>
            </w:r>
          </w:p>
        </w:tc>
      </w:tr>
      <w:tr w:rsidR="0053002F" w:rsidRPr="003D348B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Addenda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0,147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addenda.aspx.cs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br/>
              <w:t>clausulaBL.cs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br/>
              <w:t>clausulaDAO.cs</w:t>
            </w:r>
          </w:p>
        </w:tc>
      </w:tr>
      <w:tr w:rsidR="0053002F" w:rsidRPr="00F5787D" w:rsidTr="0053002F">
        <w:trPr>
          <w:trHeight w:val="127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cliente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0,080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acliente.aspx.cs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clienteBL.cs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clienteDAO.cs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OventaBL.cs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OventaDAO.cs</w:t>
            </w:r>
          </w:p>
        </w:tc>
      </w:tr>
      <w:tr w:rsidR="0053002F" w:rsidRPr="00F5787D" w:rsidTr="0053002F">
        <w:trPr>
          <w:trHeight w:val="765"/>
          <w:tblHeader/>
        </w:trPr>
        <w:tc>
          <w:tcPr>
            <w:tcW w:w="8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Agregar incumplimiento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0,043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9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AgregarIncumplimiento.aspx.cs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ClausulaBL.cs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ClausulaDAO.cs</w:t>
            </w:r>
          </w:p>
        </w:tc>
      </w:tr>
    </w:tbl>
    <w:p w:rsidR="00F5787D" w:rsidRPr="00F5787D" w:rsidRDefault="00F5787D" w:rsidP="00F5787D">
      <w:pPr>
        <w:rPr>
          <w:lang w:val="es-ES" w:eastAsia="es-ES"/>
        </w:rPr>
      </w:pPr>
    </w:p>
    <w:p w:rsidR="003D0AD1" w:rsidRDefault="003D0AD1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3" w:name="_Toc348588029"/>
      <w:r>
        <w:rPr>
          <w:rFonts w:cs="Arial"/>
          <w:sz w:val="24"/>
          <w:szCs w:val="32"/>
        </w:rPr>
        <w:lastRenderedPageBreak/>
        <w:t>GRUPO</w:t>
      </w:r>
      <w:r w:rsidRPr="00A652C7">
        <w:rPr>
          <w:rFonts w:cs="Arial"/>
          <w:sz w:val="24"/>
          <w:szCs w:val="32"/>
        </w:rPr>
        <w:t xml:space="preserve"> 4 - Seguridad y Continuidad del Negocio</w:t>
      </w:r>
      <w:bookmarkEnd w:id="33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1773"/>
        <w:gridCol w:w="2041"/>
        <w:gridCol w:w="1701"/>
        <w:gridCol w:w="1470"/>
        <w:gridCol w:w="1529"/>
        <w:gridCol w:w="3013"/>
        <w:gridCol w:w="2578"/>
      </w:tblGrid>
      <w:tr w:rsidR="0053002F" w:rsidRPr="00F5787D" w:rsidTr="0053002F">
        <w:trPr>
          <w:trHeight w:val="255"/>
          <w:tblHeader/>
        </w:trPr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178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0,43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se puede grabar porque se ingresa un dato numérico demasiado largo en el campo “Costo Activo” y sale el siguiente mensaje  “La cadena de entrada no tiene el formato correcto".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No graba los decimales ingresados en el campo “Costo Activo”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CreacionActivo.aspx</w:t>
            </w:r>
          </w:p>
        </w:tc>
      </w:tr>
      <w:tr w:rsidR="0053002F" w:rsidRPr="00F5787D" w:rsidTr="0053002F">
        <w:trPr>
          <w:trHeight w:val="416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Activos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El campo “Costo Activo” aparece habilitado aun cuando se ha asignado una moneda.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Al cambiar la moneda e ingresar el Costo del Activo este no se graba en la Base de Datos.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graba los decimales del campo “Costo Activo”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“Costo Activo”, permite “n” comas decimales.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MantemientoActivo.aspx EditarActivo.aspx</w:t>
            </w:r>
          </w:p>
        </w:tc>
      </w:tr>
      <w:tr w:rsidR="0053002F" w:rsidRPr="00F5787D" w:rsidTr="0053002F">
        <w:trPr>
          <w:trHeight w:val="765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Verificación de controles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No restringe la longitud máxima de 200 caracteres en el campo “Observación”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VerificacionControl.aspx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RegistrarVerificacionControl.aspx</w:t>
            </w:r>
          </w:p>
        </w:tc>
      </w:tr>
      <w:tr w:rsidR="0053002F" w:rsidRPr="00F5787D" w:rsidTr="0053002F">
        <w:trPr>
          <w:trHeight w:val="255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lastRenderedPageBreak/>
              <w:t>Creación de Incidencias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0,6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Medianamente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de dígitos en el campo “Nro Ticket”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Permite ingresar varias comas en el campo “Nro Ticket”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Al ingresar los datos obligatorios y proceder a grabar, no se graban los datos en la Base de datos.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del campo “Fecha Hora”.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valida el formato de ingreso en el campo “Estimación de Costo”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CreacionIncidencia.aspx</w:t>
            </w:r>
          </w:p>
        </w:tc>
      </w:tr>
      <w:tr w:rsidR="0053002F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Procesos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CreacionProcesos.aspx</w:t>
            </w:r>
          </w:p>
        </w:tc>
      </w:tr>
      <w:tr w:rsidR="0053002F" w:rsidRPr="00F5787D" w:rsidTr="0053002F">
        <w:trPr>
          <w:trHeight w:val="1530"/>
          <w:tblHeader/>
        </w:trPr>
        <w:tc>
          <w:tcPr>
            <w:tcW w:w="6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Proceso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Aceptable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• No restringe la longitud máxima (100) del campo “Nombre Proceso grabando solo la longitud especificada.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• No restringe la longitud máxima (200) del campo “Objetivo” grabando solo la longitud especificada.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ConsultaProcesos.aspx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ConsultaModProcesos.aspx</w:t>
            </w:r>
          </w:p>
        </w:tc>
      </w:tr>
    </w:tbl>
    <w:p w:rsidR="00F5787D" w:rsidRPr="00F5787D" w:rsidRDefault="00F5787D" w:rsidP="00F5787D">
      <w:pPr>
        <w:rPr>
          <w:lang w:eastAsia="es-ES"/>
        </w:rPr>
      </w:pPr>
    </w:p>
    <w:p w:rsidR="003D0AD1" w:rsidRPr="008B48AE" w:rsidRDefault="003D0AD1" w:rsidP="003D0AD1">
      <w:pPr>
        <w:pStyle w:val="Ttulo2"/>
        <w:numPr>
          <w:ilvl w:val="1"/>
          <w:numId w:val="5"/>
        </w:numPr>
        <w:spacing w:line="480" w:lineRule="auto"/>
        <w:ind w:left="426"/>
        <w:jc w:val="both"/>
        <w:rPr>
          <w:rFonts w:cs="Arial"/>
          <w:sz w:val="24"/>
          <w:szCs w:val="32"/>
        </w:rPr>
      </w:pPr>
      <w:bookmarkStart w:id="34" w:name="_Toc348588030"/>
      <w:r w:rsidRPr="00A652C7">
        <w:rPr>
          <w:rFonts w:cs="Arial"/>
          <w:sz w:val="24"/>
          <w:szCs w:val="32"/>
        </w:rPr>
        <w:lastRenderedPageBreak/>
        <w:t>GRUPO 5 - Gestión CRM</w:t>
      </w:r>
      <w:bookmarkEnd w:id="34"/>
    </w:p>
    <w:tbl>
      <w:tblPr>
        <w:tblW w:w="4987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2062"/>
        <w:gridCol w:w="1862"/>
        <w:gridCol w:w="1704"/>
        <w:gridCol w:w="1385"/>
        <w:gridCol w:w="1354"/>
        <w:gridCol w:w="2336"/>
        <w:gridCol w:w="3402"/>
      </w:tblGrid>
      <w:tr w:rsidR="0053002F" w:rsidRPr="00F5787D" w:rsidTr="0053002F">
        <w:trPr>
          <w:trHeight w:val="510"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CUS</w:t>
            </w:r>
          </w:p>
        </w:tc>
        <w:tc>
          <w:tcPr>
            <w:tcW w:w="6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FUNCIONES CON COMENTARIO (A)</w:t>
            </w:r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TOTAL FUNCIONES (B)</w:t>
            </w:r>
          </w:p>
        </w:tc>
        <w:tc>
          <w:tcPr>
            <w:tcW w:w="4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RESULTADO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ANALISIS</w:t>
            </w:r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OBS.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CLASE</w:t>
            </w:r>
          </w:p>
        </w:tc>
      </w:tr>
      <w:tr w:rsidR="0053002F" w:rsidRPr="00F5787D" w:rsidTr="0053002F">
        <w:trPr>
          <w:trHeight w:val="825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Creación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CreacionCampana.aspx.cs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CreacionCampanaBL.cs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</w:p>
        </w:tc>
      </w:tr>
      <w:tr w:rsidR="0053002F" w:rsidRPr="00F5787D" w:rsidTr="0053002F">
        <w:trPr>
          <w:trHeight w:val="610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Autorización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AutorizacionCampana.aspx.cs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AutorizacionCampanaBL.cs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PersonaDAO.cs</w:t>
            </w:r>
          </w:p>
        </w:tc>
      </w:tr>
      <w:tr w:rsidR="0053002F" w:rsidRPr="00F5787D" w:rsidTr="0053002F">
        <w:trPr>
          <w:trHeight w:val="429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Seguimiento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32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MantenimientoSeguimiento.aspx.cs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MantenimientoSeguimientoBL.cs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SeguimientoDAO.cs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ContactoDAO.cs</w:t>
            </w:r>
          </w:p>
        </w:tc>
      </w:tr>
      <w:tr w:rsidR="0053002F" w:rsidRPr="003D348B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Lista de Marketing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t>ListaMarketing.aspx.cs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br/>
              <w:t>ListaMarketingBL.cs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ES"/>
              </w:rPr>
              <w:br/>
              <w:t>ListaMarketingDAO.cs</w:t>
            </w:r>
          </w:p>
        </w:tc>
      </w:tr>
      <w:tr w:rsidR="0053002F" w:rsidRPr="00F5787D" w:rsidTr="0053002F">
        <w:trPr>
          <w:trHeight w:val="64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Mantenimiento de Campaña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Mínimamente aceptable, bajo registro</w:t>
            </w: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5787D" w:rsidRPr="00F5787D" w:rsidRDefault="00F5787D" w:rsidP="00F578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MantenimientoCampana.aspx.cs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MantenimientoCampanaBL.cs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CampanaCaptacionDAO.cs</w:t>
            </w:r>
            <w:r w:rsidRPr="00F5787D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br/>
              <w:t>ListaMarketingDAO.cs</w:t>
            </w:r>
          </w:p>
        </w:tc>
      </w:tr>
    </w:tbl>
    <w:p w:rsidR="003D0AD1" w:rsidRPr="00F5787D" w:rsidRDefault="003D0AD1" w:rsidP="003D0AD1">
      <w:pPr>
        <w:rPr>
          <w:lang w:val="es-ES" w:eastAsia="es-ES"/>
        </w:rPr>
      </w:pPr>
    </w:p>
    <w:sectPr w:rsidR="003D0AD1" w:rsidRPr="00F5787D" w:rsidSect="00920433">
      <w:pgSz w:w="16838" w:h="11906" w:orient="landscape" w:code="9"/>
      <w:pgMar w:top="1418" w:right="1418" w:bottom="1701" w:left="1418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845" w:rsidRDefault="007D5845" w:rsidP="00CF131F">
      <w:pPr>
        <w:spacing w:after="0" w:line="240" w:lineRule="auto"/>
      </w:pPr>
      <w:r>
        <w:separator/>
      </w:r>
    </w:p>
  </w:endnote>
  <w:endnote w:type="continuationSeparator" w:id="0">
    <w:p w:rsidR="007D5845" w:rsidRDefault="007D5845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3510"/>
      <w:gridCol w:w="2835"/>
      <w:gridCol w:w="2649"/>
    </w:tblGrid>
    <w:tr w:rsidR="00A652C7" w:rsidRPr="009C5DDB" w:rsidTr="00920433">
      <w:trPr>
        <w:trHeight w:val="284"/>
      </w:trPr>
      <w:tc>
        <w:tcPr>
          <w:tcW w:w="3510" w:type="dxa"/>
          <w:vAlign w:val="center"/>
        </w:tcPr>
        <w:p w:rsidR="00A652C7" w:rsidRPr="00322C5A" w:rsidRDefault="00A652C7" w:rsidP="00920433">
          <w:pPr>
            <w:pStyle w:val="Piedepgina"/>
            <w:tabs>
              <w:tab w:val="clear" w:pos="8504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Documento interno</w:t>
          </w:r>
        </w:p>
      </w:tc>
      <w:tc>
        <w:tcPr>
          <w:tcW w:w="2835" w:type="dxa"/>
          <w:vAlign w:val="center"/>
        </w:tcPr>
        <w:p w:rsidR="00A652C7" w:rsidRPr="00322C5A" w:rsidRDefault="00A652C7" w:rsidP="00393AEB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  <w:lang w:val="es-PE" w:eastAsia="en-US"/>
            </w:rPr>
            <w:t>1.0</w:t>
          </w:r>
        </w:p>
      </w:tc>
      <w:tc>
        <w:tcPr>
          <w:tcW w:w="2649" w:type="dxa"/>
          <w:vAlign w:val="center"/>
        </w:tcPr>
        <w:p w:rsidR="00A652C7" w:rsidRPr="00322C5A" w:rsidRDefault="00A652C7" w:rsidP="009C5DDB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 xml:space="preserve">Página:  </w:t>
          </w:r>
          <w:r w:rsidR="002F5291"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instrText xml:space="preserve"> PAGE </w:instrText>
          </w:r>
          <w:r w:rsidR="002F5291"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 w:rsidR="003D348B">
            <w:rPr>
              <w:rStyle w:val="Nmerodepgina"/>
              <w:rFonts w:ascii="Arial" w:hAnsi="Arial" w:cs="Arial"/>
              <w:noProof/>
              <w:sz w:val="18"/>
              <w:szCs w:val="18"/>
              <w:lang w:val="es-PE" w:eastAsia="en-US"/>
            </w:rPr>
            <w:t>15</w:t>
          </w:r>
          <w:r w:rsidR="002F5291"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t xml:space="preserve"> / </w:t>
          </w:r>
          <w:r w:rsidR="002F5291"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begin"/>
          </w:r>
          <w:r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instrText xml:space="preserve"> NUMPAGES </w:instrText>
          </w:r>
          <w:r w:rsidR="002F5291"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separate"/>
          </w:r>
          <w:r w:rsidR="003D348B">
            <w:rPr>
              <w:rStyle w:val="Nmerodepgina"/>
              <w:rFonts w:ascii="Arial" w:hAnsi="Arial" w:cs="Arial"/>
              <w:noProof/>
              <w:sz w:val="18"/>
              <w:szCs w:val="18"/>
              <w:lang w:val="es-PE" w:eastAsia="en-US"/>
            </w:rPr>
            <w:t>21</w:t>
          </w:r>
          <w:r w:rsidR="002F5291" w:rsidRPr="004D5528">
            <w:rPr>
              <w:rStyle w:val="Nmerodepgina"/>
              <w:rFonts w:ascii="Arial" w:hAnsi="Arial" w:cs="Arial"/>
              <w:sz w:val="18"/>
              <w:szCs w:val="18"/>
              <w:lang w:val="es-PE" w:eastAsia="en-US"/>
            </w:rPr>
            <w:fldChar w:fldCharType="end"/>
          </w:r>
        </w:p>
      </w:tc>
    </w:tr>
  </w:tbl>
  <w:p w:rsidR="00A652C7" w:rsidRDefault="00A652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845" w:rsidRDefault="007D5845" w:rsidP="00CF131F">
      <w:pPr>
        <w:spacing w:after="0" w:line="240" w:lineRule="auto"/>
      </w:pPr>
      <w:r>
        <w:separator/>
      </w:r>
    </w:p>
  </w:footnote>
  <w:footnote w:type="continuationSeparator" w:id="0">
    <w:p w:rsidR="007D5845" w:rsidRDefault="007D5845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2C7" w:rsidRDefault="00A652C7" w:rsidP="002851B5">
    <w:pPr>
      <w:pBdr>
        <w:bottom w:val="single" w:sz="12" w:space="0" w:color="auto"/>
      </w:pBdr>
      <w:spacing w:after="0"/>
      <w:jc w:val="center"/>
      <w:rPr>
        <w:rFonts w:ascii="Arial" w:hAnsi="Arial" w:cs="Arial"/>
        <w:noProof/>
        <w:lang w:eastAsia="es-PE"/>
      </w:rPr>
    </w:pPr>
  </w:p>
  <w:p w:rsidR="00A652C7" w:rsidRDefault="002F5291" w:rsidP="00A016C1">
    <w:pPr>
      <w:pBdr>
        <w:bottom w:val="single" w:sz="12" w:space="0" w:color="auto"/>
      </w:pBdr>
      <w:spacing w:after="0" w:line="480" w:lineRule="auto"/>
      <w:jc w:val="center"/>
      <w:rPr>
        <w:rFonts w:ascii="Arial" w:hAnsi="Arial" w:cs="Arial"/>
        <w:noProof/>
        <w:lang w:eastAsia="es-PE"/>
      </w:rPr>
    </w:pPr>
    <w:r w:rsidRPr="002F5291">
      <w:rPr>
        <w:rFonts w:ascii="Arial" w:hAnsi="Arial" w:cs="Arial"/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logo UPC-Laureate color" style="width:391.9pt;height:91pt;visibility:visible">
          <v:imagedata r:id="rId1" o:title=""/>
        </v:shape>
      </w:pict>
    </w:r>
  </w:p>
  <w:p w:rsidR="00A652C7" w:rsidRPr="001729C4" w:rsidRDefault="00A652C7" w:rsidP="0060122A">
    <w:pPr>
      <w:spacing w:after="0" w:line="360" w:lineRule="auto"/>
      <w:jc w:val="center"/>
      <w:rPr>
        <w:rFonts w:ascii="Arial" w:hAnsi="Arial" w:cs="Arial"/>
        <w:b/>
      </w:rPr>
    </w:pPr>
  </w:p>
  <w:p w:rsidR="00A652C7" w:rsidRPr="006D4D2C" w:rsidRDefault="00A652C7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A652C7" w:rsidRDefault="00A652C7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/>
    </w:tblPr>
    <w:tblGrid>
      <w:gridCol w:w="4339"/>
      <w:gridCol w:w="4700"/>
    </w:tblGrid>
    <w:tr w:rsidR="00A652C7" w:rsidRPr="009C5DDB" w:rsidTr="00AE0CC7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0A0"/>
          </w:tblPr>
          <w:tblGrid>
            <w:gridCol w:w="2694"/>
          </w:tblGrid>
          <w:tr w:rsidR="00A652C7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A652C7" w:rsidRPr="00206229" w:rsidRDefault="00A652C7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TMD</w:t>
                </w:r>
              </w:p>
            </w:tc>
          </w:tr>
        </w:tbl>
        <w:p w:rsidR="00A652C7" w:rsidRPr="00322C5A" w:rsidRDefault="00A652C7" w:rsidP="002335AD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  <w:lang w:val="es-PE" w:eastAsia="en-US"/>
            </w:rPr>
          </w:pPr>
        </w:p>
      </w:tc>
      <w:tc>
        <w:tcPr>
          <w:tcW w:w="4700" w:type="dxa"/>
          <w:vAlign w:val="center"/>
        </w:tcPr>
        <w:p w:rsidR="00A652C7" w:rsidRPr="00322C5A" w:rsidRDefault="00A652C7" w:rsidP="00EB5B66">
          <w:pPr>
            <w:pStyle w:val="Encabezado"/>
            <w:rPr>
              <w:rFonts w:ascii="Arial" w:hAnsi="Arial" w:cs="Arial"/>
              <w:sz w:val="18"/>
              <w:szCs w:val="18"/>
              <w:lang w:val="es-PE" w:eastAsia="en-US"/>
            </w:rPr>
          </w:pP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t>SIGTI</w:t>
          </w:r>
          <w:r w:rsidRPr="004D5528">
            <w:rPr>
              <w:rFonts w:ascii="Arial" w:hAnsi="Arial" w:cs="Arial"/>
              <w:sz w:val="18"/>
              <w:szCs w:val="18"/>
              <w:lang w:val="es-PE" w:eastAsia="en-US"/>
            </w:rPr>
            <w:br/>
            <w:t>Gestión de Contratos de Clientes</w:t>
          </w:r>
        </w:p>
      </w:tc>
    </w:tr>
  </w:tbl>
  <w:p w:rsidR="00A652C7" w:rsidRDefault="00A652C7" w:rsidP="004C5DB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51ECBAC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1" w:tplc="14D8F180">
      <w:start w:val="1"/>
      <w:numFmt w:val="bullet"/>
      <w:lvlText w:val="○"/>
      <w:lvlJc w:val="left"/>
      <w:pPr>
        <w:tabs>
          <w:tab w:val="num" w:pos="720"/>
        </w:tabs>
        <w:ind w:left="10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2" w:tplc="7284CCAE">
      <w:start w:val="1"/>
      <w:numFmt w:val="bullet"/>
      <w:lvlText w:val="■"/>
      <w:lvlJc w:val="right"/>
      <w:pPr>
        <w:tabs>
          <w:tab w:val="num" w:pos="1440"/>
        </w:tabs>
        <w:ind w:left="180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3" w:tplc="DE2CC680">
      <w:start w:val="1"/>
      <w:numFmt w:val="bullet"/>
      <w:lvlText w:val="●"/>
      <w:lvlJc w:val="left"/>
      <w:pPr>
        <w:tabs>
          <w:tab w:val="num" w:pos="2160"/>
        </w:tabs>
        <w:ind w:left="252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4" w:tplc="B172CE98">
      <w:start w:val="1"/>
      <w:numFmt w:val="bullet"/>
      <w:lvlText w:val="○"/>
      <w:lvlJc w:val="left"/>
      <w:pPr>
        <w:tabs>
          <w:tab w:val="num" w:pos="2880"/>
        </w:tabs>
        <w:ind w:left="324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5" w:tplc="24E24040">
      <w:start w:val="1"/>
      <w:numFmt w:val="bullet"/>
      <w:lvlText w:val="■"/>
      <w:lvlJc w:val="right"/>
      <w:pPr>
        <w:tabs>
          <w:tab w:val="num" w:pos="3600"/>
        </w:tabs>
        <w:ind w:left="396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6" w:tplc="41942358">
      <w:start w:val="1"/>
      <w:numFmt w:val="bullet"/>
      <w:lvlText w:val="●"/>
      <w:lvlJc w:val="left"/>
      <w:pPr>
        <w:tabs>
          <w:tab w:val="num" w:pos="4320"/>
        </w:tabs>
        <w:ind w:left="468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7" w:tplc="34BEC410">
      <w:start w:val="1"/>
      <w:numFmt w:val="bullet"/>
      <w:lvlText w:val="○"/>
      <w:lvlJc w:val="left"/>
      <w:pPr>
        <w:tabs>
          <w:tab w:val="num" w:pos="5040"/>
        </w:tabs>
        <w:ind w:left="5400" w:hanging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  <w:lvl w:ilvl="8" w:tplc="2F820D6A">
      <w:start w:val="1"/>
      <w:numFmt w:val="bullet"/>
      <w:lvlText w:val="■"/>
      <w:lvlJc w:val="right"/>
      <w:pPr>
        <w:tabs>
          <w:tab w:val="num" w:pos="5760"/>
        </w:tabs>
        <w:ind w:left="6120" w:hanging="18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</w:rPr>
    </w:lvl>
  </w:abstractNum>
  <w:abstractNum w:abstractNumId="1">
    <w:nsid w:val="0FF31AAF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>
    <w:nsid w:val="16846DA1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20BB4BED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23191D9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265B2CA3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29741416"/>
    <w:multiLevelType w:val="multilevel"/>
    <w:tmpl w:val="7A384F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840BFD"/>
    <w:multiLevelType w:val="hybridMultilevel"/>
    <w:tmpl w:val="1290656E"/>
    <w:lvl w:ilvl="0" w:tplc="280A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9">
    <w:nsid w:val="30625D8E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>
    <w:nsid w:val="31F00D0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3E285372"/>
    <w:multiLevelType w:val="multilevel"/>
    <w:tmpl w:val="39549AA4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14">
    <w:nsid w:val="4FD85AA8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5">
    <w:nsid w:val="552B1B75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2216454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8">
    <w:nsid w:val="68541931"/>
    <w:multiLevelType w:val="hybridMultilevel"/>
    <w:tmpl w:val="1BC80DFE"/>
    <w:lvl w:ilvl="0" w:tplc="280A000F">
      <w:start w:val="1"/>
      <w:numFmt w:val="decimal"/>
      <w:lvlText w:val="%1."/>
      <w:lvlJc w:val="left"/>
      <w:pPr>
        <w:ind w:left="1146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9">
    <w:nsid w:val="6E0869A3"/>
    <w:multiLevelType w:val="hybridMultilevel"/>
    <w:tmpl w:val="BAFE248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72CF43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76CE1201"/>
    <w:multiLevelType w:val="hybridMultilevel"/>
    <w:tmpl w:val="AEE8A0A0"/>
    <w:lvl w:ilvl="0" w:tplc="28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C8D79CB"/>
    <w:multiLevelType w:val="multilevel"/>
    <w:tmpl w:val="39549A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3">
    <w:nsid w:val="7CFA5A29"/>
    <w:multiLevelType w:val="multilevel"/>
    <w:tmpl w:val="59D81FD8"/>
    <w:styleLink w:val="EstiloEsquema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hAnsi="Century Gothic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16"/>
  </w:num>
  <w:num w:numId="5">
    <w:abstractNumId w:val="20"/>
  </w:num>
  <w:num w:numId="6">
    <w:abstractNumId w:val="7"/>
  </w:num>
  <w:num w:numId="7">
    <w:abstractNumId w:val="6"/>
  </w:num>
  <w:num w:numId="8">
    <w:abstractNumId w:val="14"/>
  </w:num>
  <w:num w:numId="9">
    <w:abstractNumId w:val="13"/>
  </w:num>
  <w:num w:numId="10">
    <w:abstractNumId w:val="22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17"/>
  </w:num>
  <w:num w:numId="16">
    <w:abstractNumId w:val="10"/>
  </w:num>
  <w:num w:numId="17">
    <w:abstractNumId w:val="4"/>
  </w:num>
  <w:num w:numId="18">
    <w:abstractNumId w:val="3"/>
  </w:num>
  <w:num w:numId="19">
    <w:abstractNumId w:val="15"/>
  </w:num>
  <w:num w:numId="20">
    <w:abstractNumId w:val="18"/>
  </w:num>
  <w:num w:numId="21">
    <w:abstractNumId w:val="8"/>
  </w:num>
  <w:num w:numId="22">
    <w:abstractNumId w:val="19"/>
  </w:num>
  <w:num w:numId="23">
    <w:abstractNumId w:val="0"/>
  </w:num>
  <w:num w:numId="24">
    <w:abstractNumId w:val="2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42C6"/>
    <w:rsid w:val="00000B00"/>
    <w:rsid w:val="00001036"/>
    <w:rsid w:val="00001993"/>
    <w:rsid w:val="000027B3"/>
    <w:rsid w:val="0000340A"/>
    <w:rsid w:val="00005CD0"/>
    <w:rsid w:val="00006216"/>
    <w:rsid w:val="00006371"/>
    <w:rsid w:val="00006926"/>
    <w:rsid w:val="00007469"/>
    <w:rsid w:val="0000784D"/>
    <w:rsid w:val="00010B49"/>
    <w:rsid w:val="00011128"/>
    <w:rsid w:val="0001181A"/>
    <w:rsid w:val="0001270E"/>
    <w:rsid w:val="00013C7C"/>
    <w:rsid w:val="0001530C"/>
    <w:rsid w:val="000156CD"/>
    <w:rsid w:val="000179DF"/>
    <w:rsid w:val="00021A24"/>
    <w:rsid w:val="000224DE"/>
    <w:rsid w:val="00024174"/>
    <w:rsid w:val="0002465B"/>
    <w:rsid w:val="0002474D"/>
    <w:rsid w:val="00025D78"/>
    <w:rsid w:val="000318C9"/>
    <w:rsid w:val="0003327E"/>
    <w:rsid w:val="00033CA6"/>
    <w:rsid w:val="0003412B"/>
    <w:rsid w:val="00034312"/>
    <w:rsid w:val="0003438B"/>
    <w:rsid w:val="00036668"/>
    <w:rsid w:val="00040A7B"/>
    <w:rsid w:val="00040B21"/>
    <w:rsid w:val="00044F36"/>
    <w:rsid w:val="000460BA"/>
    <w:rsid w:val="000469A7"/>
    <w:rsid w:val="000470ED"/>
    <w:rsid w:val="00047118"/>
    <w:rsid w:val="000508ED"/>
    <w:rsid w:val="00052298"/>
    <w:rsid w:val="00054B5A"/>
    <w:rsid w:val="0005543A"/>
    <w:rsid w:val="0006108C"/>
    <w:rsid w:val="00061E01"/>
    <w:rsid w:val="000624BF"/>
    <w:rsid w:val="00062809"/>
    <w:rsid w:val="00064737"/>
    <w:rsid w:val="0006483D"/>
    <w:rsid w:val="00065643"/>
    <w:rsid w:val="00067159"/>
    <w:rsid w:val="00067489"/>
    <w:rsid w:val="00067BA1"/>
    <w:rsid w:val="00067EB0"/>
    <w:rsid w:val="00070F14"/>
    <w:rsid w:val="000715F3"/>
    <w:rsid w:val="0007264F"/>
    <w:rsid w:val="00073224"/>
    <w:rsid w:val="000736D2"/>
    <w:rsid w:val="00073817"/>
    <w:rsid w:val="00075FE0"/>
    <w:rsid w:val="00076346"/>
    <w:rsid w:val="000778F4"/>
    <w:rsid w:val="00077CB7"/>
    <w:rsid w:val="0008026C"/>
    <w:rsid w:val="00082A88"/>
    <w:rsid w:val="00082D71"/>
    <w:rsid w:val="00083475"/>
    <w:rsid w:val="000838BB"/>
    <w:rsid w:val="00084BB5"/>
    <w:rsid w:val="0008607C"/>
    <w:rsid w:val="000906C5"/>
    <w:rsid w:val="00092468"/>
    <w:rsid w:val="00093296"/>
    <w:rsid w:val="0009329A"/>
    <w:rsid w:val="000933A5"/>
    <w:rsid w:val="00093605"/>
    <w:rsid w:val="000938B3"/>
    <w:rsid w:val="00095721"/>
    <w:rsid w:val="0009666B"/>
    <w:rsid w:val="0009681D"/>
    <w:rsid w:val="00097099"/>
    <w:rsid w:val="0009711D"/>
    <w:rsid w:val="00097923"/>
    <w:rsid w:val="00097978"/>
    <w:rsid w:val="000A04C8"/>
    <w:rsid w:val="000A0511"/>
    <w:rsid w:val="000A1BEC"/>
    <w:rsid w:val="000A2BF1"/>
    <w:rsid w:val="000A3957"/>
    <w:rsid w:val="000A44FB"/>
    <w:rsid w:val="000A657E"/>
    <w:rsid w:val="000A7028"/>
    <w:rsid w:val="000B0435"/>
    <w:rsid w:val="000B0883"/>
    <w:rsid w:val="000B1234"/>
    <w:rsid w:val="000B1A26"/>
    <w:rsid w:val="000B1BBB"/>
    <w:rsid w:val="000B20C2"/>
    <w:rsid w:val="000B36BE"/>
    <w:rsid w:val="000B3BF0"/>
    <w:rsid w:val="000B4454"/>
    <w:rsid w:val="000B44AA"/>
    <w:rsid w:val="000B4BF9"/>
    <w:rsid w:val="000B4C47"/>
    <w:rsid w:val="000B5A90"/>
    <w:rsid w:val="000B6BF4"/>
    <w:rsid w:val="000B7C12"/>
    <w:rsid w:val="000B7E3C"/>
    <w:rsid w:val="000C00F6"/>
    <w:rsid w:val="000C1FF8"/>
    <w:rsid w:val="000C2530"/>
    <w:rsid w:val="000C35D7"/>
    <w:rsid w:val="000C42D2"/>
    <w:rsid w:val="000C544B"/>
    <w:rsid w:val="000C6B08"/>
    <w:rsid w:val="000C7024"/>
    <w:rsid w:val="000C714E"/>
    <w:rsid w:val="000D0184"/>
    <w:rsid w:val="000D06C2"/>
    <w:rsid w:val="000D4E95"/>
    <w:rsid w:val="000D6A20"/>
    <w:rsid w:val="000D6BCA"/>
    <w:rsid w:val="000D76C1"/>
    <w:rsid w:val="000D76D0"/>
    <w:rsid w:val="000E0042"/>
    <w:rsid w:val="000E083B"/>
    <w:rsid w:val="000E22D7"/>
    <w:rsid w:val="000E2695"/>
    <w:rsid w:val="000E2FE0"/>
    <w:rsid w:val="000E30F0"/>
    <w:rsid w:val="000E3174"/>
    <w:rsid w:val="000E388A"/>
    <w:rsid w:val="000E3E44"/>
    <w:rsid w:val="000E628C"/>
    <w:rsid w:val="000E7B2C"/>
    <w:rsid w:val="000F120A"/>
    <w:rsid w:val="000F16B9"/>
    <w:rsid w:val="000F27DB"/>
    <w:rsid w:val="000F2EB2"/>
    <w:rsid w:val="000F33CD"/>
    <w:rsid w:val="000F3C72"/>
    <w:rsid w:val="000F44A4"/>
    <w:rsid w:val="000F50E9"/>
    <w:rsid w:val="000F5368"/>
    <w:rsid w:val="000F5A97"/>
    <w:rsid w:val="000F6B00"/>
    <w:rsid w:val="000F7B71"/>
    <w:rsid w:val="0010251E"/>
    <w:rsid w:val="001053EA"/>
    <w:rsid w:val="001059D2"/>
    <w:rsid w:val="00106AD8"/>
    <w:rsid w:val="00107B52"/>
    <w:rsid w:val="00110BD9"/>
    <w:rsid w:val="00111E06"/>
    <w:rsid w:val="00113F0E"/>
    <w:rsid w:val="001146CE"/>
    <w:rsid w:val="00115849"/>
    <w:rsid w:val="00115A5E"/>
    <w:rsid w:val="00115EA6"/>
    <w:rsid w:val="00116669"/>
    <w:rsid w:val="001171FB"/>
    <w:rsid w:val="001175FE"/>
    <w:rsid w:val="0011798C"/>
    <w:rsid w:val="00120521"/>
    <w:rsid w:val="00120D0F"/>
    <w:rsid w:val="00121879"/>
    <w:rsid w:val="00121B2B"/>
    <w:rsid w:val="00124596"/>
    <w:rsid w:val="0012643E"/>
    <w:rsid w:val="00126C35"/>
    <w:rsid w:val="00127241"/>
    <w:rsid w:val="00127362"/>
    <w:rsid w:val="001275C4"/>
    <w:rsid w:val="001277F9"/>
    <w:rsid w:val="00127AB4"/>
    <w:rsid w:val="0013025F"/>
    <w:rsid w:val="001307DE"/>
    <w:rsid w:val="00130ACE"/>
    <w:rsid w:val="00133024"/>
    <w:rsid w:val="001330D7"/>
    <w:rsid w:val="00133BF5"/>
    <w:rsid w:val="001343D1"/>
    <w:rsid w:val="00134796"/>
    <w:rsid w:val="001362C0"/>
    <w:rsid w:val="001377CC"/>
    <w:rsid w:val="00140041"/>
    <w:rsid w:val="001402F1"/>
    <w:rsid w:val="00140E5A"/>
    <w:rsid w:val="00142198"/>
    <w:rsid w:val="00143136"/>
    <w:rsid w:val="00143A49"/>
    <w:rsid w:val="00145BC3"/>
    <w:rsid w:val="00145BF0"/>
    <w:rsid w:val="00145ED9"/>
    <w:rsid w:val="00145F0C"/>
    <w:rsid w:val="00146934"/>
    <w:rsid w:val="00146F17"/>
    <w:rsid w:val="001506FA"/>
    <w:rsid w:val="00150E3D"/>
    <w:rsid w:val="001539C4"/>
    <w:rsid w:val="00155150"/>
    <w:rsid w:val="00157032"/>
    <w:rsid w:val="00157407"/>
    <w:rsid w:val="00163A5D"/>
    <w:rsid w:val="00163EBF"/>
    <w:rsid w:val="00164B72"/>
    <w:rsid w:val="001652CB"/>
    <w:rsid w:val="00165EB4"/>
    <w:rsid w:val="001703C9"/>
    <w:rsid w:val="0017163F"/>
    <w:rsid w:val="00171E5D"/>
    <w:rsid w:val="001720AE"/>
    <w:rsid w:val="00172572"/>
    <w:rsid w:val="001729C4"/>
    <w:rsid w:val="00172B4C"/>
    <w:rsid w:val="00173CBF"/>
    <w:rsid w:val="0017447A"/>
    <w:rsid w:val="00176AD6"/>
    <w:rsid w:val="00176CD2"/>
    <w:rsid w:val="00176FBD"/>
    <w:rsid w:val="0018128F"/>
    <w:rsid w:val="0018133E"/>
    <w:rsid w:val="00181FCD"/>
    <w:rsid w:val="00182FA3"/>
    <w:rsid w:val="00183ACF"/>
    <w:rsid w:val="00185038"/>
    <w:rsid w:val="00186E96"/>
    <w:rsid w:val="001924D0"/>
    <w:rsid w:val="0019305F"/>
    <w:rsid w:val="00195502"/>
    <w:rsid w:val="0019684C"/>
    <w:rsid w:val="001A13E0"/>
    <w:rsid w:val="001A29C2"/>
    <w:rsid w:val="001A2D0F"/>
    <w:rsid w:val="001A4184"/>
    <w:rsid w:val="001A4753"/>
    <w:rsid w:val="001A52AA"/>
    <w:rsid w:val="001A5C28"/>
    <w:rsid w:val="001A60D7"/>
    <w:rsid w:val="001A6200"/>
    <w:rsid w:val="001A6B5A"/>
    <w:rsid w:val="001B018B"/>
    <w:rsid w:val="001B089A"/>
    <w:rsid w:val="001B20F2"/>
    <w:rsid w:val="001B27A7"/>
    <w:rsid w:val="001B3F6B"/>
    <w:rsid w:val="001B4AAF"/>
    <w:rsid w:val="001C0279"/>
    <w:rsid w:val="001C0371"/>
    <w:rsid w:val="001C0CC8"/>
    <w:rsid w:val="001C0D40"/>
    <w:rsid w:val="001C2268"/>
    <w:rsid w:val="001C250C"/>
    <w:rsid w:val="001C37D9"/>
    <w:rsid w:val="001C3F2E"/>
    <w:rsid w:val="001C4483"/>
    <w:rsid w:val="001C5100"/>
    <w:rsid w:val="001C519A"/>
    <w:rsid w:val="001C6DBA"/>
    <w:rsid w:val="001C771A"/>
    <w:rsid w:val="001C7827"/>
    <w:rsid w:val="001C7EC8"/>
    <w:rsid w:val="001D16A1"/>
    <w:rsid w:val="001D52F8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1A1"/>
    <w:rsid w:val="001E7322"/>
    <w:rsid w:val="001E7711"/>
    <w:rsid w:val="001F0920"/>
    <w:rsid w:val="001F0ACF"/>
    <w:rsid w:val="001F225E"/>
    <w:rsid w:val="001F27BB"/>
    <w:rsid w:val="001F39EC"/>
    <w:rsid w:val="001F473D"/>
    <w:rsid w:val="001F48D5"/>
    <w:rsid w:val="001F4E2C"/>
    <w:rsid w:val="001F67B9"/>
    <w:rsid w:val="00200895"/>
    <w:rsid w:val="00200A0A"/>
    <w:rsid w:val="00202C58"/>
    <w:rsid w:val="00203B27"/>
    <w:rsid w:val="0020454A"/>
    <w:rsid w:val="00204B55"/>
    <w:rsid w:val="00205692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388E"/>
    <w:rsid w:val="002144CA"/>
    <w:rsid w:val="0021488D"/>
    <w:rsid w:val="002166AB"/>
    <w:rsid w:val="002178D8"/>
    <w:rsid w:val="00217BF1"/>
    <w:rsid w:val="0022050A"/>
    <w:rsid w:val="00221370"/>
    <w:rsid w:val="002213B3"/>
    <w:rsid w:val="002227BF"/>
    <w:rsid w:val="00223F4B"/>
    <w:rsid w:val="002252ED"/>
    <w:rsid w:val="00232BBF"/>
    <w:rsid w:val="002335AD"/>
    <w:rsid w:val="00233C6C"/>
    <w:rsid w:val="00234F7D"/>
    <w:rsid w:val="00235CDD"/>
    <w:rsid w:val="002369C1"/>
    <w:rsid w:val="0024052A"/>
    <w:rsid w:val="0024119E"/>
    <w:rsid w:val="00241481"/>
    <w:rsid w:val="0024181A"/>
    <w:rsid w:val="00241D19"/>
    <w:rsid w:val="00244EC7"/>
    <w:rsid w:val="00245894"/>
    <w:rsid w:val="002468E0"/>
    <w:rsid w:val="00247337"/>
    <w:rsid w:val="002500A6"/>
    <w:rsid w:val="00252108"/>
    <w:rsid w:val="002521C5"/>
    <w:rsid w:val="002523DF"/>
    <w:rsid w:val="002528D9"/>
    <w:rsid w:val="00252FE2"/>
    <w:rsid w:val="00253820"/>
    <w:rsid w:val="00254275"/>
    <w:rsid w:val="00254CA0"/>
    <w:rsid w:val="00254D99"/>
    <w:rsid w:val="00255478"/>
    <w:rsid w:val="00255B6C"/>
    <w:rsid w:val="00255D27"/>
    <w:rsid w:val="00255DAA"/>
    <w:rsid w:val="00255F9A"/>
    <w:rsid w:val="00256811"/>
    <w:rsid w:val="002573ED"/>
    <w:rsid w:val="0025778E"/>
    <w:rsid w:val="00257E02"/>
    <w:rsid w:val="00260096"/>
    <w:rsid w:val="00260940"/>
    <w:rsid w:val="002609DD"/>
    <w:rsid w:val="00261623"/>
    <w:rsid w:val="002624F4"/>
    <w:rsid w:val="00262670"/>
    <w:rsid w:val="00263A35"/>
    <w:rsid w:val="002654E3"/>
    <w:rsid w:val="0026592F"/>
    <w:rsid w:val="002667E5"/>
    <w:rsid w:val="00266B07"/>
    <w:rsid w:val="002675B9"/>
    <w:rsid w:val="00267966"/>
    <w:rsid w:val="002754A1"/>
    <w:rsid w:val="00275692"/>
    <w:rsid w:val="0027751C"/>
    <w:rsid w:val="00277C76"/>
    <w:rsid w:val="00277F47"/>
    <w:rsid w:val="0028106E"/>
    <w:rsid w:val="00281A96"/>
    <w:rsid w:val="002821D5"/>
    <w:rsid w:val="0028328D"/>
    <w:rsid w:val="00283B53"/>
    <w:rsid w:val="002846DD"/>
    <w:rsid w:val="00284FB3"/>
    <w:rsid w:val="002851B5"/>
    <w:rsid w:val="00285AF6"/>
    <w:rsid w:val="00286F28"/>
    <w:rsid w:val="00287A8B"/>
    <w:rsid w:val="00287BB9"/>
    <w:rsid w:val="00292A5B"/>
    <w:rsid w:val="00292B92"/>
    <w:rsid w:val="00293053"/>
    <w:rsid w:val="0029363D"/>
    <w:rsid w:val="00293755"/>
    <w:rsid w:val="00295D22"/>
    <w:rsid w:val="002A02F1"/>
    <w:rsid w:val="002A224F"/>
    <w:rsid w:val="002A259C"/>
    <w:rsid w:val="002A42D7"/>
    <w:rsid w:val="002A4D32"/>
    <w:rsid w:val="002A6647"/>
    <w:rsid w:val="002A7085"/>
    <w:rsid w:val="002A720B"/>
    <w:rsid w:val="002A777D"/>
    <w:rsid w:val="002A79F8"/>
    <w:rsid w:val="002A7AED"/>
    <w:rsid w:val="002B027B"/>
    <w:rsid w:val="002B0528"/>
    <w:rsid w:val="002B0BB2"/>
    <w:rsid w:val="002B2505"/>
    <w:rsid w:val="002B256A"/>
    <w:rsid w:val="002B3413"/>
    <w:rsid w:val="002B381D"/>
    <w:rsid w:val="002B474E"/>
    <w:rsid w:val="002B6A2B"/>
    <w:rsid w:val="002C1961"/>
    <w:rsid w:val="002C2F38"/>
    <w:rsid w:val="002C3C09"/>
    <w:rsid w:val="002C3FD9"/>
    <w:rsid w:val="002C4A06"/>
    <w:rsid w:val="002C53DF"/>
    <w:rsid w:val="002C5A1B"/>
    <w:rsid w:val="002C6052"/>
    <w:rsid w:val="002D16BB"/>
    <w:rsid w:val="002D27D2"/>
    <w:rsid w:val="002D34AD"/>
    <w:rsid w:val="002D35C1"/>
    <w:rsid w:val="002D54C9"/>
    <w:rsid w:val="002D5AB5"/>
    <w:rsid w:val="002D5C7B"/>
    <w:rsid w:val="002D68F3"/>
    <w:rsid w:val="002D7E34"/>
    <w:rsid w:val="002E085D"/>
    <w:rsid w:val="002E0AB9"/>
    <w:rsid w:val="002E1478"/>
    <w:rsid w:val="002E311C"/>
    <w:rsid w:val="002E32D9"/>
    <w:rsid w:val="002E4023"/>
    <w:rsid w:val="002E4817"/>
    <w:rsid w:val="002E5137"/>
    <w:rsid w:val="002E60DF"/>
    <w:rsid w:val="002E6AE1"/>
    <w:rsid w:val="002E73CE"/>
    <w:rsid w:val="002F0738"/>
    <w:rsid w:val="002F327A"/>
    <w:rsid w:val="002F3A04"/>
    <w:rsid w:val="002F4EE6"/>
    <w:rsid w:val="002F5251"/>
    <w:rsid w:val="002F5291"/>
    <w:rsid w:val="002F74E7"/>
    <w:rsid w:val="00300BEF"/>
    <w:rsid w:val="00301283"/>
    <w:rsid w:val="0030134B"/>
    <w:rsid w:val="00301F3D"/>
    <w:rsid w:val="00302149"/>
    <w:rsid w:val="003024A5"/>
    <w:rsid w:val="00303379"/>
    <w:rsid w:val="00303C68"/>
    <w:rsid w:val="00305589"/>
    <w:rsid w:val="003063C7"/>
    <w:rsid w:val="00306630"/>
    <w:rsid w:val="0030686F"/>
    <w:rsid w:val="0030696F"/>
    <w:rsid w:val="003079C0"/>
    <w:rsid w:val="00311D34"/>
    <w:rsid w:val="00314334"/>
    <w:rsid w:val="003146DC"/>
    <w:rsid w:val="003164A5"/>
    <w:rsid w:val="00317449"/>
    <w:rsid w:val="00317C0F"/>
    <w:rsid w:val="0032062D"/>
    <w:rsid w:val="003207A5"/>
    <w:rsid w:val="00320FBD"/>
    <w:rsid w:val="00322C5A"/>
    <w:rsid w:val="00322FBF"/>
    <w:rsid w:val="0032320C"/>
    <w:rsid w:val="00323B15"/>
    <w:rsid w:val="00326CFA"/>
    <w:rsid w:val="00330C49"/>
    <w:rsid w:val="00330E99"/>
    <w:rsid w:val="00330F04"/>
    <w:rsid w:val="003334EA"/>
    <w:rsid w:val="00333DB2"/>
    <w:rsid w:val="00334415"/>
    <w:rsid w:val="00334B28"/>
    <w:rsid w:val="003353FA"/>
    <w:rsid w:val="00335ED1"/>
    <w:rsid w:val="0033636F"/>
    <w:rsid w:val="0033736F"/>
    <w:rsid w:val="003410DB"/>
    <w:rsid w:val="00341FD7"/>
    <w:rsid w:val="003429BD"/>
    <w:rsid w:val="00343229"/>
    <w:rsid w:val="00344060"/>
    <w:rsid w:val="003451AB"/>
    <w:rsid w:val="00345753"/>
    <w:rsid w:val="00346A6A"/>
    <w:rsid w:val="00346BFB"/>
    <w:rsid w:val="00347D1E"/>
    <w:rsid w:val="00350753"/>
    <w:rsid w:val="00350D81"/>
    <w:rsid w:val="00351A30"/>
    <w:rsid w:val="00352AC8"/>
    <w:rsid w:val="003530DD"/>
    <w:rsid w:val="003535EA"/>
    <w:rsid w:val="00353F40"/>
    <w:rsid w:val="003546D2"/>
    <w:rsid w:val="003549D1"/>
    <w:rsid w:val="003551E1"/>
    <w:rsid w:val="003558A1"/>
    <w:rsid w:val="003562FF"/>
    <w:rsid w:val="00356829"/>
    <w:rsid w:val="00356D55"/>
    <w:rsid w:val="003612B3"/>
    <w:rsid w:val="0036187D"/>
    <w:rsid w:val="00364592"/>
    <w:rsid w:val="00364CC2"/>
    <w:rsid w:val="00364CD6"/>
    <w:rsid w:val="00365311"/>
    <w:rsid w:val="00366823"/>
    <w:rsid w:val="00367012"/>
    <w:rsid w:val="003703EE"/>
    <w:rsid w:val="00370517"/>
    <w:rsid w:val="00370EB4"/>
    <w:rsid w:val="00371211"/>
    <w:rsid w:val="00372BCE"/>
    <w:rsid w:val="00372CBA"/>
    <w:rsid w:val="0037601B"/>
    <w:rsid w:val="003763F5"/>
    <w:rsid w:val="00376D03"/>
    <w:rsid w:val="003779BF"/>
    <w:rsid w:val="00380738"/>
    <w:rsid w:val="00381153"/>
    <w:rsid w:val="003813A5"/>
    <w:rsid w:val="00382A8C"/>
    <w:rsid w:val="003836EC"/>
    <w:rsid w:val="00383775"/>
    <w:rsid w:val="00383C3D"/>
    <w:rsid w:val="00384D36"/>
    <w:rsid w:val="00384E12"/>
    <w:rsid w:val="00387103"/>
    <w:rsid w:val="0039112B"/>
    <w:rsid w:val="0039319D"/>
    <w:rsid w:val="00393AEB"/>
    <w:rsid w:val="00393D7B"/>
    <w:rsid w:val="0039639A"/>
    <w:rsid w:val="003963C8"/>
    <w:rsid w:val="00397126"/>
    <w:rsid w:val="00397C0F"/>
    <w:rsid w:val="003A31AE"/>
    <w:rsid w:val="003A4055"/>
    <w:rsid w:val="003A4624"/>
    <w:rsid w:val="003A4FEC"/>
    <w:rsid w:val="003A5570"/>
    <w:rsid w:val="003A5B9C"/>
    <w:rsid w:val="003A5FAF"/>
    <w:rsid w:val="003A6004"/>
    <w:rsid w:val="003A603C"/>
    <w:rsid w:val="003A6DAC"/>
    <w:rsid w:val="003A70D0"/>
    <w:rsid w:val="003B011D"/>
    <w:rsid w:val="003B188A"/>
    <w:rsid w:val="003B23E4"/>
    <w:rsid w:val="003B43A4"/>
    <w:rsid w:val="003B4846"/>
    <w:rsid w:val="003B4E63"/>
    <w:rsid w:val="003B5F89"/>
    <w:rsid w:val="003B65C1"/>
    <w:rsid w:val="003B77CE"/>
    <w:rsid w:val="003C016E"/>
    <w:rsid w:val="003C0A9A"/>
    <w:rsid w:val="003C10F7"/>
    <w:rsid w:val="003C126A"/>
    <w:rsid w:val="003C29B0"/>
    <w:rsid w:val="003C2DBF"/>
    <w:rsid w:val="003C2E7E"/>
    <w:rsid w:val="003C3143"/>
    <w:rsid w:val="003C48E6"/>
    <w:rsid w:val="003C502E"/>
    <w:rsid w:val="003C7334"/>
    <w:rsid w:val="003C7E8A"/>
    <w:rsid w:val="003D0AD1"/>
    <w:rsid w:val="003D0C2B"/>
    <w:rsid w:val="003D0EC7"/>
    <w:rsid w:val="003D165D"/>
    <w:rsid w:val="003D2F6B"/>
    <w:rsid w:val="003D2F8C"/>
    <w:rsid w:val="003D348B"/>
    <w:rsid w:val="003D36F3"/>
    <w:rsid w:val="003D3EC8"/>
    <w:rsid w:val="003D4647"/>
    <w:rsid w:val="003D475A"/>
    <w:rsid w:val="003D4980"/>
    <w:rsid w:val="003D4A67"/>
    <w:rsid w:val="003D697F"/>
    <w:rsid w:val="003D70D3"/>
    <w:rsid w:val="003D715C"/>
    <w:rsid w:val="003E157E"/>
    <w:rsid w:val="003E178C"/>
    <w:rsid w:val="003E2198"/>
    <w:rsid w:val="003E26BF"/>
    <w:rsid w:val="003E3045"/>
    <w:rsid w:val="003E40EA"/>
    <w:rsid w:val="003E41C1"/>
    <w:rsid w:val="003E4CAF"/>
    <w:rsid w:val="003E522E"/>
    <w:rsid w:val="003E5375"/>
    <w:rsid w:val="003E5FFE"/>
    <w:rsid w:val="003E7CB3"/>
    <w:rsid w:val="003F02B5"/>
    <w:rsid w:val="003F02E6"/>
    <w:rsid w:val="003F0619"/>
    <w:rsid w:val="003F06DB"/>
    <w:rsid w:val="003F1CE2"/>
    <w:rsid w:val="003F25A2"/>
    <w:rsid w:val="003F51CD"/>
    <w:rsid w:val="003F74C9"/>
    <w:rsid w:val="003F76B5"/>
    <w:rsid w:val="00400BF6"/>
    <w:rsid w:val="004037FC"/>
    <w:rsid w:val="00403DFE"/>
    <w:rsid w:val="00404510"/>
    <w:rsid w:val="004049EA"/>
    <w:rsid w:val="004055B5"/>
    <w:rsid w:val="0040750A"/>
    <w:rsid w:val="00407A7A"/>
    <w:rsid w:val="00407C9F"/>
    <w:rsid w:val="00412F51"/>
    <w:rsid w:val="004138C7"/>
    <w:rsid w:val="00415746"/>
    <w:rsid w:val="004157DC"/>
    <w:rsid w:val="00415A42"/>
    <w:rsid w:val="004160DD"/>
    <w:rsid w:val="0042009B"/>
    <w:rsid w:val="00421C03"/>
    <w:rsid w:val="00421DF3"/>
    <w:rsid w:val="00421F8A"/>
    <w:rsid w:val="0042209C"/>
    <w:rsid w:val="00422554"/>
    <w:rsid w:val="00422D05"/>
    <w:rsid w:val="00422D6D"/>
    <w:rsid w:val="00423A3F"/>
    <w:rsid w:val="00423C2F"/>
    <w:rsid w:val="00424344"/>
    <w:rsid w:val="00424CBD"/>
    <w:rsid w:val="004257FC"/>
    <w:rsid w:val="004308AA"/>
    <w:rsid w:val="00431E7E"/>
    <w:rsid w:val="00431F34"/>
    <w:rsid w:val="0043248E"/>
    <w:rsid w:val="004331C9"/>
    <w:rsid w:val="00433B45"/>
    <w:rsid w:val="00434FC1"/>
    <w:rsid w:val="00435BAA"/>
    <w:rsid w:val="004371BB"/>
    <w:rsid w:val="004412D7"/>
    <w:rsid w:val="00442B04"/>
    <w:rsid w:val="004435A1"/>
    <w:rsid w:val="00444B2C"/>
    <w:rsid w:val="00445A15"/>
    <w:rsid w:val="004472AD"/>
    <w:rsid w:val="004476FB"/>
    <w:rsid w:val="004506F4"/>
    <w:rsid w:val="00451BB6"/>
    <w:rsid w:val="004562EA"/>
    <w:rsid w:val="00456B2C"/>
    <w:rsid w:val="00457F0E"/>
    <w:rsid w:val="0046029B"/>
    <w:rsid w:val="00460334"/>
    <w:rsid w:val="00460B74"/>
    <w:rsid w:val="00460CE9"/>
    <w:rsid w:val="00460D0B"/>
    <w:rsid w:val="0046277B"/>
    <w:rsid w:val="00463186"/>
    <w:rsid w:val="00463576"/>
    <w:rsid w:val="00463E00"/>
    <w:rsid w:val="004645C2"/>
    <w:rsid w:val="00464EA4"/>
    <w:rsid w:val="00465038"/>
    <w:rsid w:val="00466ABD"/>
    <w:rsid w:val="004672D4"/>
    <w:rsid w:val="00467B99"/>
    <w:rsid w:val="0047025B"/>
    <w:rsid w:val="00470911"/>
    <w:rsid w:val="0047093B"/>
    <w:rsid w:val="00470BAF"/>
    <w:rsid w:val="00470EB2"/>
    <w:rsid w:val="00470F08"/>
    <w:rsid w:val="0047141A"/>
    <w:rsid w:val="0047220C"/>
    <w:rsid w:val="00472451"/>
    <w:rsid w:val="00473603"/>
    <w:rsid w:val="0047492C"/>
    <w:rsid w:val="004759D6"/>
    <w:rsid w:val="00476E14"/>
    <w:rsid w:val="00477F04"/>
    <w:rsid w:val="00480AC6"/>
    <w:rsid w:val="00480DB2"/>
    <w:rsid w:val="00482090"/>
    <w:rsid w:val="004821CA"/>
    <w:rsid w:val="004832F5"/>
    <w:rsid w:val="00484299"/>
    <w:rsid w:val="00484B35"/>
    <w:rsid w:val="004854A8"/>
    <w:rsid w:val="004865BF"/>
    <w:rsid w:val="0048671F"/>
    <w:rsid w:val="00492AE0"/>
    <w:rsid w:val="00493BCB"/>
    <w:rsid w:val="00494DBC"/>
    <w:rsid w:val="0049683B"/>
    <w:rsid w:val="004970F6"/>
    <w:rsid w:val="004A03E4"/>
    <w:rsid w:val="004A0404"/>
    <w:rsid w:val="004A0669"/>
    <w:rsid w:val="004A096B"/>
    <w:rsid w:val="004A33D6"/>
    <w:rsid w:val="004A393A"/>
    <w:rsid w:val="004A3A7F"/>
    <w:rsid w:val="004A48E9"/>
    <w:rsid w:val="004A6BE1"/>
    <w:rsid w:val="004A6F0B"/>
    <w:rsid w:val="004A6F95"/>
    <w:rsid w:val="004A75DD"/>
    <w:rsid w:val="004B448D"/>
    <w:rsid w:val="004B4CBD"/>
    <w:rsid w:val="004B5325"/>
    <w:rsid w:val="004B6341"/>
    <w:rsid w:val="004B68C8"/>
    <w:rsid w:val="004C03F8"/>
    <w:rsid w:val="004C0600"/>
    <w:rsid w:val="004C21B9"/>
    <w:rsid w:val="004C2920"/>
    <w:rsid w:val="004C4EF6"/>
    <w:rsid w:val="004C5591"/>
    <w:rsid w:val="004C5DB9"/>
    <w:rsid w:val="004C618F"/>
    <w:rsid w:val="004C6E82"/>
    <w:rsid w:val="004D1AB8"/>
    <w:rsid w:val="004D2239"/>
    <w:rsid w:val="004D22EF"/>
    <w:rsid w:val="004D2B44"/>
    <w:rsid w:val="004D3604"/>
    <w:rsid w:val="004D5528"/>
    <w:rsid w:val="004D5BC4"/>
    <w:rsid w:val="004D67C5"/>
    <w:rsid w:val="004D7CB0"/>
    <w:rsid w:val="004D7F78"/>
    <w:rsid w:val="004E0E0D"/>
    <w:rsid w:val="004E2379"/>
    <w:rsid w:val="004E364C"/>
    <w:rsid w:val="004E4151"/>
    <w:rsid w:val="004E4556"/>
    <w:rsid w:val="004E4A37"/>
    <w:rsid w:val="004E68A6"/>
    <w:rsid w:val="004F0712"/>
    <w:rsid w:val="004F1C40"/>
    <w:rsid w:val="004F3A79"/>
    <w:rsid w:val="004F4F76"/>
    <w:rsid w:val="004F6E10"/>
    <w:rsid w:val="004F7078"/>
    <w:rsid w:val="00501112"/>
    <w:rsid w:val="00501784"/>
    <w:rsid w:val="00501AB4"/>
    <w:rsid w:val="0050230E"/>
    <w:rsid w:val="0050233E"/>
    <w:rsid w:val="0050330B"/>
    <w:rsid w:val="0050445A"/>
    <w:rsid w:val="005047B8"/>
    <w:rsid w:val="00504D44"/>
    <w:rsid w:val="00505BFF"/>
    <w:rsid w:val="0050672D"/>
    <w:rsid w:val="005072D3"/>
    <w:rsid w:val="00507E7F"/>
    <w:rsid w:val="00507F8F"/>
    <w:rsid w:val="005103A4"/>
    <w:rsid w:val="00510923"/>
    <w:rsid w:val="00510EB4"/>
    <w:rsid w:val="0051161C"/>
    <w:rsid w:val="00511B47"/>
    <w:rsid w:val="0051314C"/>
    <w:rsid w:val="00513AC3"/>
    <w:rsid w:val="00514DE0"/>
    <w:rsid w:val="00515201"/>
    <w:rsid w:val="00516C96"/>
    <w:rsid w:val="00517224"/>
    <w:rsid w:val="00517CF7"/>
    <w:rsid w:val="00522C9D"/>
    <w:rsid w:val="005238F2"/>
    <w:rsid w:val="00523ECF"/>
    <w:rsid w:val="00525F59"/>
    <w:rsid w:val="0052603C"/>
    <w:rsid w:val="00526435"/>
    <w:rsid w:val="0053002F"/>
    <w:rsid w:val="00530AE7"/>
    <w:rsid w:val="00531585"/>
    <w:rsid w:val="0053168E"/>
    <w:rsid w:val="00532619"/>
    <w:rsid w:val="00532BA0"/>
    <w:rsid w:val="00533089"/>
    <w:rsid w:val="00533761"/>
    <w:rsid w:val="005369BD"/>
    <w:rsid w:val="00536C47"/>
    <w:rsid w:val="005400F9"/>
    <w:rsid w:val="00540211"/>
    <w:rsid w:val="0054188E"/>
    <w:rsid w:val="00542986"/>
    <w:rsid w:val="00543442"/>
    <w:rsid w:val="0054655D"/>
    <w:rsid w:val="005465AF"/>
    <w:rsid w:val="00546858"/>
    <w:rsid w:val="0054693C"/>
    <w:rsid w:val="00547586"/>
    <w:rsid w:val="00547976"/>
    <w:rsid w:val="00550212"/>
    <w:rsid w:val="00550255"/>
    <w:rsid w:val="00552903"/>
    <w:rsid w:val="00552DAE"/>
    <w:rsid w:val="00553CEE"/>
    <w:rsid w:val="00553FC3"/>
    <w:rsid w:val="005541BF"/>
    <w:rsid w:val="005556E9"/>
    <w:rsid w:val="00555790"/>
    <w:rsid w:val="00556507"/>
    <w:rsid w:val="005573E4"/>
    <w:rsid w:val="005622F4"/>
    <w:rsid w:val="0056333D"/>
    <w:rsid w:val="005639B4"/>
    <w:rsid w:val="005648E5"/>
    <w:rsid w:val="00565E55"/>
    <w:rsid w:val="00566E81"/>
    <w:rsid w:val="00566FD7"/>
    <w:rsid w:val="0056707D"/>
    <w:rsid w:val="0057009A"/>
    <w:rsid w:val="005700CF"/>
    <w:rsid w:val="00573145"/>
    <w:rsid w:val="00573527"/>
    <w:rsid w:val="005751A4"/>
    <w:rsid w:val="00575C05"/>
    <w:rsid w:val="00576772"/>
    <w:rsid w:val="00581734"/>
    <w:rsid w:val="00581AD5"/>
    <w:rsid w:val="00581F39"/>
    <w:rsid w:val="005826DB"/>
    <w:rsid w:val="00582E14"/>
    <w:rsid w:val="00584ACC"/>
    <w:rsid w:val="005853E1"/>
    <w:rsid w:val="00587587"/>
    <w:rsid w:val="00587BE4"/>
    <w:rsid w:val="00587F65"/>
    <w:rsid w:val="00590F95"/>
    <w:rsid w:val="0059187E"/>
    <w:rsid w:val="00591B49"/>
    <w:rsid w:val="00592200"/>
    <w:rsid w:val="005924C9"/>
    <w:rsid w:val="00593ADF"/>
    <w:rsid w:val="005942D7"/>
    <w:rsid w:val="0059509A"/>
    <w:rsid w:val="00596CE2"/>
    <w:rsid w:val="00597401"/>
    <w:rsid w:val="00597486"/>
    <w:rsid w:val="005A0A44"/>
    <w:rsid w:val="005A23CC"/>
    <w:rsid w:val="005A29EC"/>
    <w:rsid w:val="005A2C6C"/>
    <w:rsid w:val="005A301F"/>
    <w:rsid w:val="005A38EF"/>
    <w:rsid w:val="005A3D7C"/>
    <w:rsid w:val="005A4FF4"/>
    <w:rsid w:val="005A50E6"/>
    <w:rsid w:val="005A59A8"/>
    <w:rsid w:val="005A5C99"/>
    <w:rsid w:val="005A5CB3"/>
    <w:rsid w:val="005A5ED3"/>
    <w:rsid w:val="005B277B"/>
    <w:rsid w:val="005B340B"/>
    <w:rsid w:val="005B3F45"/>
    <w:rsid w:val="005B4094"/>
    <w:rsid w:val="005B503B"/>
    <w:rsid w:val="005B50C6"/>
    <w:rsid w:val="005B5732"/>
    <w:rsid w:val="005B620E"/>
    <w:rsid w:val="005B6725"/>
    <w:rsid w:val="005B730B"/>
    <w:rsid w:val="005C0060"/>
    <w:rsid w:val="005C0581"/>
    <w:rsid w:val="005C14B0"/>
    <w:rsid w:val="005C1684"/>
    <w:rsid w:val="005C22E8"/>
    <w:rsid w:val="005C31BC"/>
    <w:rsid w:val="005C373D"/>
    <w:rsid w:val="005C58E4"/>
    <w:rsid w:val="005C5913"/>
    <w:rsid w:val="005C6908"/>
    <w:rsid w:val="005C74E5"/>
    <w:rsid w:val="005D14E4"/>
    <w:rsid w:val="005D22F7"/>
    <w:rsid w:val="005D31FF"/>
    <w:rsid w:val="005D32B5"/>
    <w:rsid w:val="005D377C"/>
    <w:rsid w:val="005D4375"/>
    <w:rsid w:val="005D5F0F"/>
    <w:rsid w:val="005D69BF"/>
    <w:rsid w:val="005D7514"/>
    <w:rsid w:val="005E00F3"/>
    <w:rsid w:val="005E01CA"/>
    <w:rsid w:val="005E10DC"/>
    <w:rsid w:val="005E37F0"/>
    <w:rsid w:val="005E4456"/>
    <w:rsid w:val="005E47C6"/>
    <w:rsid w:val="005E51DD"/>
    <w:rsid w:val="005E536C"/>
    <w:rsid w:val="005E70C9"/>
    <w:rsid w:val="005E7B34"/>
    <w:rsid w:val="005F05DD"/>
    <w:rsid w:val="005F1B2C"/>
    <w:rsid w:val="005F2B7C"/>
    <w:rsid w:val="005F5C22"/>
    <w:rsid w:val="005F61F4"/>
    <w:rsid w:val="005F7AC7"/>
    <w:rsid w:val="00600AC5"/>
    <w:rsid w:val="00600FAC"/>
    <w:rsid w:val="0060122A"/>
    <w:rsid w:val="00601AE1"/>
    <w:rsid w:val="006021F9"/>
    <w:rsid w:val="00602637"/>
    <w:rsid w:val="006027DC"/>
    <w:rsid w:val="0060787C"/>
    <w:rsid w:val="00610012"/>
    <w:rsid w:val="00610C92"/>
    <w:rsid w:val="00611A36"/>
    <w:rsid w:val="00612EE8"/>
    <w:rsid w:val="006140D1"/>
    <w:rsid w:val="00617946"/>
    <w:rsid w:val="00620799"/>
    <w:rsid w:val="00623872"/>
    <w:rsid w:val="00623997"/>
    <w:rsid w:val="00623ADA"/>
    <w:rsid w:val="00623BEA"/>
    <w:rsid w:val="00623C53"/>
    <w:rsid w:val="00626803"/>
    <w:rsid w:val="0063024F"/>
    <w:rsid w:val="00630F98"/>
    <w:rsid w:val="0063441D"/>
    <w:rsid w:val="006346A7"/>
    <w:rsid w:val="006353BC"/>
    <w:rsid w:val="006354B7"/>
    <w:rsid w:val="00635E16"/>
    <w:rsid w:val="006364DE"/>
    <w:rsid w:val="00636854"/>
    <w:rsid w:val="00636AA1"/>
    <w:rsid w:val="00640726"/>
    <w:rsid w:val="00641FAD"/>
    <w:rsid w:val="00642AFF"/>
    <w:rsid w:val="0064413C"/>
    <w:rsid w:val="00647360"/>
    <w:rsid w:val="006476D5"/>
    <w:rsid w:val="00647E86"/>
    <w:rsid w:val="006504A3"/>
    <w:rsid w:val="00650B5D"/>
    <w:rsid w:val="00650B88"/>
    <w:rsid w:val="00655DDD"/>
    <w:rsid w:val="00655E4B"/>
    <w:rsid w:val="0065622A"/>
    <w:rsid w:val="00656415"/>
    <w:rsid w:val="0066035D"/>
    <w:rsid w:val="00660B60"/>
    <w:rsid w:val="00661517"/>
    <w:rsid w:val="006624D8"/>
    <w:rsid w:val="00662814"/>
    <w:rsid w:val="00663F97"/>
    <w:rsid w:val="00664B31"/>
    <w:rsid w:val="00664DA5"/>
    <w:rsid w:val="006653A6"/>
    <w:rsid w:val="00665AF6"/>
    <w:rsid w:val="0067087D"/>
    <w:rsid w:val="0067388D"/>
    <w:rsid w:val="00673A01"/>
    <w:rsid w:val="00673CCE"/>
    <w:rsid w:val="00674F17"/>
    <w:rsid w:val="006764DF"/>
    <w:rsid w:val="00677032"/>
    <w:rsid w:val="006772ED"/>
    <w:rsid w:val="00677433"/>
    <w:rsid w:val="00680138"/>
    <w:rsid w:val="0068171F"/>
    <w:rsid w:val="006829BA"/>
    <w:rsid w:val="00682F1A"/>
    <w:rsid w:val="006857A3"/>
    <w:rsid w:val="00685A00"/>
    <w:rsid w:val="00686BE5"/>
    <w:rsid w:val="0068730D"/>
    <w:rsid w:val="0069031E"/>
    <w:rsid w:val="00691944"/>
    <w:rsid w:val="00693365"/>
    <w:rsid w:val="00695E65"/>
    <w:rsid w:val="006968F6"/>
    <w:rsid w:val="0069722D"/>
    <w:rsid w:val="00697485"/>
    <w:rsid w:val="006A0232"/>
    <w:rsid w:val="006A27C4"/>
    <w:rsid w:val="006A2EF8"/>
    <w:rsid w:val="006A33D1"/>
    <w:rsid w:val="006A3C39"/>
    <w:rsid w:val="006A4518"/>
    <w:rsid w:val="006A6C30"/>
    <w:rsid w:val="006A6C61"/>
    <w:rsid w:val="006A7B2C"/>
    <w:rsid w:val="006B0266"/>
    <w:rsid w:val="006B0463"/>
    <w:rsid w:val="006B06BE"/>
    <w:rsid w:val="006B241E"/>
    <w:rsid w:val="006B3F59"/>
    <w:rsid w:val="006B4439"/>
    <w:rsid w:val="006B6BFA"/>
    <w:rsid w:val="006B70E0"/>
    <w:rsid w:val="006B7249"/>
    <w:rsid w:val="006C2238"/>
    <w:rsid w:val="006C38A0"/>
    <w:rsid w:val="006C4FE1"/>
    <w:rsid w:val="006D02D7"/>
    <w:rsid w:val="006D0313"/>
    <w:rsid w:val="006D25F0"/>
    <w:rsid w:val="006D3C8E"/>
    <w:rsid w:val="006D4021"/>
    <w:rsid w:val="006D41AB"/>
    <w:rsid w:val="006D4976"/>
    <w:rsid w:val="006D4D2C"/>
    <w:rsid w:val="006D6747"/>
    <w:rsid w:val="006D7AFF"/>
    <w:rsid w:val="006D7D0F"/>
    <w:rsid w:val="006E21FD"/>
    <w:rsid w:val="006E25E1"/>
    <w:rsid w:val="006E3269"/>
    <w:rsid w:val="006E39F0"/>
    <w:rsid w:val="006E3D07"/>
    <w:rsid w:val="006E523A"/>
    <w:rsid w:val="006E5284"/>
    <w:rsid w:val="006E5922"/>
    <w:rsid w:val="006E5BFE"/>
    <w:rsid w:val="006E5E91"/>
    <w:rsid w:val="006E72BF"/>
    <w:rsid w:val="006E7757"/>
    <w:rsid w:val="006E785A"/>
    <w:rsid w:val="006E7B54"/>
    <w:rsid w:val="006F0A99"/>
    <w:rsid w:val="006F17C9"/>
    <w:rsid w:val="006F1968"/>
    <w:rsid w:val="006F1A1E"/>
    <w:rsid w:val="006F1EBB"/>
    <w:rsid w:val="006F4BE3"/>
    <w:rsid w:val="006F5F7E"/>
    <w:rsid w:val="006F6001"/>
    <w:rsid w:val="006F642C"/>
    <w:rsid w:val="006F6A96"/>
    <w:rsid w:val="006F6F7A"/>
    <w:rsid w:val="006F765B"/>
    <w:rsid w:val="007010E6"/>
    <w:rsid w:val="00702A45"/>
    <w:rsid w:val="007037F9"/>
    <w:rsid w:val="00704325"/>
    <w:rsid w:val="00705748"/>
    <w:rsid w:val="0070708F"/>
    <w:rsid w:val="00707BDF"/>
    <w:rsid w:val="007106C6"/>
    <w:rsid w:val="007109A1"/>
    <w:rsid w:val="0071158F"/>
    <w:rsid w:val="00712A02"/>
    <w:rsid w:val="00712B79"/>
    <w:rsid w:val="007141DB"/>
    <w:rsid w:val="00715A43"/>
    <w:rsid w:val="007165D7"/>
    <w:rsid w:val="00720AAC"/>
    <w:rsid w:val="0072193F"/>
    <w:rsid w:val="00721C8E"/>
    <w:rsid w:val="00721D3B"/>
    <w:rsid w:val="00722559"/>
    <w:rsid w:val="00722608"/>
    <w:rsid w:val="00722801"/>
    <w:rsid w:val="00722AA7"/>
    <w:rsid w:val="00722AC0"/>
    <w:rsid w:val="0072587A"/>
    <w:rsid w:val="00725ACF"/>
    <w:rsid w:val="00726E64"/>
    <w:rsid w:val="00727E1D"/>
    <w:rsid w:val="0073042E"/>
    <w:rsid w:val="007307ED"/>
    <w:rsid w:val="00730D0C"/>
    <w:rsid w:val="00731529"/>
    <w:rsid w:val="00732ED1"/>
    <w:rsid w:val="00733455"/>
    <w:rsid w:val="00734E41"/>
    <w:rsid w:val="007351BF"/>
    <w:rsid w:val="007354A4"/>
    <w:rsid w:val="00736E69"/>
    <w:rsid w:val="0074014B"/>
    <w:rsid w:val="007402B9"/>
    <w:rsid w:val="00741A84"/>
    <w:rsid w:val="007430AC"/>
    <w:rsid w:val="0074461E"/>
    <w:rsid w:val="00744DC8"/>
    <w:rsid w:val="0074519D"/>
    <w:rsid w:val="00745258"/>
    <w:rsid w:val="00745382"/>
    <w:rsid w:val="007453A6"/>
    <w:rsid w:val="00747045"/>
    <w:rsid w:val="0075122D"/>
    <w:rsid w:val="007524BD"/>
    <w:rsid w:val="00752F12"/>
    <w:rsid w:val="00753694"/>
    <w:rsid w:val="00754442"/>
    <w:rsid w:val="00754A54"/>
    <w:rsid w:val="00754BC0"/>
    <w:rsid w:val="007561C9"/>
    <w:rsid w:val="0075787E"/>
    <w:rsid w:val="0075789D"/>
    <w:rsid w:val="00762946"/>
    <w:rsid w:val="00762A11"/>
    <w:rsid w:val="00763059"/>
    <w:rsid w:val="00763693"/>
    <w:rsid w:val="00764301"/>
    <w:rsid w:val="00764780"/>
    <w:rsid w:val="007647E5"/>
    <w:rsid w:val="007651ED"/>
    <w:rsid w:val="00770BE3"/>
    <w:rsid w:val="007710AF"/>
    <w:rsid w:val="0077227B"/>
    <w:rsid w:val="00772669"/>
    <w:rsid w:val="007728AB"/>
    <w:rsid w:val="00772964"/>
    <w:rsid w:val="00772A87"/>
    <w:rsid w:val="007733B6"/>
    <w:rsid w:val="00773A4D"/>
    <w:rsid w:val="00774024"/>
    <w:rsid w:val="00774E5F"/>
    <w:rsid w:val="007750F6"/>
    <w:rsid w:val="00775A62"/>
    <w:rsid w:val="00776473"/>
    <w:rsid w:val="0077712E"/>
    <w:rsid w:val="0077789C"/>
    <w:rsid w:val="00780212"/>
    <w:rsid w:val="007819FF"/>
    <w:rsid w:val="00782601"/>
    <w:rsid w:val="00783DF8"/>
    <w:rsid w:val="007842E3"/>
    <w:rsid w:val="007847C1"/>
    <w:rsid w:val="00786BCB"/>
    <w:rsid w:val="00787955"/>
    <w:rsid w:val="0079066C"/>
    <w:rsid w:val="00790991"/>
    <w:rsid w:val="0079110C"/>
    <w:rsid w:val="007919A4"/>
    <w:rsid w:val="00795BF9"/>
    <w:rsid w:val="00796129"/>
    <w:rsid w:val="0079636D"/>
    <w:rsid w:val="007A13BC"/>
    <w:rsid w:val="007A164E"/>
    <w:rsid w:val="007A175E"/>
    <w:rsid w:val="007A19FF"/>
    <w:rsid w:val="007A22AC"/>
    <w:rsid w:val="007A2A23"/>
    <w:rsid w:val="007A2EDA"/>
    <w:rsid w:val="007A2F23"/>
    <w:rsid w:val="007A3029"/>
    <w:rsid w:val="007A40E9"/>
    <w:rsid w:val="007A4E8D"/>
    <w:rsid w:val="007B0ABF"/>
    <w:rsid w:val="007B0DFB"/>
    <w:rsid w:val="007B1678"/>
    <w:rsid w:val="007B1E4B"/>
    <w:rsid w:val="007B3916"/>
    <w:rsid w:val="007B5314"/>
    <w:rsid w:val="007B6575"/>
    <w:rsid w:val="007B66C3"/>
    <w:rsid w:val="007C0008"/>
    <w:rsid w:val="007C3293"/>
    <w:rsid w:val="007C3CE2"/>
    <w:rsid w:val="007D0514"/>
    <w:rsid w:val="007D056A"/>
    <w:rsid w:val="007D1954"/>
    <w:rsid w:val="007D19FD"/>
    <w:rsid w:val="007D1DEC"/>
    <w:rsid w:val="007D227C"/>
    <w:rsid w:val="007D449A"/>
    <w:rsid w:val="007D4F22"/>
    <w:rsid w:val="007D549D"/>
    <w:rsid w:val="007D5845"/>
    <w:rsid w:val="007D5B1B"/>
    <w:rsid w:val="007D5ECE"/>
    <w:rsid w:val="007D5EE6"/>
    <w:rsid w:val="007D6168"/>
    <w:rsid w:val="007D629F"/>
    <w:rsid w:val="007D6313"/>
    <w:rsid w:val="007D69FE"/>
    <w:rsid w:val="007E1FB9"/>
    <w:rsid w:val="007E2D92"/>
    <w:rsid w:val="007E314A"/>
    <w:rsid w:val="007E3883"/>
    <w:rsid w:val="007E3E76"/>
    <w:rsid w:val="007E62E1"/>
    <w:rsid w:val="007E6FFD"/>
    <w:rsid w:val="007F0F99"/>
    <w:rsid w:val="007F15B9"/>
    <w:rsid w:val="007F1C06"/>
    <w:rsid w:val="007F1C8F"/>
    <w:rsid w:val="007F22BB"/>
    <w:rsid w:val="007F2995"/>
    <w:rsid w:val="007F2D61"/>
    <w:rsid w:val="007F311F"/>
    <w:rsid w:val="007F377D"/>
    <w:rsid w:val="007F4E1B"/>
    <w:rsid w:val="007F5624"/>
    <w:rsid w:val="007F58EE"/>
    <w:rsid w:val="007F6F86"/>
    <w:rsid w:val="00800D37"/>
    <w:rsid w:val="0080162D"/>
    <w:rsid w:val="00801998"/>
    <w:rsid w:val="0080207B"/>
    <w:rsid w:val="008033C8"/>
    <w:rsid w:val="00805047"/>
    <w:rsid w:val="00805970"/>
    <w:rsid w:val="00805A26"/>
    <w:rsid w:val="008066E5"/>
    <w:rsid w:val="00807559"/>
    <w:rsid w:val="00811353"/>
    <w:rsid w:val="008118B6"/>
    <w:rsid w:val="00812CE3"/>
    <w:rsid w:val="00813460"/>
    <w:rsid w:val="00813523"/>
    <w:rsid w:val="00813763"/>
    <w:rsid w:val="00814761"/>
    <w:rsid w:val="00814B4E"/>
    <w:rsid w:val="00815D6F"/>
    <w:rsid w:val="00816116"/>
    <w:rsid w:val="008163A9"/>
    <w:rsid w:val="00816B63"/>
    <w:rsid w:val="008172E1"/>
    <w:rsid w:val="00820792"/>
    <w:rsid w:val="00820904"/>
    <w:rsid w:val="00820DC9"/>
    <w:rsid w:val="00821239"/>
    <w:rsid w:val="00821246"/>
    <w:rsid w:val="008214C3"/>
    <w:rsid w:val="00821EBD"/>
    <w:rsid w:val="0082389B"/>
    <w:rsid w:val="008238C1"/>
    <w:rsid w:val="00823AB4"/>
    <w:rsid w:val="00824706"/>
    <w:rsid w:val="008248B4"/>
    <w:rsid w:val="00824E2F"/>
    <w:rsid w:val="00825C71"/>
    <w:rsid w:val="00826297"/>
    <w:rsid w:val="00830528"/>
    <w:rsid w:val="00830628"/>
    <w:rsid w:val="00831C63"/>
    <w:rsid w:val="008324C4"/>
    <w:rsid w:val="00832520"/>
    <w:rsid w:val="00832E34"/>
    <w:rsid w:val="0083382D"/>
    <w:rsid w:val="008346DB"/>
    <w:rsid w:val="00834B6C"/>
    <w:rsid w:val="008354FF"/>
    <w:rsid w:val="00835734"/>
    <w:rsid w:val="00837106"/>
    <w:rsid w:val="00837F56"/>
    <w:rsid w:val="00841C61"/>
    <w:rsid w:val="00841D4D"/>
    <w:rsid w:val="00842794"/>
    <w:rsid w:val="00842DCA"/>
    <w:rsid w:val="00843D22"/>
    <w:rsid w:val="008443F6"/>
    <w:rsid w:val="0084474D"/>
    <w:rsid w:val="00845919"/>
    <w:rsid w:val="0084695F"/>
    <w:rsid w:val="00846C52"/>
    <w:rsid w:val="008472E4"/>
    <w:rsid w:val="008475A2"/>
    <w:rsid w:val="00847617"/>
    <w:rsid w:val="00847E18"/>
    <w:rsid w:val="00850194"/>
    <w:rsid w:val="00851880"/>
    <w:rsid w:val="00851964"/>
    <w:rsid w:val="0085284F"/>
    <w:rsid w:val="00852D26"/>
    <w:rsid w:val="00852DE5"/>
    <w:rsid w:val="0085343F"/>
    <w:rsid w:val="00854EF6"/>
    <w:rsid w:val="00857300"/>
    <w:rsid w:val="00857DCD"/>
    <w:rsid w:val="00861451"/>
    <w:rsid w:val="0086207B"/>
    <w:rsid w:val="00862977"/>
    <w:rsid w:val="00862F73"/>
    <w:rsid w:val="00864519"/>
    <w:rsid w:val="00865344"/>
    <w:rsid w:val="008659AA"/>
    <w:rsid w:val="00866367"/>
    <w:rsid w:val="00866EFB"/>
    <w:rsid w:val="00867BDF"/>
    <w:rsid w:val="00870ECB"/>
    <w:rsid w:val="0087160A"/>
    <w:rsid w:val="008718B1"/>
    <w:rsid w:val="00872268"/>
    <w:rsid w:val="00872300"/>
    <w:rsid w:val="0087255D"/>
    <w:rsid w:val="00873440"/>
    <w:rsid w:val="00873B48"/>
    <w:rsid w:val="00875AC3"/>
    <w:rsid w:val="008772A2"/>
    <w:rsid w:val="0088105D"/>
    <w:rsid w:val="008811F1"/>
    <w:rsid w:val="008834E8"/>
    <w:rsid w:val="00883821"/>
    <w:rsid w:val="0088530A"/>
    <w:rsid w:val="00885651"/>
    <w:rsid w:val="00886509"/>
    <w:rsid w:val="00886B2D"/>
    <w:rsid w:val="008877BF"/>
    <w:rsid w:val="008916AA"/>
    <w:rsid w:val="0089187C"/>
    <w:rsid w:val="00892156"/>
    <w:rsid w:val="0089314F"/>
    <w:rsid w:val="0089319D"/>
    <w:rsid w:val="008942BE"/>
    <w:rsid w:val="0089449F"/>
    <w:rsid w:val="00894692"/>
    <w:rsid w:val="00894925"/>
    <w:rsid w:val="0089501D"/>
    <w:rsid w:val="00895523"/>
    <w:rsid w:val="00897028"/>
    <w:rsid w:val="008A01E7"/>
    <w:rsid w:val="008A022D"/>
    <w:rsid w:val="008A1445"/>
    <w:rsid w:val="008A1F17"/>
    <w:rsid w:val="008A20FB"/>
    <w:rsid w:val="008A32F8"/>
    <w:rsid w:val="008A3C0A"/>
    <w:rsid w:val="008A4656"/>
    <w:rsid w:val="008A5D24"/>
    <w:rsid w:val="008A6B87"/>
    <w:rsid w:val="008A7EA8"/>
    <w:rsid w:val="008B0C93"/>
    <w:rsid w:val="008B1A61"/>
    <w:rsid w:val="008B2A62"/>
    <w:rsid w:val="008B2E6C"/>
    <w:rsid w:val="008B38D1"/>
    <w:rsid w:val="008B48AE"/>
    <w:rsid w:val="008B4DF1"/>
    <w:rsid w:val="008B5EAE"/>
    <w:rsid w:val="008B6582"/>
    <w:rsid w:val="008B66ED"/>
    <w:rsid w:val="008B6FD0"/>
    <w:rsid w:val="008B7518"/>
    <w:rsid w:val="008C1AF4"/>
    <w:rsid w:val="008C30E5"/>
    <w:rsid w:val="008C3446"/>
    <w:rsid w:val="008C46C7"/>
    <w:rsid w:val="008C4851"/>
    <w:rsid w:val="008C5558"/>
    <w:rsid w:val="008C586D"/>
    <w:rsid w:val="008C5CB2"/>
    <w:rsid w:val="008D011E"/>
    <w:rsid w:val="008D0355"/>
    <w:rsid w:val="008D0CEA"/>
    <w:rsid w:val="008D240E"/>
    <w:rsid w:val="008D261A"/>
    <w:rsid w:val="008D35FF"/>
    <w:rsid w:val="008D4780"/>
    <w:rsid w:val="008D5C2F"/>
    <w:rsid w:val="008D6973"/>
    <w:rsid w:val="008D6AA0"/>
    <w:rsid w:val="008D7156"/>
    <w:rsid w:val="008E07B5"/>
    <w:rsid w:val="008E0E65"/>
    <w:rsid w:val="008E2149"/>
    <w:rsid w:val="008E21EF"/>
    <w:rsid w:val="008E356C"/>
    <w:rsid w:val="008E5103"/>
    <w:rsid w:val="008E55B9"/>
    <w:rsid w:val="008E62B9"/>
    <w:rsid w:val="008F1F1E"/>
    <w:rsid w:val="008F2E3D"/>
    <w:rsid w:val="008F35DF"/>
    <w:rsid w:val="008F7010"/>
    <w:rsid w:val="00900C9E"/>
    <w:rsid w:val="009012F1"/>
    <w:rsid w:val="00901881"/>
    <w:rsid w:val="00901A50"/>
    <w:rsid w:val="00902B9E"/>
    <w:rsid w:val="00902D97"/>
    <w:rsid w:val="0090309A"/>
    <w:rsid w:val="009034C8"/>
    <w:rsid w:val="00905839"/>
    <w:rsid w:val="00907FEA"/>
    <w:rsid w:val="0091003E"/>
    <w:rsid w:val="00910D23"/>
    <w:rsid w:val="00911BCD"/>
    <w:rsid w:val="00911D9A"/>
    <w:rsid w:val="00914A8E"/>
    <w:rsid w:val="00914EC3"/>
    <w:rsid w:val="00916EE5"/>
    <w:rsid w:val="009171C0"/>
    <w:rsid w:val="00917C82"/>
    <w:rsid w:val="00920433"/>
    <w:rsid w:val="00920E34"/>
    <w:rsid w:val="009227B4"/>
    <w:rsid w:val="00924587"/>
    <w:rsid w:val="00924A4D"/>
    <w:rsid w:val="00924B1F"/>
    <w:rsid w:val="009254DB"/>
    <w:rsid w:val="00926025"/>
    <w:rsid w:val="009266FD"/>
    <w:rsid w:val="00926AAA"/>
    <w:rsid w:val="00931D05"/>
    <w:rsid w:val="0093310B"/>
    <w:rsid w:val="0093336A"/>
    <w:rsid w:val="009353EE"/>
    <w:rsid w:val="009357D9"/>
    <w:rsid w:val="00937458"/>
    <w:rsid w:val="00940094"/>
    <w:rsid w:val="009403EE"/>
    <w:rsid w:val="00941399"/>
    <w:rsid w:val="00942CBF"/>
    <w:rsid w:val="0094356C"/>
    <w:rsid w:val="00944184"/>
    <w:rsid w:val="009444B9"/>
    <w:rsid w:val="00944E78"/>
    <w:rsid w:val="009459AC"/>
    <w:rsid w:val="009468D8"/>
    <w:rsid w:val="00947779"/>
    <w:rsid w:val="00947D1B"/>
    <w:rsid w:val="00950165"/>
    <w:rsid w:val="009501DC"/>
    <w:rsid w:val="009503D7"/>
    <w:rsid w:val="00950A50"/>
    <w:rsid w:val="00950C1C"/>
    <w:rsid w:val="00951030"/>
    <w:rsid w:val="00953BCF"/>
    <w:rsid w:val="00953E67"/>
    <w:rsid w:val="009568C0"/>
    <w:rsid w:val="00960291"/>
    <w:rsid w:val="00961D29"/>
    <w:rsid w:val="0096204F"/>
    <w:rsid w:val="00962E4B"/>
    <w:rsid w:val="00963823"/>
    <w:rsid w:val="00963BCE"/>
    <w:rsid w:val="0096425D"/>
    <w:rsid w:val="0096688C"/>
    <w:rsid w:val="00972420"/>
    <w:rsid w:val="009726FE"/>
    <w:rsid w:val="00973793"/>
    <w:rsid w:val="00973885"/>
    <w:rsid w:val="0097420C"/>
    <w:rsid w:val="00974A95"/>
    <w:rsid w:val="009774C4"/>
    <w:rsid w:val="00977CDB"/>
    <w:rsid w:val="00981F34"/>
    <w:rsid w:val="009830DE"/>
    <w:rsid w:val="00984079"/>
    <w:rsid w:val="009865E4"/>
    <w:rsid w:val="0098697A"/>
    <w:rsid w:val="00987253"/>
    <w:rsid w:val="00987C26"/>
    <w:rsid w:val="00991148"/>
    <w:rsid w:val="0099295B"/>
    <w:rsid w:val="00994152"/>
    <w:rsid w:val="009950D3"/>
    <w:rsid w:val="00996226"/>
    <w:rsid w:val="009A045D"/>
    <w:rsid w:val="009A1791"/>
    <w:rsid w:val="009A3274"/>
    <w:rsid w:val="009A40E9"/>
    <w:rsid w:val="009A5021"/>
    <w:rsid w:val="009A506D"/>
    <w:rsid w:val="009A52D0"/>
    <w:rsid w:val="009A5A4F"/>
    <w:rsid w:val="009A5E21"/>
    <w:rsid w:val="009A630E"/>
    <w:rsid w:val="009A6501"/>
    <w:rsid w:val="009A6B2E"/>
    <w:rsid w:val="009A6BDF"/>
    <w:rsid w:val="009A74D8"/>
    <w:rsid w:val="009A7769"/>
    <w:rsid w:val="009A7AF1"/>
    <w:rsid w:val="009B0423"/>
    <w:rsid w:val="009B4AA7"/>
    <w:rsid w:val="009B675B"/>
    <w:rsid w:val="009C1A0A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626"/>
    <w:rsid w:val="009D4841"/>
    <w:rsid w:val="009D4876"/>
    <w:rsid w:val="009D5735"/>
    <w:rsid w:val="009D6013"/>
    <w:rsid w:val="009D7C88"/>
    <w:rsid w:val="009E0974"/>
    <w:rsid w:val="009E0B52"/>
    <w:rsid w:val="009E1316"/>
    <w:rsid w:val="009E27A3"/>
    <w:rsid w:val="009E2BFC"/>
    <w:rsid w:val="009E2D42"/>
    <w:rsid w:val="009E4805"/>
    <w:rsid w:val="009E6154"/>
    <w:rsid w:val="009E6BF6"/>
    <w:rsid w:val="009E73A1"/>
    <w:rsid w:val="009E7556"/>
    <w:rsid w:val="009F093E"/>
    <w:rsid w:val="009F2827"/>
    <w:rsid w:val="009F40D4"/>
    <w:rsid w:val="00A00006"/>
    <w:rsid w:val="00A016C1"/>
    <w:rsid w:val="00A01DC2"/>
    <w:rsid w:val="00A02852"/>
    <w:rsid w:val="00A03258"/>
    <w:rsid w:val="00A04268"/>
    <w:rsid w:val="00A04DCC"/>
    <w:rsid w:val="00A065FE"/>
    <w:rsid w:val="00A07460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4903"/>
    <w:rsid w:val="00A17662"/>
    <w:rsid w:val="00A1794B"/>
    <w:rsid w:val="00A2026F"/>
    <w:rsid w:val="00A20FC8"/>
    <w:rsid w:val="00A21AE5"/>
    <w:rsid w:val="00A21E9A"/>
    <w:rsid w:val="00A246A3"/>
    <w:rsid w:val="00A252FF"/>
    <w:rsid w:val="00A268A4"/>
    <w:rsid w:val="00A26D0A"/>
    <w:rsid w:val="00A27F59"/>
    <w:rsid w:val="00A30493"/>
    <w:rsid w:val="00A31F8D"/>
    <w:rsid w:val="00A3205D"/>
    <w:rsid w:val="00A32DA2"/>
    <w:rsid w:val="00A33816"/>
    <w:rsid w:val="00A34047"/>
    <w:rsid w:val="00A345CB"/>
    <w:rsid w:val="00A352C2"/>
    <w:rsid w:val="00A35C9E"/>
    <w:rsid w:val="00A36909"/>
    <w:rsid w:val="00A37AE7"/>
    <w:rsid w:val="00A37C78"/>
    <w:rsid w:val="00A37E50"/>
    <w:rsid w:val="00A4021E"/>
    <w:rsid w:val="00A407DB"/>
    <w:rsid w:val="00A413E0"/>
    <w:rsid w:val="00A43149"/>
    <w:rsid w:val="00A43651"/>
    <w:rsid w:val="00A441B3"/>
    <w:rsid w:val="00A47E58"/>
    <w:rsid w:val="00A501B3"/>
    <w:rsid w:val="00A524FA"/>
    <w:rsid w:val="00A53A30"/>
    <w:rsid w:val="00A53B79"/>
    <w:rsid w:val="00A55986"/>
    <w:rsid w:val="00A56972"/>
    <w:rsid w:val="00A56E06"/>
    <w:rsid w:val="00A623BF"/>
    <w:rsid w:val="00A637CE"/>
    <w:rsid w:val="00A640FE"/>
    <w:rsid w:val="00A6417D"/>
    <w:rsid w:val="00A650F5"/>
    <w:rsid w:val="00A652C7"/>
    <w:rsid w:val="00A65501"/>
    <w:rsid w:val="00A65926"/>
    <w:rsid w:val="00A667C8"/>
    <w:rsid w:val="00A67926"/>
    <w:rsid w:val="00A700E8"/>
    <w:rsid w:val="00A707AA"/>
    <w:rsid w:val="00A7096C"/>
    <w:rsid w:val="00A70F5B"/>
    <w:rsid w:val="00A7111A"/>
    <w:rsid w:val="00A721DF"/>
    <w:rsid w:val="00A725DA"/>
    <w:rsid w:val="00A72987"/>
    <w:rsid w:val="00A72F6D"/>
    <w:rsid w:val="00A738B8"/>
    <w:rsid w:val="00A744C4"/>
    <w:rsid w:val="00A77D1A"/>
    <w:rsid w:val="00A81739"/>
    <w:rsid w:val="00A83F5B"/>
    <w:rsid w:val="00A85049"/>
    <w:rsid w:val="00A87A5F"/>
    <w:rsid w:val="00A90219"/>
    <w:rsid w:val="00A911B4"/>
    <w:rsid w:val="00A93303"/>
    <w:rsid w:val="00A939CB"/>
    <w:rsid w:val="00A94B39"/>
    <w:rsid w:val="00A94DA7"/>
    <w:rsid w:val="00A961D1"/>
    <w:rsid w:val="00AA007E"/>
    <w:rsid w:val="00AA09F8"/>
    <w:rsid w:val="00AA15C3"/>
    <w:rsid w:val="00AA6533"/>
    <w:rsid w:val="00AA6CF1"/>
    <w:rsid w:val="00AA6EEF"/>
    <w:rsid w:val="00AB0084"/>
    <w:rsid w:val="00AB1708"/>
    <w:rsid w:val="00AB2524"/>
    <w:rsid w:val="00AB29D1"/>
    <w:rsid w:val="00AB34AE"/>
    <w:rsid w:val="00AB3E6C"/>
    <w:rsid w:val="00AB415E"/>
    <w:rsid w:val="00AB47B8"/>
    <w:rsid w:val="00AB6D54"/>
    <w:rsid w:val="00AC001D"/>
    <w:rsid w:val="00AC095E"/>
    <w:rsid w:val="00AC2D53"/>
    <w:rsid w:val="00AC58F4"/>
    <w:rsid w:val="00AC67D0"/>
    <w:rsid w:val="00AC6C53"/>
    <w:rsid w:val="00AC6E36"/>
    <w:rsid w:val="00AD0F6E"/>
    <w:rsid w:val="00AD1318"/>
    <w:rsid w:val="00AD13C1"/>
    <w:rsid w:val="00AD1E6E"/>
    <w:rsid w:val="00AD2C68"/>
    <w:rsid w:val="00AD2F79"/>
    <w:rsid w:val="00AD37B7"/>
    <w:rsid w:val="00AD3AF8"/>
    <w:rsid w:val="00AD414D"/>
    <w:rsid w:val="00AD4F02"/>
    <w:rsid w:val="00AD5107"/>
    <w:rsid w:val="00AD69AA"/>
    <w:rsid w:val="00AD7117"/>
    <w:rsid w:val="00AD712A"/>
    <w:rsid w:val="00AE04AC"/>
    <w:rsid w:val="00AE0CC7"/>
    <w:rsid w:val="00AE1AAC"/>
    <w:rsid w:val="00AE1B28"/>
    <w:rsid w:val="00AE1D39"/>
    <w:rsid w:val="00AE1EF8"/>
    <w:rsid w:val="00AE2FC6"/>
    <w:rsid w:val="00AE3921"/>
    <w:rsid w:val="00AE3AE9"/>
    <w:rsid w:val="00AE538B"/>
    <w:rsid w:val="00AE7BB4"/>
    <w:rsid w:val="00AF0CEA"/>
    <w:rsid w:val="00AF12E7"/>
    <w:rsid w:val="00AF1455"/>
    <w:rsid w:val="00AF1B9D"/>
    <w:rsid w:val="00AF1BEF"/>
    <w:rsid w:val="00AF214F"/>
    <w:rsid w:val="00AF2AA8"/>
    <w:rsid w:val="00AF3601"/>
    <w:rsid w:val="00AF372D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276"/>
    <w:rsid w:val="00B1383D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527"/>
    <w:rsid w:val="00B31C6E"/>
    <w:rsid w:val="00B31D1B"/>
    <w:rsid w:val="00B31E12"/>
    <w:rsid w:val="00B320B4"/>
    <w:rsid w:val="00B322B4"/>
    <w:rsid w:val="00B32A63"/>
    <w:rsid w:val="00B33723"/>
    <w:rsid w:val="00B359C3"/>
    <w:rsid w:val="00B36374"/>
    <w:rsid w:val="00B36F06"/>
    <w:rsid w:val="00B37C51"/>
    <w:rsid w:val="00B404E0"/>
    <w:rsid w:val="00B40D0D"/>
    <w:rsid w:val="00B42051"/>
    <w:rsid w:val="00B4320C"/>
    <w:rsid w:val="00B442C6"/>
    <w:rsid w:val="00B44A07"/>
    <w:rsid w:val="00B46AEF"/>
    <w:rsid w:val="00B46EBA"/>
    <w:rsid w:val="00B47573"/>
    <w:rsid w:val="00B503C7"/>
    <w:rsid w:val="00B52375"/>
    <w:rsid w:val="00B535C1"/>
    <w:rsid w:val="00B53C11"/>
    <w:rsid w:val="00B5428B"/>
    <w:rsid w:val="00B54996"/>
    <w:rsid w:val="00B55D76"/>
    <w:rsid w:val="00B56134"/>
    <w:rsid w:val="00B57AB6"/>
    <w:rsid w:val="00B601E4"/>
    <w:rsid w:val="00B603C6"/>
    <w:rsid w:val="00B607C1"/>
    <w:rsid w:val="00B6099B"/>
    <w:rsid w:val="00B60A20"/>
    <w:rsid w:val="00B6254D"/>
    <w:rsid w:val="00B62AD6"/>
    <w:rsid w:val="00B6326A"/>
    <w:rsid w:val="00B63A2F"/>
    <w:rsid w:val="00B64746"/>
    <w:rsid w:val="00B648A9"/>
    <w:rsid w:val="00B667CB"/>
    <w:rsid w:val="00B66B41"/>
    <w:rsid w:val="00B66BA0"/>
    <w:rsid w:val="00B66DA7"/>
    <w:rsid w:val="00B66FF6"/>
    <w:rsid w:val="00B70887"/>
    <w:rsid w:val="00B70CB3"/>
    <w:rsid w:val="00B70F19"/>
    <w:rsid w:val="00B711E0"/>
    <w:rsid w:val="00B714D0"/>
    <w:rsid w:val="00B71EDE"/>
    <w:rsid w:val="00B720F7"/>
    <w:rsid w:val="00B7228A"/>
    <w:rsid w:val="00B72781"/>
    <w:rsid w:val="00B745C0"/>
    <w:rsid w:val="00B746BF"/>
    <w:rsid w:val="00B763C3"/>
    <w:rsid w:val="00B76E45"/>
    <w:rsid w:val="00B773CE"/>
    <w:rsid w:val="00B80F73"/>
    <w:rsid w:val="00B80FFD"/>
    <w:rsid w:val="00B812E8"/>
    <w:rsid w:val="00B822CA"/>
    <w:rsid w:val="00B83329"/>
    <w:rsid w:val="00B835BD"/>
    <w:rsid w:val="00B84D47"/>
    <w:rsid w:val="00B85D4C"/>
    <w:rsid w:val="00B86A83"/>
    <w:rsid w:val="00B90108"/>
    <w:rsid w:val="00B9064B"/>
    <w:rsid w:val="00B91904"/>
    <w:rsid w:val="00B92404"/>
    <w:rsid w:val="00B93091"/>
    <w:rsid w:val="00B936B3"/>
    <w:rsid w:val="00B96424"/>
    <w:rsid w:val="00B96C2D"/>
    <w:rsid w:val="00B96D62"/>
    <w:rsid w:val="00B96D7A"/>
    <w:rsid w:val="00BA00A7"/>
    <w:rsid w:val="00BA10C2"/>
    <w:rsid w:val="00BA187C"/>
    <w:rsid w:val="00BA41FE"/>
    <w:rsid w:val="00BA4BFF"/>
    <w:rsid w:val="00BA5031"/>
    <w:rsid w:val="00BA56E1"/>
    <w:rsid w:val="00BA6144"/>
    <w:rsid w:val="00BA76B4"/>
    <w:rsid w:val="00BA7D72"/>
    <w:rsid w:val="00BB1B15"/>
    <w:rsid w:val="00BB1DBE"/>
    <w:rsid w:val="00BB2E11"/>
    <w:rsid w:val="00BB34DA"/>
    <w:rsid w:val="00BB4A4E"/>
    <w:rsid w:val="00BB5E79"/>
    <w:rsid w:val="00BC1ABE"/>
    <w:rsid w:val="00BC284C"/>
    <w:rsid w:val="00BC50E1"/>
    <w:rsid w:val="00BC594A"/>
    <w:rsid w:val="00BC6183"/>
    <w:rsid w:val="00BC7367"/>
    <w:rsid w:val="00BC7783"/>
    <w:rsid w:val="00BC7949"/>
    <w:rsid w:val="00BD0AFA"/>
    <w:rsid w:val="00BD1041"/>
    <w:rsid w:val="00BD108F"/>
    <w:rsid w:val="00BD1F76"/>
    <w:rsid w:val="00BD2262"/>
    <w:rsid w:val="00BD28CD"/>
    <w:rsid w:val="00BD2DA2"/>
    <w:rsid w:val="00BD4A81"/>
    <w:rsid w:val="00BD75AA"/>
    <w:rsid w:val="00BE0D09"/>
    <w:rsid w:val="00BE330B"/>
    <w:rsid w:val="00BE44D1"/>
    <w:rsid w:val="00BE4E78"/>
    <w:rsid w:val="00BE5206"/>
    <w:rsid w:val="00BE5BB6"/>
    <w:rsid w:val="00BE6B8E"/>
    <w:rsid w:val="00BE6CFC"/>
    <w:rsid w:val="00BF13A0"/>
    <w:rsid w:val="00BF16AE"/>
    <w:rsid w:val="00BF1EF6"/>
    <w:rsid w:val="00BF2543"/>
    <w:rsid w:val="00BF5F91"/>
    <w:rsid w:val="00BF6E8D"/>
    <w:rsid w:val="00C034E6"/>
    <w:rsid w:val="00C03528"/>
    <w:rsid w:val="00C03A55"/>
    <w:rsid w:val="00C06320"/>
    <w:rsid w:val="00C0673C"/>
    <w:rsid w:val="00C0712B"/>
    <w:rsid w:val="00C125E2"/>
    <w:rsid w:val="00C12687"/>
    <w:rsid w:val="00C12D67"/>
    <w:rsid w:val="00C13D5B"/>
    <w:rsid w:val="00C1401E"/>
    <w:rsid w:val="00C15949"/>
    <w:rsid w:val="00C16A63"/>
    <w:rsid w:val="00C173D7"/>
    <w:rsid w:val="00C20D75"/>
    <w:rsid w:val="00C2212C"/>
    <w:rsid w:val="00C30956"/>
    <w:rsid w:val="00C31125"/>
    <w:rsid w:val="00C31DE4"/>
    <w:rsid w:val="00C31FA2"/>
    <w:rsid w:val="00C34241"/>
    <w:rsid w:val="00C3497C"/>
    <w:rsid w:val="00C372B3"/>
    <w:rsid w:val="00C37D06"/>
    <w:rsid w:val="00C411B9"/>
    <w:rsid w:val="00C41ED9"/>
    <w:rsid w:val="00C42546"/>
    <w:rsid w:val="00C42933"/>
    <w:rsid w:val="00C42C5D"/>
    <w:rsid w:val="00C44286"/>
    <w:rsid w:val="00C448D3"/>
    <w:rsid w:val="00C44C41"/>
    <w:rsid w:val="00C46752"/>
    <w:rsid w:val="00C46ACA"/>
    <w:rsid w:val="00C52076"/>
    <w:rsid w:val="00C5270A"/>
    <w:rsid w:val="00C5293D"/>
    <w:rsid w:val="00C52EA9"/>
    <w:rsid w:val="00C53526"/>
    <w:rsid w:val="00C53826"/>
    <w:rsid w:val="00C54999"/>
    <w:rsid w:val="00C55254"/>
    <w:rsid w:val="00C55364"/>
    <w:rsid w:val="00C55393"/>
    <w:rsid w:val="00C563E6"/>
    <w:rsid w:val="00C56535"/>
    <w:rsid w:val="00C61598"/>
    <w:rsid w:val="00C62BB7"/>
    <w:rsid w:val="00C644E3"/>
    <w:rsid w:val="00C64FF9"/>
    <w:rsid w:val="00C66782"/>
    <w:rsid w:val="00C66894"/>
    <w:rsid w:val="00C67167"/>
    <w:rsid w:val="00C701B5"/>
    <w:rsid w:val="00C71BB1"/>
    <w:rsid w:val="00C72045"/>
    <w:rsid w:val="00C72A0C"/>
    <w:rsid w:val="00C7349C"/>
    <w:rsid w:val="00C73A8F"/>
    <w:rsid w:val="00C73B9C"/>
    <w:rsid w:val="00C73CFE"/>
    <w:rsid w:val="00C744E7"/>
    <w:rsid w:val="00C7568F"/>
    <w:rsid w:val="00C80016"/>
    <w:rsid w:val="00C800AD"/>
    <w:rsid w:val="00C8011E"/>
    <w:rsid w:val="00C8034D"/>
    <w:rsid w:val="00C80B16"/>
    <w:rsid w:val="00C81215"/>
    <w:rsid w:val="00C81A84"/>
    <w:rsid w:val="00C8200B"/>
    <w:rsid w:val="00C853A9"/>
    <w:rsid w:val="00C86103"/>
    <w:rsid w:val="00C86B0D"/>
    <w:rsid w:val="00C86B2E"/>
    <w:rsid w:val="00C86CBF"/>
    <w:rsid w:val="00C86EE8"/>
    <w:rsid w:val="00C87637"/>
    <w:rsid w:val="00C9029B"/>
    <w:rsid w:val="00C91A6E"/>
    <w:rsid w:val="00C9202C"/>
    <w:rsid w:val="00C92D09"/>
    <w:rsid w:val="00C92EB3"/>
    <w:rsid w:val="00C9332D"/>
    <w:rsid w:val="00C934A9"/>
    <w:rsid w:val="00C9398D"/>
    <w:rsid w:val="00C94814"/>
    <w:rsid w:val="00C964C7"/>
    <w:rsid w:val="00C97BC1"/>
    <w:rsid w:val="00CA0359"/>
    <w:rsid w:val="00CA096F"/>
    <w:rsid w:val="00CA0A93"/>
    <w:rsid w:val="00CA18BE"/>
    <w:rsid w:val="00CA1BE3"/>
    <w:rsid w:val="00CA2259"/>
    <w:rsid w:val="00CA3336"/>
    <w:rsid w:val="00CA35CC"/>
    <w:rsid w:val="00CA4587"/>
    <w:rsid w:val="00CA53E2"/>
    <w:rsid w:val="00CA5DFC"/>
    <w:rsid w:val="00CA5FCD"/>
    <w:rsid w:val="00CB0CCA"/>
    <w:rsid w:val="00CB1703"/>
    <w:rsid w:val="00CB5057"/>
    <w:rsid w:val="00CB5D50"/>
    <w:rsid w:val="00CB5FEF"/>
    <w:rsid w:val="00CB757E"/>
    <w:rsid w:val="00CC1E21"/>
    <w:rsid w:val="00CC200F"/>
    <w:rsid w:val="00CC2F3B"/>
    <w:rsid w:val="00CC316C"/>
    <w:rsid w:val="00CC325B"/>
    <w:rsid w:val="00CC390D"/>
    <w:rsid w:val="00CC3C3B"/>
    <w:rsid w:val="00CC46E9"/>
    <w:rsid w:val="00CC5D00"/>
    <w:rsid w:val="00CC7225"/>
    <w:rsid w:val="00CC74FA"/>
    <w:rsid w:val="00CD0BA6"/>
    <w:rsid w:val="00CD1781"/>
    <w:rsid w:val="00CD1D43"/>
    <w:rsid w:val="00CD2274"/>
    <w:rsid w:val="00CD2841"/>
    <w:rsid w:val="00CD2C88"/>
    <w:rsid w:val="00CD31B8"/>
    <w:rsid w:val="00CD550F"/>
    <w:rsid w:val="00CD6292"/>
    <w:rsid w:val="00CD7869"/>
    <w:rsid w:val="00CD7DB5"/>
    <w:rsid w:val="00CE04F4"/>
    <w:rsid w:val="00CE0F0E"/>
    <w:rsid w:val="00CE1C42"/>
    <w:rsid w:val="00CE1EED"/>
    <w:rsid w:val="00CE4A62"/>
    <w:rsid w:val="00CE4E4A"/>
    <w:rsid w:val="00CF131F"/>
    <w:rsid w:val="00CF1749"/>
    <w:rsid w:val="00CF22BB"/>
    <w:rsid w:val="00CF4B31"/>
    <w:rsid w:val="00CF4F2C"/>
    <w:rsid w:val="00CF5DA0"/>
    <w:rsid w:val="00CF6004"/>
    <w:rsid w:val="00CF6368"/>
    <w:rsid w:val="00CF65CC"/>
    <w:rsid w:val="00CF7C67"/>
    <w:rsid w:val="00CF7D41"/>
    <w:rsid w:val="00CF7FBB"/>
    <w:rsid w:val="00D00D47"/>
    <w:rsid w:val="00D0108E"/>
    <w:rsid w:val="00D03F54"/>
    <w:rsid w:val="00D045B3"/>
    <w:rsid w:val="00D04677"/>
    <w:rsid w:val="00D0479B"/>
    <w:rsid w:val="00D064D7"/>
    <w:rsid w:val="00D06628"/>
    <w:rsid w:val="00D069D8"/>
    <w:rsid w:val="00D072EC"/>
    <w:rsid w:val="00D0791E"/>
    <w:rsid w:val="00D07AF5"/>
    <w:rsid w:val="00D07FEF"/>
    <w:rsid w:val="00D1076F"/>
    <w:rsid w:val="00D125C9"/>
    <w:rsid w:val="00D12EDC"/>
    <w:rsid w:val="00D159A9"/>
    <w:rsid w:val="00D159CD"/>
    <w:rsid w:val="00D1748F"/>
    <w:rsid w:val="00D176CA"/>
    <w:rsid w:val="00D20EE8"/>
    <w:rsid w:val="00D20F36"/>
    <w:rsid w:val="00D2191B"/>
    <w:rsid w:val="00D220A7"/>
    <w:rsid w:val="00D23597"/>
    <w:rsid w:val="00D24692"/>
    <w:rsid w:val="00D248BE"/>
    <w:rsid w:val="00D26DC8"/>
    <w:rsid w:val="00D27441"/>
    <w:rsid w:val="00D27F23"/>
    <w:rsid w:val="00D3027A"/>
    <w:rsid w:val="00D30C61"/>
    <w:rsid w:val="00D30CDF"/>
    <w:rsid w:val="00D3210D"/>
    <w:rsid w:val="00D33BD7"/>
    <w:rsid w:val="00D33D69"/>
    <w:rsid w:val="00D35A4C"/>
    <w:rsid w:val="00D3672D"/>
    <w:rsid w:val="00D36745"/>
    <w:rsid w:val="00D3791D"/>
    <w:rsid w:val="00D412D0"/>
    <w:rsid w:val="00D414B3"/>
    <w:rsid w:val="00D418B1"/>
    <w:rsid w:val="00D4191D"/>
    <w:rsid w:val="00D41A2F"/>
    <w:rsid w:val="00D43351"/>
    <w:rsid w:val="00D44982"/>
    <w:rsid w:val="00D4498B"/>
    <w:rsid w:val="00D45E8D"/>
    <w:rsid w:val="00D47409"/>
    <w:rsid w:val="00D50131"/>
    <w:rsid w:val="00D50BC4"/>
    <w:rsid w:val="00D510F2"/>
    <w:rsid w:val="00D51516"/>
    <w:rsid w:val="00D52F63"/>
    <w:rsid w:val="00D53735"/>
    <w:rsid w:val="00D5448F"/>
    <w:rsid w:val="00D5498A"/>
    <w:rsid w:val="00D55C0A"/>
    <w:rsid w:val="00D55EA3"/>
    <w:rsid w:val="00D57266"/>
    <w:rsid w:val="00D636E3"/>
    <w:rsid w:val="00D63C4E"/>
    <w:rsid w:val="00D64154"/>
    <w:rsid w:val="00D645C1"/>
    <w:rsid w:val="00D64B3D"/>
    <w:rsid w:val="00D6528F"/>
    <w:rsid w:val="00D658FB"/>
    <w:rsid w:val="00D65D26"/>
    <w:rsid w:val="00D660A1"/>
    <w:rsid w:val="00D7030D"/>
    <w:rsid w:val="00D708AD"/>
    <w:rsid w:val="00D720C4"/>
    <w:rsid w:val="00D7236E"/>
    <w:rsid w:val="00D743DB"/>
    <w:rsid w:val="00D74718"/>
    <w:rsid w:val="00D7614C"/>
    <w:rsid w:val="00D76521"/>
    <w:rsid w:val="00D769BC"/>
    <w:rsid w:val="00D76CBA"/>
    <w:rsid w:val="00D7763F"/>
    <w:rsid w:val="00D80787"/>
    <w:rsid w:val="00D809EF"/>
    <w:rsid w:val="00D80C6A"/>
    <w:rsid w:val="00D81C64"/>
    <w:rsid w:val="00D825F0"/>
    <w:rsid w:val="00D82B77"/>
    <w:rsid w:val="00D8319D"/>
    <w:rsid w:val="00D841DC"/>
    <w:rsid w:val="00D85437"/>
    <w:rsid w:val="00D8602C"/>
    <w:rsid w:val="00D8643F"/>
    <w:rsid w:val="00D86B91"/>
    <w:rsid w:val="00D879A1"/>
    <w:rsid w:val="00D90659"/>
    <w:rsid w:val="00D90736"/>
    <w:rsid w:val="00D90F39"/>
    <w:rsid w:val="00D9111B"/>
    <w:rsid w:val="00D91123"/>
    <w:rsid w:val="00D926AC"/>
    <w:rsid w:val="00D94303"/>
    <w:rsid w:val="00D94ABF"/>
    <w:rsid w:val="00D94C75"/>
    <w:rsid w:val="00D94CDA"/>
    <w:rsid w:val="00D9664E"/>
    <w:rsid w:val="00D96F7D"/>
    <w:rsid w:val="00D97840"/>
    <w:rsid w:val="00DA07F5"/>
    <w:rsid w:val="00DA0A18"/>
    <w:rsid w:val="00DA0BF8"/>
    <w:rsid w:val="00DA0EEF"/>
    <w:rsid w:val="00DA22BB"/>
    <w:rsid w:val="00DA32DC"/>
    <w:rsid w:val="00DA4AFD"/>
    <w:rsid w:val="00DA4FAA"/>
    <w:rsid w:val="00DA5EDC"/>
    <w:rsid w:val="00DA6674"/>
    <w:rsid w:val="00DB06C9"/>
    <w:rsid w:val="00DB15E8"/>
    <w:rsid w:val="00DB17BC"/>
    <w:rsid w:val="00DB33EA"/>
    <w:rsid w:val="00DB3884"/>
    <w:rsid w:val="00DB4F42"/>
    <w:rsid w:val="00DB50A9"/>
    <w:rsid w:val="00DB5F3C"/>
    <w:rsid w:val="00DB647E"/>
    <w:rsid w:val="00DC2330"/>
    <w:rsid w:val="00DC3E0E"/>
    <w:rsid w:val="00DC40A9"/>
    <w:rsid w:val="00DC5092"/>
    <w:rsid w:val="00DC641B"/>
    <w:rsid w:val="00DC6863"/>
    <w:rsid w:val="00DC7086"/>
    <w:rsid w:val="00DC7710"/>
    <w:rsid w:val="00DD1742"/>
    <w:rsid w:val="00DD1749"/>
    <w:rsid w:val="00DD38FF"/>
    <w:rsid w:val="00DD6798"/>
    <w:rsid w:val="00DD67AA"/>
    <w:rsid w:val="00DD6B1C"/>
    <w:rsid w:val="00DD6F23"/>
    <w:rsid w:val="00DD7285"/>
    <w:rsid w:val="00DD7311"/>
    <w:rsid w:val="00DD7C63"/>
    <w:rsid w:val="00DD7F44"/>
    <w:rsid w:val="00DE0866"/>
    <w:rsid w:val="00DE0DA3"/>
    <w:rsid w:val="00DE4B1E"/>
    <w:rsid w:val="00DE4B25"/>
    <w:rsid w:val="00DE54C4"/>
    <w:rsid w:val="00DE701F"/>
    <w:rsid w:val="00DE7A0B"/>
    <w:rsid w:val="00DE7AA1"/>
    <w:rsid w:val="00DF0830"/>
    <w:rsid w:val="00DF1498"/>
    <w:rsid w:val="00DF1FD4"/>
    <w:rsid w:val="00DF20AC"/>
    <w:rsid w:val="00DF426C"/>
    <w:rsid w:val="00DF500B"/>
    <w:rsid w:val="00DF66C8"/>
    <w:rsid w:val="00E002CA"/>
    <w:rsid w:val="00E004F3"/>
    <w:rsid w:val="00E01142"/>
    <w:rsid w:val="00E038EA"/>
    <w:rsid w:val="00E049BE"/>
    <w:rsid w:val="00E04F9D"/>
    <w:rsid w:val="00E0514B"/>
    <w:rsid w:val="00E05188"/>
    <w:rsid w:val="00E06879"/>
    <w:rsid w:val="00E07341"/>
    <w:rsid w:val="00E07639"/>
    <w:rsid w:val="00E07939"/>
    <w:rsid w:val="00E106A0"/>
    <w:rsid w:val="00E10B17"/>
    <w:rsid w:val="00E11BB2"/>
    <w:rsid w:val="00E12541"/>
    <w:rsid w:val="00E12DE0"/>
    <w:rsid w:val="00E1370B"/>
    <w:rsid w:val="00E14907"/>
    <w:rsid w:val="00E14CE4"/>
    <w:rsid w:val="00E14FB7"/>
    <w:rsid w:val="00E151D5"/>
    <w:rsid w:val="00E1558A"/>
    <w:rsid w:val="00E15936"/>
    <w:rsid w:val="00E15A79"/>
    <w:rsid w:val="00E16E2C"/>
    <w:rsid w:val="00E22839"/>
    <w:rsid w:val="00E235AE"/>
    <w:rsid w:val="00E23B96"/>
    <w:rsid w:val="00E260F4"/>
    <w:rsid w:val="00E261F9"/>
    <w:rsid w:val="00E264A8"/>
    <w:rsid w:val="00E26DF0"/>
    <w:rsid w:val="00E26EEE"/>
    <w:rsid w:val="00E2743D"/>
    <w:rsid w:val="00E30FA5"/>
    <w:rsid w:val="00E31263"/>
    <w:rsid w:val="00E3167A"/>
    <w:rsid w:val="00E31FA7"/>
    <w:rsid w:val="00E32EF9"/>
    <w:rsid w:val="00E32F46"/>
    <w:rsid w:val="00E33BCC"/>
    <w:rsid w:val="00E35657"/>
    <w:rsid w:val="00E35B45"/>
    <w:rsid w:val="00E37531"/>
    <w:rsid w:val="00E37C32"/>
    <w:rsid w:val="00E457E3"/>
    <w:rsid w:val="00E4672A"/>
    <w:rsid w:val="00E46F0F"/>
    <w:rsid w:val="00E4737A"/>
    <w:rsid w:val="00E4749F"/>
    <w:rsid w:val="00E47EA7"/>
    <w:rsid w:val="00E50D28"/>
    <w:rsid w:val="00E50FD6"/>
    <w:rsid w:val="00E519EC"/>
    <w:rsid w:val="00E51F42"/>
    <w:rsid w:val="00E543E2"/>
    <w:rsid w:val="00E55518"/>
    <w:rsid w:val="00E55A6D"/>
    <w:rsid w:val="00E56E9A"/>
    <w:rsid w:val="00E57555"/>
    <w:rsid w:val="00E61994"/>
    <w:rsid w:val="00E61F03"/>
    <w:rsid w:val="00E64699"/>
    <w:rsid w:val="00E66204"/>
    <w:rsid w:val="00E66595"/>
    <w:rsid w:val="00E73C9C"/>
    <w:rsid w:val="00E745E4"/>
    <w:rsid w:val="00E767DB"/>
    <w:rsid w:val="00E76C24"/>
    <w:rsid w:val="00E7723E"/>
    <w:rsid w:val="00E77825"/>
    <w:rsid w:val="00E77930"/>
    <w:rsid w:val="00E812BF"/>
    <w:rsid w:val="00E827FC"/>
    <w:rsid w:val="00E84136"/>
    <w:rsid w:val="00E84C96"/>
    <w:rsid w:val="00E8559F"/>
    <w:rsid w:val="00E87A92"/>
    <w:rsid w:val="00E87B4A"/>
    <w:rsid w:val="00E87C72"/>
    <w:rsid w:val="00E90B96"/>
    <w:rsid w:val="00E90DDA"/>
    <w:rsid w:val="00E90FBC"/>
    <w:rsid w:val="00E91282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1E52"/>
    <w:rsid w:val="00EA241E"/>
    <w:rsid w:val="00EA2F8A"/>
    <w:rsid w:val="00EA4404"/>
    <w:rsid w:val="00EA4821"/>
    <w:rsid w:val="00EA4C4D"/>
    <w:rsid w:val="00EA5B3B"/>
    <w:rsid w:val="00EA5F06"/>
    <w:rsid w:val="00EA615E"/>
    <w:rsid w:val="00EA643D"/>
    <w:rsid w:val="00EA7E80"/>
    <w:rsid w:val="00EB078F"/>
    <w:rsid w:val="00EB1752"/>
    <w:rsid w:val="00EB25A5"/>
    <w:rsid w:val="00EB3F80"/>
    <w:rsid w:val="00EB4AFE"/>
    <w:rsid w:val="00EB4B32"/>
    <w:rsid w:val="00EB4D48"/>
    <w:rsid w:val="00EB5B66"/>
    <w:rsid w:val="00EB5D2E"/>
    <w:rsid w:val="00EB6C6F"/>
    <w:rsid w:val="00EC11C6"/>
    <w:rsid w:val="00EC2C04"/>
    <w:rsid w:val="00EC3C1F"/>
    <w:rsid w:val="00EC435F"/>
    <w:rsid w:val="00EC5065"/>
    <w:rsid w:val="00EC5270"/>
    <w:rsid w:val="00EC52D1"/>
    <w:rsid w:val="00EC53D1"/>
    <w:rsid w:val="00EC58DF"/>
    <w:rsid w:val="00EC636A"/>
    <w:rsid w:val="00EC7726"/>
    <w:rsid w:val="00EC7A1F"/>
    <w:rsid w:val="00ED0AA6"/>
    <w:rsid w:val="00ED1170"/>
    <w:rsid w:val="00ED1E74"/>
    <w:rsid w:val="00ED23D6"/>
    <w:rsid w:val="00ED3656"/>
    <w:rsid w:val="00ED456D"/>
    <w:rsid w:val="00ED45D6"/>
    <w:rsid w:val="00ED4894"/>
    <w:rsid w:val="00ED503B"/>
    <w:rsid w:val="00ED5F1E"/>
    <w:rsid w:val="00ED6322"/>
    <w:rsid w:val="00ED6444"/>
    <w:rsid w:val="00ED6690"/>
    <w:rsid w:val="00ED69D0"/>
    <w:rsid w:val="00ED6BD1"/>
    <w:rsid w:val="00EE0A42"/>
    <w:rsid w:val="00EE0C8B"/>
    <w:rsid w:val="00EE0DD1"/>
    <w:rsid w:val="00EE1754"/>
    <w:rsid w:val="00EE313C"/>
    <w:rsid w:val="00EE44A0"/>
    <w:rsid w:val="00EE4823"/>
    <w:rsid w:val="00EE5E62"/>
    <w:rsid w:val="00EE6E2E"/>
    <w:rsid w:val="00EE71A3"/>
    <w:rsid w:val="00EE7C0B"/>
    <w:rsid w:val="00EF1907"/>
    <w:rsid w:val="00EF3BD1"/>
    <w:rsid w:val="00EF4416"/>
    <w:rsid w:val="00EF58AD"/>
    <w:rsid w:val="00EF6E67"/>
    <w:rsid w:val="00F01166"/>
    <w:rsid w:val="00F03DB8"/>
    <w:rsid w:val="00F04774"/>
    <w:rsid w:val="00F054A6"/>
    <w:rsid w:val="00F05AE6"/>
    <w:rsid w:val="00F05F62"/>
    <w:rsid w:val="00F06E81"/>
    <w:rsid w:val="00F07367"/>
    <w:rsid w:val="00F07ABF"/>
    <w:rsid w:val="00F10C3E"/>
    <w:rsid w:val="00F1176A"/>
    <w:rsid w:val="00F12186"/>
    <w:rsid w:val="00F1249C"/>
    <w:rsid w:val="00F12D7B"/>
    <w:rsid w:val="00F1392A"/>
    <w:rsid w:val="00F15118"/>
    <w:rsid w:val="00F16845"/>
    <w:rsid w:val="00F17213"/>
    <w:rsid w:val="00F17CB3"/>
    <w:rsid w:val="00F2113C"/>
    <w:rsid w:val="00F25693"/>
    <w:rsid w:val="00F257F4"/>
    <w:rsid w:val="00F259AA"/>
    <w:rsid w:val="00F25BBE"/>
    <w:rsid w:val="00F25F80"/>
    <w:rsid w:val="00F263FB"/>
    <w:rsid w:val="00F27E1D"/>
    <w:rsid w:val="00F30042"/>
    <w:rsid w:val="00F30071"/>
    <w:rsid w:val="00F30178"/>
    <w:rsid w:val="00F3125E"/>
    <w:rsid w:val="00F323B8"/>
    <w:rsid w:val="00F328FC"/>
    <w:rsid w:val="00F3425D"/>
    <w:rsid w:val="00F352A4"/>
    <w:rsid w:val="00F35365"/>
    <w:rsid w:val="00F356D6"/>
    <w:rsid w:val="00F35932"/>
    <w:rsid w:val="00F36640"/>
    <w:rsid w:val="00F40758"/>
    <w:rsid w:val="00F415D9"/>
    <w:rsid w:val="00F41C40"/>
    <w:rsid w:val="00F41CDA"/>
    <w:rsid w:val="00F41F90"/>
    <w:rsid w:val="00F440CE"/>
    <w:rsid w:val="00F4477E"/>
    <w:rsid w:val="00F47A44"/>
    <w:rsid w:val="00F50240"/>
    <w:rsid w:val="00F50528"/>
    <w:rsid w:val="00F51D04"/>
    <w:rsid w:val="00F53800"/>
    <w:rsid w:val="00F53CA7"/>
    <w:rsid w:val="00F53D1C"/>
    <w:rsid w:val="00F54627"/>
    <w:rsid w:val="00F54F3A"/>
    <w:rsid w:val="00F54FC5"/>
    <w:rsid w:val="00F5787D"/>
    <w:rsid w:val="00F57CC2"/>
    <w:rsid w:val="00F60174"/>
    <w:rsid w:val="00F603A0"/>
    <w:rsid w:val="00F611C8"/>
    <w:rsid w:val="00F61552"/>
    <w:rsid w:val="00F618A8"/>
    <w:rsid w:val="00F61910"/>
    <w:rsid w:val="00F61D91"/>
    <w:rsid w:val="00F6288A"/>
    <w:rsid w:val="00F63D6C"/>
    <w:rsid w:val="00F63F64"/>
    <w:rsid w:val="00F6411F"/>
    <w:rsid w:val="00F65111"/>
    <w:rsid w:val="00F65357"/>
    <w:rsid w:val="00F65AD8"/>
    <w:rsid w:val="00F6671F"/>
    <w:rsid w:val="00F70B82"/>
    <w:rsid w:val="00F724A0"/>
    <w:rsid w:val="00F72DC8"/>
    <w:rsid w:val="00F75748"/>
    <w:rsid w:val="00F76A84"/>
    <w:rsid w:val="00F77A75"/>
    <w:rsid w:val="00F80EE0"/>
    <w:rsid w:val="00F81B0D"/>
    <w:rsid w:val="00F8481A"/>
    <w:rsid w:val="00F86196"/>
    <w:rsid w:val="00F86DEF"/>
    <w:rsid w:val="00F878E1"/>
    <w:rsid w:val="00F87C84"/>
    <w:rsid w:val="00F913C9"/>
    <w:rsid w:val="00F95E6B"/>
    <w:rsid w:val="00F9644F"/>
    <w:rsid w:val="00FA0477"/>
    <w:rsid w:val="00FA0CD9"/>
    <w:rsid w:val="00FA10BC"/>
    <w:rsid w:val="00FA1EA6"/>
    <w:rsid w:val="00FA2056"/>
    <w:rsid w:val="00FA4522"/>
    <w:rsid w:val="00FA4AB4"/>
    <w:rsid w:val="00FA4BC4"/>
    <w:rsid w:val="00FA51B5"/>
    <w:rsid w:val="00FA572E"/>
    <w:rsid w:val="00FA6ADA"/>
    <w:rsid w:val="00FA75D9"/>
    <w:rsid w:val="00FA7B53"/>
    <w:rsid w:val="00FA7CCC"/>
    <w:rsid w:val="00FB03DC"/>
    <w:rsid w:val="00FB2929"/>
    <w:rsid w:val="00FB3548"/>
    <w:rsid w:val="00FB484E"/>
    <w:rsid w:val="00FB4E2E"/>
    <w:rsid w:val="00FB5D0D"/>
    <w:rsid w:val="00FB5E96"/>
    <w:rsid w:val="00FB6312"/>
    <w:rsid w:val="00FB66EB"/>
    <w:rsid w:val="00FB67D2"/>
    <w:rsid w:val="00FB7FDE"/>
    <w:rsid w:val="00FC12A5"/>
    <w:rsid w:val="00FC1774"/>
    <w:rsid w:val="00FC1BEC"/>
    <w:rsid w:val="00FC54A3"/>
    <w:rsid w:val="00FC59AB"/>
    <w:rsid w:val="00FC5FE5"/>
    <w:rsid w:val="00FC632A"/>
    <w:rsid w:val="00FC6D52"/>
    <w:rsid w:val="00FC7555"/>
    <w:rsid w:val="00FC7CFE"/>
    <w:rsid w:val="00FD116F"/>
    <w:rsid w:val="00FD1322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20D0"/>
    <w:rsid w:val="00FE3D0E"/>
    <w:rsid w:val="00FE4E81"/>
    <w:rsid w:val="00FE5A3F"/>
    <w:rsid w:val="00FE5F55"/>
    <w:rsid w:val="00FE6488"/>
    <w:rsid w:val="00FE790C"/>
    <w:rsid w:val="00FF0C2D"/>
    <w:rsid w:val="00FF1A6F"/>
    <w:rsid w:val="00FF1FC8"/>
    <w:rsid w:val="00FF4D90"/>
    <w:rsid w:val="00FF5BAA"/>
    <w:rsid w:val="00FF5D2A"/>
    <w:rsid w:val="00FF6459"/>
    <w:rsid w:val="00FF6513"/>
    <w:rsid w:val="00FF699D"/>
    <w:rsid w:val="00FF6E0B"/>
    <w:rsid w:val="00FF6E70"/>
    <w:rsid w:val="00FF75A0"/>
    <w:rsid w:val="00FF7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semiHidden="0" w:uiPriority="0" w:unhideWhenUsed="0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F02E6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aliases w:val="TÍTULO 1"/>
    <w:basedOn w:val="Normal"/>
    <w:next w:val="Normal"/>
    <w:link w:val="Ttulo1Car"/>
    <w:uiPriority w:val="99"/>
    <w:qFormat/>
    <w:rsid w:val="00FF1A6F"/>
    <w:pPr>
      <w:keepNext/>
      <w:spacing w:after="0" w:line="360" w:lineRule="auto"/>
      <w:outlineLvl w:val="0"/>
    </w:pPr>
    <w:rPr>
      <w:rFonts w:ascii="Arial" w:hAnsi="Arial"/>
      <w:b/>
      <w:caps/>
      <w:kern w:val="32"/>
      <w:sz w:val="32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F1A6F"/>
    <w:pPr>
      <w:keepNext/>
      <w:spacing w:after="0" w:line="360" w:lineRule="auto"/>
      <w:outlineLvl w:val="1"/>
    </w:pPr>
    <w:rPr>
      <w:rFonts w:ascii="Arial" w:hAnsi="Arial"/>
      <w:b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F1A6F"/>
    <w:pPr>
      <w:keepNext/>
      <w:spacing w:after="0" w:line="360" w:lineRule="auto"/>
      <w:outlineLvl w:val="2"/>
    </w:pPr>
    <w:rPr>
      <w:rFonts w:ascii="Arial" w:hAnsi="Arial"/>
      <w:b/>
      <w:sz w:val="26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locked/>
    <w:rsid w:val="000A7028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3E5375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3E5375"/>
    <w:pPr>
      <w:keepNext/>
      <w:keepLines/>
      <w:spacing w:before="200" w:after="0"/>
      <w:outlineLvl w:val="8"/>
    </w:pPr>
    <w:rPr>
      <w:rFonts w:ascii="Cambria" w:hAnsi="Cambria"/>
      <w:i/>
      <w:color w:val="404040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basedOn w:val="Fuentedeprrafopredeter"/>
    <w:link w:val="Ttulo1"/>
    <w:uiPriority w:val="99"/>
    <w:locked/>
    <w:rsid w:val="00FF1A6F"/>
    <w:rPr>
      <w:rFonts w:ascii="Arial" w:hAnsi="Arial"/>
      <w:b/>
      <w:caps/>
      <w:kern w:val="32"/>
      <w:sz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FF1A6F"/>
    <w:rPr>
      <w:rFonts w:ascii="Arial" w:hAnsi="Arial"/>
      <w:b/>
      <w:sz w:val="28"/>
      <w:lang w:val="es-PE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FF1A6F"/>
    <w:rPr>
      <w:rFonts w:ascii="Arial" w:hAnsi="Arial"/>
      <w:b/>
      <w:sz w:val="26"/>
      <w:lang w:val="es-PE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0A7028"/>
    <w:rPr>
      <w:rFonts w:ascii="Calibri" w:hAnsi="Calibri"/>
      <w:b/>
      <w:sz w:val="28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3E5375"/>
    <w:rPr>
      <w:rFonts w:ascii="Cambria" w:hAnsi="Cambria"/>
      <w:color w:val="404040"/>
      <w:lang w:val="es-PE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3E5375"/>
    <w:rPr>
      <w:rFonts w:ascii="Cambria" w:hAnsi="Cambria"/>
      <w:i/>
      <w:color w:val="404040"/>
      <w:lang w:val="es-PE"/>
    </w:rPr>
  </w:style>
  <w:style w:type="paragraph" w:styleId="Encabezado">
    <w:name w:val="header"/>
    <w:basedOn w:val="Normal"/>
    <w:link w:val="EncabezadoC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F131F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CF131F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F131F"/>
    <w:rPr>
      <w:rFonts w:cs="Times New Roman"/>
    </w:rPr>
  </w:style>
  <w:style w:type="table" w:styleId="Tablaconcuadrcula">
    <w:name w:val="Table Grid"/>
    <w:basedOn w:val="Tablanormal"/>
    <w:uiPriority w:val="99"/>
    <w:rsid w:val="00431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A246A3"/>
    <w:rPr>
      <w:rFonts w:cs="Times New Roman"/>
    </w:rPr>
  </w:style>
  <w:style w:type="paragraph" w:styleId="Prrafodelista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1E0CF0"/>
    <w:rPr>
      <w:rFonts w:cs="Times New Roman"/>
      <w:color w:val="0000FF"/>
      <w:u w:val="none"/>
      <w:effect w:val="none"/>
    </w:rPr>
  </w:style>
  <w:style w:type="paragraph" w:styleId="Ttulo">
    <w:name w:val="Title"/>
    <w:basedOn w:val="Normal"/>
    <w:link w:val="TtuloCar"/>
    <w:uiPriority w:val="99"/>
    <w:qFormat/>
    <w:rsid w:val="001E0CF0"/>
    <w:pPr>
      <w:spacing w:after="0" w:line="240" w:lineRule="auto"/>
      <w:jc w:val="center"/>
    </w:pPr>
    <w:rPr>
      <w:rFonts w:ascii="Arial" w:hAnsi="Arial"/>
      <w:b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1E0CF0"/>
    <w:rPr>
      <w:rFonts w:ascii="Arial" w:hAnsi="Arial"/>
      <w:b/>
      <w:sz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9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rsid w:val="007B6575"/>
    <w:pPr>
      <w:tabs>
        <w:tab w:val="left" w:pos="440"/>
        <w:tab w:val="right" w:leader="dot" w:pos="8777"/>
      </w:tabs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99"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rsid w:val="001E0CF0"/>
    <w:pPr>
      <w:spacing w:after="0" w:line="240" w:lineRule="auto"/>
    </w:pPr>
    <w:rPr>
      <w:rFonts w:ascii="Tahoma" w:hAnsi="Tahoma"/>
      <w:sz w:val="16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E0CF0"/>
    <w:rPr>
      <w:rFonts w:ascii="Tahoma" w:hAnsi="Tahoma"/>
      <w:sz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basedOn w:val="Fuentedeprrafopredeter"/>
    <w:uiPriority w:val="99"/>
    <w:rsid w:val="0012643E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2643E"/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12643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2643E"/>
    <w:rPr>
      <w:b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12643E"/>
    <w:rPr>
      <w:b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99"/>
    <w:qFormat/>
    <w:rsid w:val="006B0463"/>
    <w:rPr>
      <w:rFonts w:cs="Times New Roman"/>
      <w:b/>
    </w:rPr>
  </w:style>
  <w:style w:type="character" w:styleId="CitaHTML">
    <w:name w:val="HTML Cite"/>
    <w:basedOn w:val="Fuentedeprrafopredeter"/>
    <w:uiPriority w:val="99"/>
    <w:semiHidden/>
    <w:rsid w:val="006B0463"/>
    <w:rPr>
      <w:rFonts w:cs="Times New Roman"/>
      <w:i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uiPriority w:val="99"/>
    <w:rsid w:val="002C4A06"/>
  </w:style>
  <w:style w:type="character" w:customStyle="1" w:styleId="apple-converted-space">
    <w:name w:val="apple-converted-space"/>
    <w:uiPriority w:val="99"/>
    <w:rsid w:val="002C4A06"/>
  </w:style>
  <w:style w:type="paragraph" w:styleId="Textoindependiente">
    <w:name w:val="Body Text"/>
    <w:basedOn w:val="Normal"/>
    <w:link w:val="TextoindependienteC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hAnsi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A643D"/>
    <w:rPr>
      <w:rFonts w:ascii="Times New Roman" w:hAnsi="Times New Roman"/>
    </w:rPr>
  </w:style>
  <w:style w:type="paragraph" w:styleId="Lista2">
    <w:name w:val="List 2"/>
    <w:basedOn w:val="Normal"/>
    <w:uiPriority w:val="99"/>
    <w:rsid w:val="003E5375"/>
    <w:pPr>
      <w:ind w:left="566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rsid w:val="003E5375"/>
    <w:pPr>
      <w:spacing w:after="120"/>
      <w:ind w:left="283"/>
    </w:pPr>
    <w:rPr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E5375"/>
    <w:rPr>
      <w:sz w:val="22"/>
      <w:lang w:val="es-PE"/>
    </w:rPr>
  </w:style>
  <w:style w:type="paragraph" w:styleId="Subttulo">
    <w:name w:val="Subtitle"/>
    <w:basedOn w:val="Normal"/>
    <w:next w:val="Normal"/>
    <w:link w:val="SubttuloCar"/>
    <w:uiPriority w:val="99"/>
    <w:qFormat/>
    <w:rsid w:val="003E5375"/>
    <w:pPr>
      <w:numPr>
        <w:ilvl w:val="1"/>
      </w:numPr>
    </w:pPr>
    <w:rPr>
      <w:rFonts w:ascii="Cambria" w:hAnsi="Cambria"/>
      <w:i/>
      <w:color w:val="4F81BD"/>
      <w:spacing w:val="15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3E5375"/>
    <w:rPr>
      <w:rFonts w:ascii="Cambria" w:hAnsi="Cambria"/>
      <w:i/>
      <w:color w:val="4F81BD"/>
      <w:spacing w:val="15"/>
      <w:sz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3E5375"/>
    <w:pPr>
      <w:keepLines w:val="0"/>
      <w:widowControl/>
      <w:spacing w:after="200" w:line="276" w:lineRule="auto"/>
      <w:ind w:left="0" w:firstLine="360"/>
    </w:pPr>
    <w:rPr>
      <w:sz w:val="22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locked/>
    <w:rsid w:val="003E5375"/>
    <w:rPr>
      <w:sz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3E5375"/>
  </w:style>
  <w:style w:type="paragraph" w:styleId="Sangra2detindependiente">
    <w:name w:val="Body Text Indent 2"/>
    <w:basedOn w:val="Normal"/>
    <w:link w:val="Sangra2detindependienteCar"/>
    <w:uiPriority w:val="99"/>
    <w:rsid w:val="00D0791E"/>
    <w:pPr>
      <w:spacing w:after="120" w:line="480" w:lineRule="auto"/>
      <w:ind w:left="283"/>
    </w:pPr>
    <w:rPr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D0791E"/>
    <w:rPr>
      <w:sz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hAnsi="Times New Roman" w:cs="Lohit Hindi"/>
      <w:sz w:val="24"/>
      <w:szCs w:val="24"/>
      <w:lang w:val="es-PE" w:eastAsia="en-US" w:bidi="hi-IN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99"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99"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99"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99"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99"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99"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A07F7F"/>
    <w:pPr>
      <w:spacing w:after="0" w:line="240" w:lineRule="auto"/>
    </w:pPr>
    <w:rPr>
      <w:rFonts w:ascii="Times New Roman" w:hAnsi="Times New Roman"/>
      <w:sz w:val="24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07F7F"/>
    <w:rPr>
      <w:rFonts w:ascii="Times New Roman" w:hAnsi="Times New Roman"/>
      <w:sz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886509"/>
    <w:pPr>
      <w:widowControl w:val="0"/>
      <w:spacing w:after="120" w:line="240" w:lineRule="atLeast"/>
      <w:ind w:left="708"/>
    </w:pPr>
    <w:rPr>
      <w:rFonts w:ascii="Times New Roman" w:eastAsia="Times New Roman" w:hAnsi="Times New Roman"/>
      <w:i/>
      <w:color w:val="0000FF"/>
      <w:sz w:val="20"/>
      <w:szCs w:val="20"/>
    </w:rPr>
  </w:style>
  <w:style w:type="paragraph" w:customStyle="1" w:styleId="Prrafodelista3">
    <w:name w:val="Párrafo de lista3"/>
    <w:basedOn w:val="Normal"/>
    <w:uiPriority w:val="99"/>
    <w:rsid w:val="004472AD"/>
    <w:pPr>
      <w:spacing w:after="0" w:line="240" w:lineRule="auto"/>
      <w:ind w:left="720"/>
    </w:pPr>
    <w:rPr>
      <w:rFonts w:ascii="Arial" w:eastAsia="Times New Roman" w:hAnsi="Arial"/>
      <w:sz w:val="24"/>
      <w:szCs w:val="24"/>
      <w:lang w:eastAsia="es-PE"/>
    </w:rPr>
  </w:style>
  <w:style w:type="paragraph" w:customStyle="1" w:styleId="Default">
    <w:name w:val="Default"/>
    <w:uiPriority w:val="99"/>
    <w:rsid w:val="00D418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PE" w:eastAsia="en-US"/>
    </w:rPr>
  </w:style>
  <w:style w:type="numbering" w:customStyle="1" w:styleId="EstiloEsquemanumerado">
    <w:name w:val="Estilo Esquema numerado"/>
    <w:rsid w:val="00E31413"/>
    <w:pPr>
      <w:numPr>
        <w:numId w:val="3"/>
      </w:numPr>
    </w:pPr>
  </w:style>
  <w:style w:type="paragraph" w:customStyle="1" w:styleId="Prrafodelista4">
    <w:name w:val="Párrafo de lista4"/>
    <w:basedOn w:val="Normal"/>
    <w:rsid w:val="001506FA"/>
    <w:pPr>
      <w:ind w:left="720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82AF0-5239-49C6-83CE-F957EF7A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</Template>
  <TotalTime>1728</TotalTime>
  <Pages>21</Pages>
  <Words>3170</Words>
  <Characters>17435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Envirolab Perú S.A.C.</Company>
  <LinksUpToDate>false</LinksUpToDate>
  <CharactersWithSpaces>20564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Eduardo</dc:creator>
  <cp:keywords/>
  <dc:description/>
  <cp:lastModifiedBy>Paola</cp:lastModifiedBy>
  <cp:revision>10</cp:revision>
  <cp:lastPrinted>2012-10-15T16:28:00Z</cp:lastPrinted>
  <dcterms:created xsi:type="dcterms:W3CDTF">2012-06-14T03:36:00Z</dcterms:created>
  <dcterms:modified xsi:type="dcterms:W3CDTF">2013-02-14T13:24:00Z</dcterms:modified>
</cp:coreProperties>
</file>