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A9" w:rsidRPr="003334EA" w:rsidRDefault="00F727A9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SISTEMA INTEGRADO DE GESTION DE TI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MÓDULO: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GESTIÓN DE CONTRATOS DE CLIENTES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27A9" w:rsidRPr="003334EA" w:rsidRDefault="00F727A9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(PLAN DE CALIDAD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F727A9" w:rsidRPr="003334EA" w:rsidRDefault="00F727A9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F727A9" w:rsidRPr="00ED7718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ED7718">
        <w:rPr>
          <w:rFonts w:ascii="Arial" w:hAnsi="Arial" w:cs="Arial"/>
          <w:b/>
          <w:sz w:val="24"/>
          <w:szCs w:val="24"/>
          <w:lang w:val="pt-BR"/>
        </w:rPr>
        <w:t>INTEGRANTES:</w:t>
      </w:r>
    </w:p>
    <w:p w:rsidR="00F727A9" w:rsidRPr="00ED7718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201000179 – ORLANDO SEDAMANO CORNEJO</w:t>
      </w:r>
    </w:p>
    <w:p w:rsidR="00F727A9" w:rsidRPr="00ED7718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200921269 – PAOLA ROJAS CHICOMA</w:t>
      </w:r>
    </w:p>
    <w:p w:rsidR="00F727A9" w:rsidRPr="003334EA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F727A9" w:rsidRPr="003334EA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F727A9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200800251 – PABLO ROBLES CACHA</w:t>
      </w:r>
    </w:p>
    <w:p w:rsidR="00F727A9" w:rsidRPr="003334EA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851B5">
        <w:rPr>
          <w:rFonts w:ascii="Arial" w:hAnsi="Arial" w:cs="Arial"/>
          <w:sz w:val="24"/>
          <w:szCs w:val="24"/>
        </w:rPr>
        <w:t>200111118</w:t>
      </w:r>
      <w:r>
        <w:rPr>
          <w:rFonts w:ascii="Arial" w:hAnsi="Arial" w:cs="Arial"/>
          <w:sz w:val="24"/>
          <w:szCs w:val="24"/>
        </w:rPr>
        <w:t xml:space="preserve"> - </w:t>
      </w:r>
      <w:r w:rsidRPr="002851B5">
        <w:rPr>
          <w:rFonts w:ascii="Arial" w:hAnsi="Arial" w:cs="Arial"/>
          <w:sz w:val="24"/>
          <w:szCs w:val="24"/>
        </w:rPr>
        <w:t>MARCO ANTONIO</w:t>
      </w:r>
      <w:r>
        <w:rPr>
          <w:rFonts w:ascii="Arial" w:hAnsi="Arial" w:cs="Arial"/>
          <w:sz w:val="24"/>
          <w:szCs w:val="24"/>
        </w:rPr>
        <w:t xml:space="preserve"> </w:t>
      </w:r>
      <w:r w:rsidRPr="002851B5">
        <w:rPr>
          <w:rFonts w:ascii="Arial" w:hAnsi="Arial" w:cs="Arial"/>
          <w:sz w:val="24"/>
          <w:szCs w:val="24"/>
        </w:rPr>
        <w:t>BUSTINZA LAURENTE</w:t>
      </w:r>
    </w:p>
    <w:p w:rsidR="00F727A9" w:rsidRPr="003334EA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PROYECTOS 3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 xml:space="preserve">ASESORES: </w:t>
      </w:r>
    </w:p>
    <w:p w:rsidR="00F727A9" w:rsidRPr="002851B5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</w:rPr>
        <w:t>CTOR EDUARDO MENDIVIL RIVAS</w:t>
      </w:r>
    </w:p>
    <w:p w:rsidR="00F727A9" w:rsidRPr="003334EA" w:rsidRDefault="00F727A9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EDUARDO</w:t>
      </w:r>
      <w:r w:rsidRPr="00285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RODRÍGUEZ CONDEZO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</w:p>
    <w:p w:rsidR="00F727A9" w:rsidRPr="003334EA" w:rsidRDefault="00F727A9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Pr="003334EA">
        <w:rPr>
          <w:rFonts w:ascii="Arial" w:hAnsi="Arial" w:cs="Arial"/>
          <w:sz w:val="24"/>
          <w:szCs w:val="24"/>
        </w:rPr>
        <w:t>3A</w:t>
      </w:r>
    </w:p>
    <w:p w:rsidR="00F727A9" w:rsidRDefault="00F727A9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27A9" w:rsidRPr="003334EA" w:rsidRDefault="00F727A9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14</w:t>
      </w:r>
      <w:r w:rsidRPr="003334E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 de 2013</w:t>
      </w:r>
    </w:p>
    <w:p w:rsidR="00F727A9" w:rsidRPr="003334EA" w:rsidRDefault="00F727A9" w:rsidP="003E5375">
      <w:pPr>
        <w:pStyle w:val="BodyText"/>
        <w:rPr>
          <w:rFonts w:ascii="Arial" w:hAnsi="Arial" w:cs="Arial"/>
          <w:sz w:val="24"/>
          <w:szCs w:val="24"/>
        </w:rPr>
        <w:sectPr w:rsidR="00F727A9" w:rsidRPr="003334EA" w:rsidSect="00E87B4A">
          <w:headerReference w:type="default" r:id="rId7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F727A9" w:rsidRPr="003334EA" w:rsidRDefault="00F727A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Toc272189177"/>
    </w:p>
    <w:p w:rsidR="00F727A9" w:rsidRPr="003334EA" w:rsidRDefault="00F727A9" w:rsidP="003B65C1">
      <w:pPr>
        <w:pStyle w:val="Heading1"/>
        <w:jc w:val="center"/>
        <w:rPr>
          <w:rFonts w:cs="Arial"/>
        </w:rPr>
      </w:pPr>
      <w:bookmarkStart w:id="1" w:name="_Toc348600680"/>
      <w:bookmarkStart w:id="2" w:name="_Toc272189178"/>
      <w:bookmarkEnd w:id="0"/>
      <w:r w:rsidRPr="003334EA">
        <w:rPr>
          <w:rFonts w:cs="Arial"/>
        </w:rPr>
        <w:t>INDICE</w:t>
      </w:r>
      <w:bookmarkEnd w:id="1"/>
    </w:p>
    <w:p w:rsidR="00F727A9" w:rsidRDefault="00F727A9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r w:rsidRPr="006D3C8E">
        <w:rPr>
          <w:rFonts w:ascii="Arial" w:hAnsi="Arial" w:cs="Arial"/>
        </w:rPr>
        <w:fldChar w:fldCharType="begin"/>
      </w:r>
      <w:r w:rsidRPr="006D3C8E">
        <w:rPr>
          <w:rFonts w:ascii="Arial" w:hAnsi="Arial" w:cs="Arial"/>
        </w:rPr>
        <w:instrText xml:space="preserve"> TOC \o "1-3" \h \z \u </w:instrText>
      </w:r>
      <w:r w:rsidRPr="006D3C8E">
        <w:rPr>
          <w:rFonts w:ascii="Arial" w:hAnsi="Arial" w:cs="Arial"/>
        </w:rPr>
        <w:fldChar w:fldCharType="separate"/>
      </w:r>
      <w:hyperlink w:anchor="_Toc348600680" w:history="1">
        <w:r w:rsidRPr="00EE2FB7">
          <w:rPr>
            <w:rStyle w:val="Hyperlink"/>
            <w:rFonts w:cs="Arial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1" w:history="1">
        <w:r w:rsidRPr="00EE2FB7">
          <w:rPr>
            <w:rStyle w:val="Hyperlink"/>
            <w:rFonts w:cs="Arial"/>
            <w:noProof/>
          </w:rPr>
          <w:t>CAPITULO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2" w:history="1">
        <w:r w:rsidRPr="00EE2FB7">
          <w:rPr>
            <w:rStyle w:val="Hyperlink"/>
            <w:rFonts w:cs="Arial"/>
            <w:noProof/>
          </w:rPr>
          <w:t>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3" w:history="1">
        <w:r w:rsidRPr="00EE2FB7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 LOS 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4" w:history="1">
        <w:r w:rsidRPr="00EE2FB7">
          <w:rPr>
            <w:rStyle w:val="Hyperlink"/>
            <w:noProof/>
          </w:rPr>
          <w:t>1.1.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5" w:history="1">
        <w:r w:rsidRPr="00EE2FB7">
          <w:rPr>
            <w:rStyle w:val="Hyperlink"/>
            <w:noProof/>
          </w:rPr>
          <w:t>1.2.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Cambios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6" w:history="1">
        <w:r w:rsidRPr="00EE2FB7">
          <w:rPr>
            <w:rStyle w:val="Hyperlink"/>
            <w:noProof/>
          </w:rPr>
          <w:t>1.3.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7" w:history="1">
        <w:r w:rsidRPr="00EE2FB7">
          <w:rPr>
            <w:rStyle w:val="Hyperlink"/>
            <w:noProof/>
          </w:rPr>
          <w:t>1.4.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Gestión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8" w:history="1">
        <w:r w:rsidRPr="00EE2FB7">
          <w:rPr>
            <w:rStyle w:val="Hyperlink"/>
            <w:noProof/>
          </w:rPr>
          <w:t>1.5.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9" w:history="1">
        <w:r w:rsidRPr="00EE2FB7">
          <w:rPr>
            <w:rStyle w:val="Hyperlink"/>
            <w:rFonts w:cs="Arial"/>
            <w:noProof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0" w:history="1">
        <w:r w:rsidRPr="00EE2FB7">
          <w:rPr>
            <w:rStyle w:val="Hyperlink"/>
            <w:rFonts w:cs="Arial"/>
            <w:noProof/>
          </w:rPr>
          <w:t>m</w:t>
        </w:r>
        <w:r w:rsidRPr="00EE2FB7">
          <w:rPr>
            <w:rStyle w:val="Hyperlink"/>
            <w:rFonts w:cs="Arial"/>
            <w:noProof/>
            <w:lang w:val="es-ES"/>
          </w:rPr>
          <w:t>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1" w:history="1">
        <w:r w:rsidRPr="00EE2FB7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MÉTRICAS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2" w:history="1">
        <w:r w:rsidRPr="00EE2FB7">
          <w:rPr>
            <w:rStyle w:val="Hyperlink"/>
            <w:noProof/>
          </w:rPr>
          <w:t>2.1.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3" w:history="1">
        <w:r w:rsidRPr="00EE2FB7">
          <w:rPr>
            <w:rStyle w:val="Hyperlink"/>
            <w:noProof/>
          </w:rPr>
          <w:t>2.2.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4" w:history="1">
        <w:r w:rsidRPr="00EE2FB7">
          <w:rPr>
            <w:rStyle w:val="Hyperlink"/>
            <w:noProof/>
          </w:rPr>
          <w:t>2.3.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5" w:history="1">
        <w:r w:rsidRPr="00EE2FB7">
          <w:rPr>
            <w:rStyle w:val="Hyperlink"/>
            <w:noProof/>
          </w:rPr>
          <w:t>2.4.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6" w:history="1">
        <w:r w:rsidRPr="00EE2FB7">
          <w:rPr>
            <w:rStyle w:val="Hyperlink"/>
            <w:noProof/>
          </w:rPr>
          <w:t>2.5.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7" w:history="1">
        <w:r w:rsidRPr="00EE2FB7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MÉTRICAS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8" w:history="1">
        <w:r w:rsidRPr="00EE2FB7">
          <w:rPr>
            <w:rStyle w:val="Hyperlink"/>
            <w:noProof/>
          </w:rPr>
          <w:t>3.1.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9" w:history="1">
        <w:r w:rsidRPr="00EE2FB7">
          <w:rPr>
            <w:rStyle w:val="Hyperlink"/>
            <w:noProof/>
          </w:rPr>
          <w:t>3.2.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0" w:history="1">
        <w:r w:rsidRPr="00EE2FB7">
          <w:rPr>
            <w:rStyle w:val="Hyperlink"/>
            <w:noProof/>
          </w:rPr>
          <w:t>3.3.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1" w:history="1">
        <w:r w:rsidRPr="00EE2FB7">
          <w:rPr>
            <w:rStyle w:val="Hyperlink"/>
            <w:noProof/>
          </w:rPr>
          <w:t>3.4.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27A9" w:rsidRDefault="00F727A9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2" w:history="1">
        <w:r w:rsidRPr="00EE2FB7">
          <w:rPr>
            <w:rStyle w:val="Hyperlink"/>
            <w:noProof/>
          </w:rPr>
          <w:t>3.5.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27A9" w:rsidRPr="003334EA" w:rsidRDefault="00F727A9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F727A9" w:rsidRPr="003334EA" w:rsidRDefault="00F727A9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F727A9" w:rsidRPr="003334EA" w:rsidRDefault="00F727A9" w:rsidP="00A345CB">
      <w:pPr>
        <w:pStyle w:val="Title"/>
        <w:spacing w:after="240"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r w:rsidRPr="003334EA">
        <w:rPr>
          <w:rFonts w:cs="Arial"/>
          <w:sz w:val="32"/>
          <w:szCs w:val="32"/>
        </w:rPr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526"/>
        <w:gridCol w:w="1134"/>
        <w:gridCol w:w="3969"/>
        <w:gridCol w:w="2268"/>
      </w:tblGrid>
      <w:tr w:rsidR="00F727A9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bookmarkStart w:id="3" w:name="_Toc304207665"/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Autor</w:t>
            </w:r>
          </w:p>
        </w:tc>
      </w:tr>
      <w:tr w:rsidR="00F727A9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ED5F1E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/0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/201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Versión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27A9" w:rsidRPr="003334EA" w:rsidRDefault="00F727A9" w:rsidP="006D4021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Paola Rojas</w:t>
            </w:r>
          </w:p>
        </w:tc>
      </w:tr>
      <w:tr w:rsidR="00F727A9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27A9" w:rsidRPr="003334EA" w:rsidRDefault="00F727A9" w:rsidP="00200A0A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F727A9" w:rsidRPr="003334EA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93AEB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74525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745258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27A9" w:rsidRPr="003334EA" w:rsidRDefault="00F727A9" w:rsidP="00745258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F727A9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27A9" w:rsidRPr="003334EA" w:rsidRDefault="00F727A9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F727A9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7A9" w:rsidRPr="003334EA" w:rsidRDefault="00F727A9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727A9" w:rsidRPr="003334EA" w:rsidRDefault="00F727A9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</w:tbl>
    <w:p w:rsidR="00F727A9" w:rsidRPr="003334EA" w:rsidRDefault="00F727A9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F727A9" w:rsidRDefault="00F727A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27A9" w:rsidRPr="00ED5F1E" w:rsidRDefault="00F727A9" w:rsidP="00ED5F1E">
      <w:pPr>
        <w:rPr>
          <w:rFonts w:ascii="Arial" w:hAnsi="Arial" w:cs="Arial"/>
          <w:sz w:val="24"/>
          <w:szCs w:val="24"/>
        </w:rPr>
      </w:pPr>
    </w:p>
    <w:p w:rsidR="00F727A9" w:rsidRPr="00ED5F1E" w:rsidRDefault="00F727A9" w:rsidP="00ED5F1E">
      <w:pPr>
        <w:rPr>
          <w:rFonts w:ascii="Arial" w:hAnsi="Arial" w:cs="Arial"/>
          <w:sz w:val="24"/>
          <w:szCs w:val="24"/>
        </w:rPr>
      </w:pPr>
    </w:p>
    <w:p w:rsidR="00F727A9" w:rsidRPr="00ED5F1E" w:rsidRDefault="00F727A9" w:rsidP="00ED5F1E">
      <w:pPr>
        <w:rPr>
          <w:rFonts w:ascii="Arial" w:hAnsi="Arial" w:cs="Arial"/>
          <w:sz w:val="24"/>
          <w:szCs w:val="24"/>
        </w:rPr>
      </w:pPr>
    </w:p>
    <w:p w:rsidR="00F727A9" w:rsidRPr="00ED5F1E" w:rsidRDefault="00F727A9" w:rsidP="00ED5F1E">
      <w:pPr>
        <w:rPr>
          <w:rFonts w:ascii="Arial" w:hAnsi="Arial" w:cs="Arial"/>
          <w:sz w:val="24"/>
          <w:szCs w:val="24"/>
        </w:rPr>
      </w:pPr>
    </w:p>
    <w:p w:rsidR="00F727A9" w:rsidRDefault="00F727A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27A9" w:rsidRDefault="00F727A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27A9" w:rsidRDefault="00F727A9" w:rsidP="00ED5F1E">
      <w:pPr>
        <w:tabs>
          <w:tab w:val="left" w:pos="67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27A9" w:rsidRDefault="00F727A9" w:rsidP="00600AC5">
      <w:pPr>
        <w:spacing w:after="0" w:line="240" w:lineRule="auto"/>
        <w:rPr>
          <w:rFonts w:ascii="Arial" w:hAnsi="Arial" w:cs="Arial"/>
          <w:sz w:val="24"/>
          <w:szCs w:val="24"/>
        </w:rPr>
        <w:sectPr w:rsidR="00F727A9" w:rsidSect="00E87B4A">
          <w:headerReference w:type="default" r:id="rId8"/>
          <w:footerReference w:type="default" r:id="rId9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F727A9" w:rsidRPr="003334EA" w:rsidRDefault="00F727A9" w:rsidP="00600AC5">
      <w:pPr>
        <w:spacing w:after="0" w:line="240" w:lineRule="auto"/>
        <w:rPr>
          <w:rFonts w:cs="Arial"/>
          <w:sz w:val="24"/>
          <w:szCs w:val="24"/>
        </w:rPr>
      </w:pPr>
      <w:bookmarkStart w:id="4" w:name="_Toc304021288"/>
      <w:bookmarkStart w:id="5" w:name="_Toc272189179"/>
      <w:bookmarkEnd w:id="3"/>
    </w:p>
    <w:p w:rsidR="00F727A9" w:rsidRDefault="00F727A9" w:rsidP="00F41C40">
      <w:pPr>
        <w:pStyle w:val="Heading1"/>
        <w:jc w:val="center"/>
        <w:rPr>
          <w:rFonts w:cs="Arial"/>
        </w:rPr>
      </w:pPr>
      <w:bookmarkStart w:id="6" w:name="_Toc324814042"/>
      <w:bookmarkStart w:id="7" w:name="_Toc348600681"/>
      <w:bookmarkEnd w:id="2"/>
      <w:bookmarkEnd w:id="4"/>
      <w:bookmarkEnd w:id="5"/>
      <w:r w:rsidRPr="003334EA">
        <w:rPr>
          <w:rFonts w:cs="Arial"/>
        </w:rPr>
        <w:t>CAPITULO I</w:t>
      </w:r>
      <w:bookmarkEnd w:id="6"/>
      <w:bookmarkEnd w:id="7"/>
    </w:p>
    <w:p w:rsidR="00F727A9" w:rsidRDefault="00F727A9" w:rsidP="00F41C40">
      <w:pPr>
        <w:pStyle w:val="Heading1"/>
        <w:jc w:val="center"/>
        <w:rPr>
          <w:rFonts w:cs="Arial"/>
        </w:rPr>
      </w:pPr>
      <w:bookmarkStart w:id="8" w:name="_Toc348600682"/>
      <w:r>
        <w:rPr>
          <w:rFonts w:cs="Arial"/>
        </w:rPr>
        <w:t>procedimientos de calidad</w:t>
      </w:r>
      <w:bookmarkEnd w:id="8"/>
    </w:p>
    <w:p w:rsidR="00F727A9" w:rsidRPr="00260940" w:rsidRDefault="00F727A9" w:rsidP="00A652C7">
      <w:pPr>
        <w:spacing w:after="0"/>
        <w:rPr>
          <w:lang w:eastAsia="es-ES"/>
        </w:rPr>
      </w:pPr>
    </w:p>
    <w:p w:rsidR="00F727A9" w:rsidRPr="0022050A" w:rsidRDefault="00F727A9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9" w:name="_Toc348600683"/>
      <w:r>
        <w:rPr>
          <w:rFonts w:cs="Arial"/>
          <w:sz w:val="24"/>
          <w:szCs w:val="32"/>
        </w:rPr>
        <w:t>EVIDENCIAS DE LOS PROCEDIMIENTOS DE CALIDAD</w:t>
      </w:r>
      <w:bookmarkEnd w:id="9"/>
    </w:p>
    <w:p w:rsidR="00F727A9" w:rsidRPr="0022050A" w:rsidRDefault="00F727A9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0" w:name="_Toc348600684"/>
      <w:r>
        <w:rPr>
          <w:rFonts w:cs="Arial"/>
          <w:sz w:val="24"/>
          <w:szCs w:val="32"/>
        </w:rPr>
        <w:t>Evidencias del Procedimiento de Trazabilidad</w:t>
      </w:r>
      <w:bookmarkEnd w:id="10"/>
    </w:p>
    <w:p w:rsidR="00F727A9" w:rsidRPr="008D0355" w:rsidRDefault="00F727A9" w:rsidP="00B60A2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bookmarkStart w:id="11" w:name="_Toc148202445"/>
      <w:bookmarkStart w:id="12" w:name="_Toc243106905"/>
      <w:bookmarkStart w:id="13" w:name="_Toc250563731"/>
      <w:r>
        <w:rPr>
          <w:rFonts w:ascii="Arial" w:hAnsi="Arial" w:cs="Arial"/>
          <w:b/>
          <w:szCs w:val="24"/>
        </w:rPr>
        <w:t>Matriz de Casos de Uso vs. Casos de Prueba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1010"/>
        <w:gridCol w:w="5420"/>
        <w:gridCol w:w="951"/>
        <w:gridCol w:w="951"/>
        <w:gridCol w:w="951"/>
        <w:gridCol w:w="951"/>
        <w:gridCol w:w="951"/>
        <w:gridCol w:w="951"/>
        <w:gridCol w:w="951"/>
        <w:gridCol w:w="943"/>
      </w:tblGrid>
      <w:tr w:rsidR="00F727A9" w:rsidRPr="004D2239" w:rsidTr="00260940">
        <w:trPr>
          <w:trHeight w:val="315"/>
        </w:trPr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textDirection w:val="btLr"/>
            <w:vAlign w:val="center"/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</w:t>
            </w:r>
          </w:p>
        </w:tc>
        <w:tc>
          <w:tcPr>
            <w:tcW w:w="4616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CP</w:t>
            </w:r>
          </w:p>
        </w:tc>
      </w:tr>
      <w:tr w:rsidR="00F727A9" w:rsidRPr="004D2239" w:rsidTr="00260940">
        <w:trPr>
          <w:trHeight w:val="375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 w:rsidP="00260940">
            <w:pPr>
              <w:tabs>
                <w:tab w:val="left" w:pos="448"/>
                <w:tab w:val="center" w:pos="243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7A9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CC_CUS011_Agregar_Contrato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7A9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CC_CUS012_Agregar_Addenda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7A9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CC_CUS013_Agregar_Cliente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7A9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CC_CUS014_Agregar_Incumplimiento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7A9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CC_CUS004_Cambiar_estado_Contrato_Addenda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7A9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4D2239" w:rsidRDefault="00F727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CC_CUS007_Consultar_informacion_seguimiento_contratos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F727A9" w:rsidRPr="004D2239" w:rsidRDefault="00F727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F727A9" w:rsidRDefault="00F727A9" w:rsidP="004D2239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4D2239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Matriz de Casos de Uso vs. Escenarios</w:t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753"/>
        <w:gridCol w:w="5532"/>
        <w:gridCol w:w="980"/>
        <w:gridCol w:w="982"/>
        <w:gridCol w:w="982"/>
        <w:gridCol w:w="982"/>
        <w:gridCol w:w="982"/>
        <w:gridCol w:w="983"/>
        <w:gridCol w:w="983"/>
        <w:gridCol w:w="983"/>
      </w:tblGrid>
      <w:tr w:rsidR="00F727A9" w:rsidRPr="00260940" w:rsidTr="001506FA">
        <w:trPr>
          <w:trHeight w:val="561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extDirection w:val="btLr"/>
            <w:vAlign w:val="center"/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72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ESC</w:t>
            </w:r>
          </w:p>
        </w:tc>
      </w:tr>
      <w:tr w:rsidR="00F727A9" w:rsidRPr="00260940" w:rsidTr="001506FA">
        <w:trPr>
          <w:trHeight w:val="559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CC_CUS011_Agregar_Contrato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CC_CUS012_Agregar_Addenda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CC_CUS013_Agregar_Cliente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CC_CUS014_Agregar_Incumplimient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CC_CUS004_Cambiar_estado_Contrato_Addenda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CC_CUS007_Consultar_informacion_seguimiento_contratos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  <w:sectPr w:rsidR="00F727A9" w:rsidSect="00260940">
          <w:pgSz w:w="16838" w:h="11906" w:orient="landscape" w:code="9"/>
          <w:pgMar w:top="1418" w:right="1418" w:bottom="1701" w:left="1418" w:header="567" w:footer="567" w:gutter="0"/>
          <w:cols w:space="708"/>
          <w:docGrid w:linePitch="360"/>
        </w:sectPr>
      </w:pPr>
    </w:p>
    <w:p w:rsidR="00F727A9" w:rsidRDefault="00F727A9" w:rsidP="0026094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Solicitud de actualización de matriz de traza</w:t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4465"/>
        <w:gridCol w:w="818"/>
        <w:gridCol w:w="1450"/>
        <w:gridCol w:w="2194"/>
      </w:tblGrid>
      <w:tr w:rsidR="00F727A9" w:rsidRPr="00260940" w:rsidTr="001506FA">
        <w:trPr>
          <w:trHeight w:val="315"/>
        </w:trPr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Solicitud de actualización de matriz de traza</w:t>
            </w:r>
          </w:p>
        </w:tc>
        <w:tc>
          <w:tcPr>
            <w:tcW w:w="12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Fecha: _08/ 02 / 2013</w:t>
            </w:r>
          </w:p>
        </w:tc>
        <w:tc>
          <w:tcPr>
            <w:tcW w:w="12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 _001____</w:t>
            </w:r>
          </w:p>
        </w:tc>
      </w:tr>
      <w:tr w:rsidR="00F727A9" w:rsidRPr="00260940" w:rsidTr="001506FA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Solicitado por: Gabriela E. Rojas Munive</w:t>
            </w:r>
          </w:p>
        </w:tc>
      </w:tr>
      <w:tr w:rsidR="00F727A9" w:rsidRPr="00260940" w:rsidTr="001506FA">
        <w:trPr>
          <w:trHeight w:val="9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Cargo y área del solicitante: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Asegurador de Calidad del equipo de Gestión de Contratos Clientes</w:t>
            </w:r>
          </w:p>
        </w:tc>
      </w:tr>
      <w:tr w:rsidR="00F727A9" w:rsidRPr="00260940" w:rsidTr="001506FA">
        <w:trPr>
          <w:trHeight w:val="5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 Solicitud de cambio (aprobada) Nro: 001</w:t>
            </w:r>
          </w:p>
        </w:tc>
      </w:tr>
      <w:tr w:rsidR="00F727A9" w:rsidRPr="00260940" w:rsidTr="001506FA">
        <w:trPr>
          <w:trHeight w:val="57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Descripción de Solicitud (indicar detalles sobre los artefactos y matrices afectadas)</w:t>
            </w:r>
          </w:p>
        </w:tc>
      </w:tr>
      <w:tr w:rsidR="00F727A9" w:rsidRPr="00260940" w:rsidTr="001506FA">
        <w:trPr>
          <w:trHeight w:val="8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Se añadirá el Caso de Prueba para el CC_CUS013_Agregar Cliente</w:t>
            </w:r>
          </w:p>
        </w:tc>
      </w:tr>
      <w:tr w:rsidR="00F727A9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Fecha de 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: 11/02/2013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Fecha de aprobación: 12/02/2013</w:t>
            </w:r>
          </w:p>
        </w:tc>
      </w:tr>
      <w:tr w:rsidR="00F727A9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Firma de Solicitante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F727A9" w:rsidRPr="00260940" w:rsidRDefault="00F727A9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VoBo. aprobación</w:t>
            </w:r>
          </w:p>
        </w:tc>
      </w:tr>
    </w:tbl>
    <w:p w:rsidR="00F727A9" w:rsidRPr="008D0355" w:rsidRDefault="00F727A9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Pr="00573527" w:rsidRDefault="00F727A9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4" w:name="_Toc348600685"/>
      <w:r>
        <w:rPr>
          <w:rFonts w:cs="Arial"/>
          <w:sz w:val="24"/>
          <w:szCs w:val="32"/>
        </w:rPr>
        <w:t>Evidencias del Procedimiento de Cambios de Documentos</w:t>
      </w:r>
      <w:bookmarkEnd w:id="14"/>
    </w:p>
    <w:p w:rsidR="00F727A9" w:rsidRPr="001506FA" w:rsidRDefault="00F727A9" w:rsidP="001506F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1506FA">
        <w:rPr>
          <w:rFonts w:ascii="Arial" w:hAnsi="Arial" w:cs="Arial"/>
          <w:b/>
          <w:szCs w:val="24"/>
        </w:rPr>
        <w:t>REGISTROS DEL PROCEDIMIENTO PARA GESTIONAR EL CAMBIO DE UN DOCUMENTO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5"/>
        <w:gridCol w:w="1275"/>
        <w:gridCol w:w="1401"/>
        <w:gridCol w:w="1096"/>
        <w:gridCol w:w="1012"/>
        <w:gridCol w:w="1003"/>
        <w:gridCol w:w="1123"/>
        <w:gridCol w:w="1088"/>
      </w:tblGrid>
      <w:tr w:rsidR="00F727A9" w:rsidRPr="001506FA" w:rsidTr="001506FA">
        <w:tc>
          <w:tcPr>
            <w:tcW w:w="565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Código de Registro</w:t>
            </w:r>
          </w:p>
        </w:tc>
        <w:tc>
          <w:tcPr>
            <w:tcW w:w="715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Nombre del Registro</w:t>
            </w:r>
          </w:p>
        </w:tc>
        <w:tc>
          <w:tcPr>
            <w:tcW w:w="784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Responsable de Conservación</w:t>
            </w:r>
          </w:p>
        </w:tc>
        <w:tc>
          <w:tcPr>
            <w:tcW w:w="606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Documento Asociado</w:t>
            </w:r>
          </w:p>
        </w:tc>
        <w:tc>
          <w:tcPr>
            <w:tcW w:w="568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Lugar de Almacén</w:t>
            </w:r>
          </w:p>
        </w:tc>
        <w:tc>
          <w:tcPr>
            <w:tcW w:w="563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Tiempo de almacén</w:t>
            </w:r>
          </w:p>
        </w:tc>
        <w:tc>
          <w:tcPr>
            <w:tcW w:w="611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Disposición Final</w:t>
            </w:r>
          </w:p>
        </w:tc>
        <w:tc>
          <w:tcPr>
            <w:tcW w:w="589" w:type="pct"/>
            <w:shd w:val="clear" w:color="auto" w:fill="BFBFBF"/>
          </w:tcPr>
          <w:p w:rsidR="00F727A9" w:rsidRPr="001506FA" w:rsidRDefault="00F727A9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Seguridad</w:t>
            </w:r>
          </w:p>
        </w:tc>
      </w:tr>
      <w:tr w:rsidR="00F727A9" w:rsidRPr="001506FA" w:rsidTr="00255DAA">
        <w:tc>
          <w:tcPr>
            <w:tcW w:w="565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REG-0301-2013-01</w:t>
            </w:r>
          </w:p>
        </w:tc>
        <w:tc>
          <w:tcPr>
            <w:tcW w:w="715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Solicitud de cambio de documentos</w:t>
            </w:r>
          </w:p>
        </w:tc>
        <w:tc>
          <w:tcPr>
            <w:tcW w:w="784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F727A9" w:rsidRPr="001506FA" w:rsidRDefault="00F727A9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Solicitud de cambio de documentos</w:t>
            </w:r>
          </w:p>
        </w:tc>
      </w:tr>
      <w:tr w:rsidR="00F727A9" w:rsidRPr="001506FA" w:rsidTr="00255DAA">
        <w:tc>
          <w:tcPr>
            <w:tcW w:w="565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REG-0301-2013-02</w:t>
            </w:r>
          </w:p>
        </w:tc>
        <w:tc>
          <w:tcPr>
            <w:tcW w:w="715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Evaluación de Solicitud de cambio de documentos</w:t>
            </w:r>
          </w:p>
        </w:tc>
        <w:tc>
          <w:tcPr>
            <w:tcW w:w="784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F727A9" w:rsidRPr="001506FA" w:rsidRDefault="00F727A9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F727A9" w:rsidRPr="001506FA" w:rsidRDefault="00F727A9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Evaluación de Solicitud de cambio de documentos</w:t>
            </w:r>
          </w:p>
        </w:tc>
      </w:tr>
    </w:tbl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F727A9" w:rsidRPr="00255DAA" w:rsidRDefault="00F727A9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REG-0301-2013: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573"/>
        <w:gridCol w:w="1169"/>
        <w:gridCol w:w="2723"/>
      </w:tblGrid>
      <w:tr w:rsidR="00F727A9" w:rsidRPr="004D2239" w:rsidTr="00255DAA">
        <w:trPr>
          <w:trHeight w:val="230"/>
        </w:trPr>
        <w:tc>
          <w:tcPr>
            <w:tcW w:w="5000" w:type="pct"/>
            <w:gridSpan w:val="4"/>
            <w:shd w:val="clear" w:color="auto" w:fill="BFBFBF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REG-0301-2013</w:t>
            </w:r>
          </w:p>
        </w:tc>
      </w:tr>
      <w:tr w:rsidR="00F727A9" w:rsidRPr="004D2239" w:rsidTr="00255DAA">
        <w:trPr>
          <w:trHeight w:val="477"/>
        </w:trPr>
        <w:tc>
          <w:tcPr>
            <w:tcW w:w="3488" w:type="pct"/>
            <w:gridSpan w:val="3"/>
            <w:shd w:val="clear" w:color="auto" w:fill="BFBFBF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Solicitud de cambio de Documentos</w:t>
            </w:r>
          </w:p>
        </w:tc>
        <w:tc>
          <w:tcPr>
            <w:tcW w:w="1512" w:type="pct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REG-0301-2013-01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727A9" w:rsidRPr="004D2239" w:rsidTr="00255DAA">
        <w:trPr>
          <w:trHeight w:val="300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Solicitado por: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Rojas Munive, Gabriela.</w:t>
            </w:r>
          </w:p>
        </w:tc>
      </w:tr>
      <w:tr w:rsidR="00F727A9" w:rsidRPr="004D2239" w:rsidTr="00255DAA">
        <w:trPr>
          <w:trHeight w:val="360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Cargo y área del solicitante: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Asegurador de la calidad.</w:t>
            </w:r>
          </w:p>
        </w:tc>
      </w:tr>
      <w:tr w:rsidR="00F727A9" w:rsidRPr="004D2239" w:rsidTr="00255DAA">
        <w:trPr>
          <w:trHeight w:val="360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Tipo de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Documento interno – Plan de pruebas.</w:t>
            </w:r>
          </w:p>
        </w:tc>
      </w:tr>
      <w:tr w:rsidR="00F727A9" w:rsidRPr="004D2239" w:rsidTr="00255DAA">
        <w:trPr>
          <w:trHeight w:val="315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Plan de pruebas Gestión contratos Clientes</w:t>
            </w:r>
          </w:p>
        </w:tc>
      </w:tr>
      <w:tr w:rsidR="00F727A9" w:rsidRPr="004D2239" w:rsidTr="00255DAA">
        <w:trPr>
          <w:trHeight w:val="289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Código del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000009.</w:t>
            </w:r>
          </w:p>
        </w:tc>
      </w:tr>
      <w:tr w:rsidR="00F727A9" w:rsidRPr="004D2239" w:rsidTr="00255DAA">
        <w:trPr>
          <w:trHeight w:val="395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Versión del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v1.0.</w:t>
            </w:r>
          </w:p>
        </w:tc>
      </w:tr>
      <w:tr w:rsidR="00F727A9" w:rsidRPr="004D2239" w:rsidTr="00255DAA">
        <w:trPr>
          <w:trHeight w:val="1190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Motivo y/o sustento de </w:t>
            </w:r>
            <w:smartTag w:uri="urn:schemas-microsoft-com:office:smarttags" w:element="PersonName">
              <w:smartTagPr>
                <w:attr w:name="ProductID" w:val="la Solicitud"/>
              </w:smartTagPr>
              <w:r w:rsidRPr="004D2239">
                <w:rPr>
                  <w:rFonts w:ascii="Arial" w:hAnsi="Arial" w:cs="Arial"/>
                  <w:b/>
                  <w:sz w:val="20"/>
                  <w:szCs w:val="20"/>
                </w:rPr>
                <w:t>la Solicitud</w:t>
              </w:r>
            </w:smartTag>
            <w:r w:rsidRPr="004D223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añadieron Casos de prueba internos.</w:t>
            </w:r>
          </w:p>
        </w:tc>
      </w:tr>
      <w:tr w:rsidR="00F727A9" w:rsidRPr="004D2239" w:rsidTr="00255DAA">
        <w:trPr>
          <w:trHeight w:val="1545"/>
        </w:trPr>
        <w:tc>
          <w:tcPr>
            <w:tcW w:w="5000" w:type="pct"/>
            <w:gridSpan w:val="4"/>
          </w:tcPr>
          <w:p w:rsidR="00F727A9" w:rsidRPr="004D2239" w:rsidRDefault="00F727A9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Propuesta:</w:t>
            </w:r>
          </w:p>
          <w:p w:rsidR="00F727A9" w:rsidRPr="004D2239" w:rsidRDefault="00F727A9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Realizar una capacitación al equipo de proyecto de Gestión de contratos Clientes, con respecto a la mejora del documento (000009 – Plan de pruebas).  </w:t>
            </w:r>
          </w:p>
          <w:p w:rsidR="00F727A9" w:rsidRPr="004D2239" w:rsidRDefault="00F727A9" w:rsidP="00A652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El documento cambiado se basará como plantilla del documento original, cuya información será actualizada y tomada en cuenta en la capacitación.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F727A9" w:rsidRPr="004D2239" w:rsidTr="00255DAA">
        <w:trPr>
          <w:trHeight w:val="1480"/>
        </w:trPr>
        <w:tc>
          <w:tcPr>
            <w:tcW w:w="1410" w:type="pct"/>
          </w:tcPr>
          <w:p w:rsidR="00F727A9" w:rsidRPr="004D2239" w:rsidRDefault="00F727A9" w:rsidP="00A652C7">
            <w:pPr>
              <w:jc w:val="center"/>
              <w:rPr>
                <w:rFonts w:ascii="Arial" w:eastAsia="MS Mincho" w:hAnsi="Arial" w:cs="Arial"/>
                <w:b/>
                <w:i/>
                <w:smallCaps/>
                <w:color w:val="808080"/>
                <w:sz w:val="20"/>
                <w:szCs w:val="20"/>
              </w:rPr>
            </w:pPr>
          </w:p>
          <w:p w:rsidR="00F727A9" w:rsidRPr="004D2239" w:rsidRDefault="00F727A9" w:rsidP="00A652C7">
            <w:pPr>
              <w:spacing w:after="24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GRojas Munive</w:t>
            </w:r>
          </w:p>
          <w:p w:rsidR="00F727A9" w:rsidRPr="004D2239" w:rsidRDefault="00F727A9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1429" w:type="pct"/>
          </w:tcPr>
          <w:p w:rsidR="00F727A9" w:rsidRPr="004D2239" w:rsidRDefault="00F727A9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  <w:t>Firma de Creador</w:t>
            </w:r>
          </w:p>
        </w:tc>
        <w:tc>
          <w:tcPr>
            <w:tcW w:w="2161" w:type="pct"/>
            <w:gridSpan w:val="2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27A9" w:rsidRPr="004D2239" w:rsidRDefault="00F727A9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object w:dxaOrig="4021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9pt;height:27pt" o:ole="" o:bordertopcolor="gray" o:borderleftcolor="gray" o:borderbottomcolor="gray" o:borderrightcolor="gray">
                  <v:imagedata r:id="rId10" o:title=""/>
                  <w10:bordertop type="thinThickLarge" width="24"/>
                  <w10:borderleft type="thinThickLarge" width="24"/>
                  <w10:borderbottom type="thickThinLarge" width="24"/>
                  <w10:borderright type="thickThinLarge" width="24"/>
                </v:shape>
                <o:OLEObject Type="Embed" ProgID="Paint.Picture" ShapeID="_x0000_i1027" DrawAspect="Content" ObjectID="_1422368790" r:id="rId11"/>
              </w:object>
            </w:r>
          </w:p>
          <w:p w:rsidR="00F727A9" w:rsidRPr="004D2239" w:rsidRDefault="00F727A9" w:rsidP="00A652C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VoBo Recep. Doc.</w:t>
            </w:r>
          </w:p>
        </w:tc>
      </w:tr>
      <w:tr w:rsidR="00F727A9" w:rsidRPr="004D2239" w:rsidTr="00255DAA">
        <w:trPr>
          <w:trHeight w:val="253"/>
        </w:trPr>
        <w:tc>
          <w:tcPr>
            <w:tcW w:w="1410" w:type="pct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solicitud: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1429" w:type="pct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2161" w:type="pct"/>
            <w:gridSpan w:val="2"/>
          </w:tcPr>
          <w:p w:rsidR="00F727A9" w:rsidRPr="004D2239" w:rsidRDefault="00F727A9" w:rsidP="00A652C7">
            <w:pPr>
              <w:ind w:left="1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Recepción: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</w:tr>
    </w:tbl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Default="00F727A9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F727A9" w:rsidRPr="00255DAA" w:rsidRDefault="00F727A9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REG-0302-2013: EVALUACIÓN DE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8"/>
        <w:gridCol w:w="1682"/>
        <w:gridCol w:w="2723"/>
      </w:tblGrid>
      <w:tr w:rsidR="00F727A9" w:rsidRPr="004D2239" w:rsidTr="00255DAA">
        <w:trPr>
          <w:trHeight w:val="230"/>
        </w:trPr>
        <w:tc>
          <w:tcPr>
            <w:tcW w:w="5000" w:type="pct"/>
            <w:gridSpan w:val="3"/>
            <w:shd w:val="clear" w:color="auto" w:fill="BFBFBF"/>
          </w:tcPr>
          <w:p w:rsidR="00F727A9" w:rsidRPr="004D2239" w:rsidRDefault="00F727A9" w:rsidP="00A652C7">
            <w:pPr>
              <w:pStyle w:val="Prrafodelista4"/>
              <w:tabs>
                <w:tab w:val="left" w:pos="720"/>
              </w:tabs>
              <w:ind w:left="79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REG-0302-2013</w:t>
            </w:r>
          </w:p>
        </w:tc>
      </w:tr>
      <w:tr w:rsidR="00F727A9" w:rsidRPr="004D2239" w:rsidTr="00255DAA">
        <w:trPr>
          <w:trHeight w:val="477"/>
        </w:trPr>
        <w:tc>
          <w:tcPr>
            <w:tcW w:w="3488" w:type="pct"/>
            <w:gridSpan w:val="2"/>
            <w:shd w:val="clear" w:color="auto" w:fill="BFBFBF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Evaluación de solicitud de cambio de documentos </w:t>
            </w:r>
          </w:p>
        </w:tc>
        <w:tc>
          <w:tcPr>
            <w:tcW w:w="1512" w:type="pct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REG-0102-2013-01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727A9" w:rsidRPr="004D2239" w:rsidTr="00255DAA">
        <w:trPr>
          <w:trHeight w:val="300"/>
        </w:trPr>
        <w:tc>
          <w:tcPr>
            <w:tcW w:w="5000" w:type="pct"/>
            <w:gridSpan w:val="3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Número de solicitud de cambio: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Nº. REG-0301-2013-01.</w:t>
            </w:r>
          </w:p>
        </w:tc>
      </w:tr>
      <w:tr w:rsidR="00F727A9" w:rsidRPr="004D2239" w:rsidTr="00255DAA">
        <w:trPr>
          <w:trHeight w:val="360"/>
        </w:trPr>
        <w:tc>
          <w:tcPr>
            <w:tcW w:w="5000" w:type="pct"/>
            <w:gridSpan w:val="3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persona que evalúa: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Pablo.</w:t>
            </w:r>
          </w:p>
        </w:tc>
      </w:tr>
      <w:tr w:rsidR="00F727A9" w:rsidRPr="004D2239" w:rsidTr="00255DAA">
        <w:trPr>
          <w:trHeight w:val="360"/>
        </w:trPr>
        <w:tc>
          <w:tcPr>
            <w:tcW w:w="5000" w:type="pct"/>
            <w:gridSpan w:val="3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Cargo de persona que evalúa: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Jefe de proyecto.</w:t>
            </w:r>
          </w:p>
        </w:tc>
      </w:tr>
      <w:tr w:rsidR="00F727A9" w:rsidRPr="004D2239" w:rsidTr="00255DAA">
        <w:trPr>
          <w:trHeight w:val="360"/>
        </w:trPr>
        <w:tc>
          <w:tcPr>
            <w:tcW w:w="5000" w:type="pct"/>
            <w:gridSpan w:val="3"/>
          </w:tcPr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pict>
                <v:group id="_x0000_s1026" style="position:absolute;margin-left:183.6pt;margin-top:12.85pt;width:9.15pt;height:11.4pt;z-index:251658240;mso-position-horizontal-relative:text;mso-position-vertical-relative:text" coordorigin="5193,7758" coordsize="183,228">
                  <v:rect id="_x0000_s1027" style="position:absolute;left:5196;top:7758;width:180;height:180"/>
                  <v:line id="_x0000_s1028" style="position:absolute;flip:y" from="5193,7806" to="5373,7986"/>
                  <v:line id="_x0000_s1029" style="position:absolute" from="5193,7806" to="5373,7986"/>
                </v:group>
              </w:pict>
            </w:r>
            <w:r>
              <w:rPr>
                <w:noProof/>
                <w:lang w:val="es-ES" w:eastAsia="es-ES"/>
              </w:rPr>
              <w:pict>
                <v:rect id="_x0000_s1030" style="position:absolute;margin-left:282.6pt;margin-top:12.8pt;width:9pt;height:9pt;z-index:251657216;mso-position-horizontal-relative:text;mso-position-vertical-relative:text"/>
              </w:pic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Resultado de evaluación: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Aprobado    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Desaprobado</w:t>
            </w:r>
          </w:p>
        </w:tc>
      </w:tr>
      <w:tr w:rsidR="00F727A9" w:rsidRPr="004D2239" w:rsidTr="00255DAA">
        <w:trPr>
          <w:trHeight w:val="315"/>
        </w:trPr>
        <w:tc>
          <w:tcPr>
            <w:tcW w:w="5000" w:type="pct"/>
            <w:gridSpan w:val="3"/>
          </w:tcPr>
          <w:p w:rsidR="00F727A9" w:rsidRPr="004D2239" w:rsidRDefault="00F727A9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de resultado:</w:t>
            </w:r>
          </w:p>
          <w:p w:rsidR="00F727A9" w:rsidRPr="004D2239" w:rsidRDefault="00F727A9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Necesidad de mejorar el documento (000009 – Plan de pruebas), debido a la mejora del documento; incluyendo las capacitaciones pactadas al equipo proyecto.</w:t>
            </w:r>
          </w:p>
        </w:tc>
      </w:tr>
      <w:tr w:rsidR="00F727A9" w:rsidRPr="004D2239" w:rsidTr="00255DAA">
        <w:trPr>
          <w:trHeight w:val="289"/>
        </w:trPr>
        <w:tc>
          <w:tcPr>
            <w:tcW w:w="5000" w:type="pct"/>
            <w:gridSpan w:val="3"/>
          </w:tcPr>
          <w:p w:rsidR="00F727A9" w:rsidRPr="004D2239" w:rsidRDefault="00F727A9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Otras observaciones:</w:t>
            </w:r>
          </w:p>
          <w:p w:rsidR="00F727A9" w:rsidRPr="004D2239" w:rsidRDefault="00F727A9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N/A</w:t>
            </w:r>
          </w:p>
        </w:tc>
      </w:tr>
      <w:tr w:rsidR="00F727A9" w:rsidRPr="004D2239" w:rsidTr="00255DAA">
        <w:trPr>
          <w:trHeight w:val="339"/>
        </w:trPr>
        <w:tc>
          <w:tcPr>
            <w:tcW w:w="2554" w:type="pct"/>
          </w:tcPr>
          <w:p w:rsidR="00F727A9" w:rsidRPr="004D2239" w:rsidRDefault="00F727A9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de evaluación: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  <w:tc>
          <w:tcPr>
            <w:tcW w:w="2446" w:type="pct"/>
            <w:gridSpan w:val="2"/>
          </w:tcPr>
          <w:p w:rsidR="00F727A9" w:rsidRPr="004D2239" w:rsidRDefault="00F727A9" w:rsidP="00A652C7">
            <w:pPr>
              <w:ind w:left="1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Recepción: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</w:tr>
      <w:tr w:rsidR="00F727A9" w:rsidRPr="004D2239" w:rsidTr="00255DAA">
        <w:trPr>
          <w:trHeight w:val="445"/>
        </w:trPr>
        <w:tc>
          <w:tcPr>
            <w:tcW w:w="2554" w:type="pct"/>
            <w:vMerge w:val="restart"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27A9" w:rsidRPr="004D2239" w:rsidRDefault="00F727A9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F727A9" w:rsidRPr="004D2239" w:rsidRDefault="00F727A9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2446" w:type="pct"/>
            <w:gridSpan w:val="2"/>
          </w:tcPr>
          <w:p w:rsidR="00F727A9" w:rsidRPr="004D2239" w:rsidRDefault="00F727A9" w:rsidP="00A652C7">
            <w:pPr>
              <w:ind w:left="118" w:firstLine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727A9" w:rsidRPr="004D2239" w:rsidRDefault="00F727A9" w:rsidP="00A652C7">
            <w:pPr>
              <w:ind w:left="118" w:firstLine="708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Robles Cacha, Pablo.</w:t>
            </w:r>
          </w:p>
          <w:p w:rsidR="00F727A9" w:rsidRPr="004D2239" w:rsidRDefault="00F727A9" w:rsidP="00A652C7">
            <w:pPr>
              <w:ind w:left="1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quien recepciona</w:t>
            </w:r>
          </w:p>
        </w:tc>
      </w:tr>
      <w:tr w:rsidR="00F727A9" w:rsidRPr="004D2239" w:rsidTr="00255DAA">
        <w:trPr>
          <w:trHeight w:val="1685"/>
        </w:trPr>
        <w:tc>
          <w:tcPr>
            <w:tcW w:w="2554" w:type="pct"/>
            <w:vMerge/>
          </w:tcPr>
          <w:p w:rsidR="00F727A9" w:rsidRPr="004D2239" w:rsidRDefault="00F727A9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gridSpan w:val="2"/>
          </w:tcPr>
          <w:p w:rsidR="00F727A9" w:rsidRPr="004D2239" w:rsidRDefault="00F727A9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 </w:t>
            </w:r>
          </w:p>
          <w:p w:rsidR="00F727A9" w:rsidRPr="004D2239" w:rsidRDefault="00F727A9" w:rsidP="00A652C7">
            <w:pPr>
              <w:ind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F727A9" w:rsidRPr="004D2239" w:rsidRDefault="00F727A9" w:rsidP="00A652C7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quien recepciona resultado de evaluación</w:t>
            </w:r>
          </w:p>
        </w:tc>
      </w:tr>
    </w:tbl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Default="00F727A9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F727A9" w:rsidRPr="00255DAA" w:rsidRDefault="00F727A9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LISTA DE MAESTRO DE DOCUMENTO</w:t>
      </w:r>
    </w:p>
    <w:tbl>
      <w:tblPr>
        <w:tblW w:w="5042" w:type="pct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8"/>
        <w:gridCol w:w="1495"/>
        <w:gridCol w:w="1340"/>
        <w:gridCol w:w="1360"/>
        <w:gridCol w:w="1356"/>
        <w:gridCol w:w="1914"/>
        <w:gridCol w:w="9"/>
      </w:tblGrid>
      <w:tr w:rsidR="00F727A9" w:rsidRPr="004D2239" w:rsidTr="004D2239">
        <w:trPr>
          <w:gridAfter w:val="1"/>
          <w:wAfter w:w="9" w:type="dxa"/>
          <w:trHeight w:val="225"/>
          <w:jc w:val="center"/>
        </w:trPr>
        <w:tc>
          <w:tcPr>
            <w:tcW w:w="9044" w:type="dxa"/>
            <w:gridSpan w:val="6"/>
            <w:shd w:val="clear" w:color="auto" w:fill="A6A6A6"/>
          </w:tcPr>
          <w:p w:rsidR="00F727A9" w:rsidRPr="004D2239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sz w:val="20"/>
              </w:rPr>
              <w:t>REG-0303-2013</w:t>
            </w:r>
          </w:p>
        </w:tc>
      </w:tr>
      <w:tr w:rsidR="00F727A9" w:rsidRPr="004D2239" w:rsidTr="004D2239">
        <w:tblPrEx>
          <w:tblCellMar>
            <w:left w:w="108" w:type="dxa"/>
            <w:right w:w="108" w:type="dxa"/>
          </w:tblCellMar>
          <w:tblLook w:val="00A0"/>
        </w:tblPrEx>
        <w:trPr>
          <w:jc w:val="center"/>
        </w:trPr>
        <w:tc>
          <w:tcPr>
            <w:tcW w:w="1528" w:type="dxa"/>
            <w:shd w:val="clear" w:color="auto" w:fill="A6A6A6"/>
            <w:vAlign w:val="center"/>
          </w:tcPr>
          <w:p w:rsidR="00F727A9" w:rsidRPr="004D2239" w:rsidRDefault="00F727A9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1387" w:type="dxa"/>
            <w:shd w:val="clear" w:color="auto" w:fill="A6A6A6"/>
            <w:vAlign w:val="center"/>
          </w:tcPr>
          <w:p w:rsidR="00F727A9" w:rsidRPr="004D2239" w:rsidRDefault="00F727A9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1388" w:type="dxa"/>
            <w:shd w:val="clear" w:color="auto" w:fill="A6A6A6"/>
            <w:vAlign w:val="center"/>
          </w:tcPr>
          <w:p w:rsidR="00F727A9" w:rsidRPr="004D2239" w:rsidRDefault="00F727A9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F727A9" w:rsidRPr="004D2239" w:rsidRDefault="00F727A9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F727A9" w:rsidRPr="004D2239" w:rsidRDefault="00F727A9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972" w:type="dxa"/>
            <w:gridSpan w:val="2"/>
            <w:shd w:val="clear" w:color="auto" w:fill="A6A6A6"/>
            <w:vAlign w:val="center"/>
          </w:tcPr>
          <w:p w:rsidR="00F727A9" w:rsidRPr="004D2239" w:rsidRDefault="00F727A9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TIPO COPIA</w:t>
            </w:r>
          </w:p>
        </w:tc>
      </w:tr>
      <w:tr w:rsidR="00F727A9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jc w:val="center"/>
        </w:trPr>
        <w:tc>
          <w:tcPr>
            <w:tcW w:w="152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</w:t>
            </w:r>
          </w:p>
        </w:tc>
        <w:tc>
          <w:tcPr>
            <w:tcW w:w="1387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 para gestionar el Cambio de un documento</w:t>
            </w:r>
          </w:p>
        </w:tc>
        <w:tc>
          <w:tcPr>
            <w:tcW w:w="138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REG-0303-2013-01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1.3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</w:tc>
      </w:tr>
      <w:tr w:rsidR="00F727A9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765"/>
          <w:jc w:val="center"/>
        </w:trPr>
        <w:tc>
          <w:tcPr>
            <w:tcW w:w="152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7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727A9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840"/>
          <w:jc w:val="center"/>
        </w:trPr>
        <w:tc>
          <w:tcPr>
            <w:tcW w:w="152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Plantilla de resultados de Casos de prueba</w:t>
            </w:r>
          </w:p>
        </w:tc>
        <w:tc>
          <w:tcPr>
            <w:tcW w:w="1387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Casos de prueba</w:t>
            </w:r>
          </w:p>
        </w:tc>
        <w:tc>
          <w:tcPr>
            <w:tcW w:w="138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727A9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825"/>
          <w:jc w:val="center"/>
        </w:trPr>
        <w:tc>
          <w:tcPr>
            <w:tcW w:w="152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Metricas</w:t>
            </w:r>
          </w:p>
        </w:tc>
        <w:tc>
          <w:tcPr>
            <w:tcW w:w="1387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matricas aplicadas</w:t>
            </w:r>
          </w:p>
        </w:tc>
        <w:tc>
          <w:tcPr>
            <w:tcW w:w="1388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F727A9" w:rsidRPr="004D2239" w:rsidRDefault="00F727A9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</w:tc>
      </w:tr>
      <w:tr w:rsidR="00F727A9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991"/>
          <w:jc w:val="center"/>
        </w:trPr>
        <w:tc>
          <w:tcPr>
            <w:tcW w:w="9053" w:type="dxa"/>
            <w:gridSpan w:val="7"/>
          </w:tcPr>
          <w:p w:rsidR="00F727A9" w:rsidRPr="004D2239" w:rsidRDefault="00F727A9" w:rsidP="005238F2">
            <w:pPr>
              <w:spacing w:after="0"/>
              <w:ind w:left="118"/>
              <w:jc w:val="right"/>
              <w:rPr>
                <w:rFonts w:ascii="Arial" w:hAnsi="Arial" w:cs="Arial"/>
                <w:b/>
                <w:sz w:val="20"/>
                <w:szCs w:val="28"/>
                <w:lang w:eastAsia="ko-KR"/>
              </w:rPr>
            </w:pPr>
            <w:r w:rsidRPr="004D2239">
              <w:rPr>
                <w:rFonts w:ascii="Arial" w:hAnsi="Arial" w:cs="Arial"/>
                <w:sz w:val="20"/>
              </w:rPr>
              <w:br/>
            </w:r>
            <w:r w:rsidRPr="004D2239">
              <w:rPr>
                <w:rFonts w:ascii="Arial" w:hAnsi="Arial" w:cs="Arial"/>
                <w:sz w:val="20"/>
              </w:rPr>
              <w:br/>
              <w:t>Firma de quién registra</w:t>
            </w:r>
          </w:p>
        </w:tc>
      </w:tr>
    </w:tbl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Pr="00630F98" w:rsidRDefault="00F727A9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F727A9" w:rsidRDefault="00F727A9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5" w:name="_Toc348600686"/>
      <w:bookmarkStart w:id="16" w:name="_Toc324814049"/>
      <w:r>
        <w:rPr>
          <w:rFonts w:cs="Arial"/>
          <w:sz w:val="24"/>
          <w:szCs w:val="32"/>
        </w:rPr>
        <w:t>Evidencias del Procedimiento de Control de Versiones</w:t>
      </w:r>
      <w:bookmarkEnd w:id="15"/>
    </w:p>
    <w:tbl>
      <w:tblPr>
        <w:tblW w:w="904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2700"/>
        <w:gridCol w:w="2000"/>
        <w:gridCol w:w="4340"/>
      </w:tblGrid>
      <w:tr w:rsidR="00F727A9" w:rsidRPr="008721E1" w:rsidTr="008721E1">
        <w:trPr>
          <w:trHeight w:val="2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FR_01</w:t>
            </w:r>
          </w:p>
        </w:tc>
      </w:tr>
      <w:tr w:rsidR="00F727A9" w:rsidRPr="008721E1" w:rsidTr="008721E1">
        <w:trPr>
          <w:trHeight w:val="270"/>
        </w:trPr>
        <w:tc>
          <w:tcPr>
            <w:tcW w:w="4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Solicitud de Documento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N° _0001_________</w:t>
            </w:r>
          </w:p>
        </w:tc>
      </w:tr>
      <w:tr w:rsidR="00F727A9" w:rsidRPr="008721E1" w:rsidTr="008721E1">
        <w:trPr>
          <w:trHeight w:val="78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Solicitado por: Gabriela E. Rojas Munive</w:t>
            </w:r>
          </w:p>
        </w:tc>
      </w:tr>
      <w:tr w:rsidR="00F727A9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Cargo y área del solicitante: Asegurador de Calidad</w:t>
            </w:r>
          </w:p>
        </w:tc>
      </w:tr>
      <w:tr w:rsidR="00F727A9" w:rsidRPr="008721E1" w:rsidTr="008721E1">
        <w:trPr>
          <w:trHeight w:val="5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Evaluación Solicitud de cambio (aprobada) Nro: 0001</w:t>
            </w:r>
          </w:p>
        </w:tc>
      </w:tr>
      <w:tr w:rsidR="00F727A9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Descripción de Solicitud: Se ha agregado Casos de Prueba al Plan de Pruebas por lo cual se requiere generar una nueva versión del documento</w:t>
            </w:r>
          </w:p>
        </w:tc>
      </w:tr>
      <w:tr w:rsidR="00F727A9" w:rsidRPr="008721E1" w:rsidTr="008721E1">
        <w:trPr>
          <w:trHeight w:val="58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Evaluación: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11//02/2013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Recepción: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13/02/2013</w:t>
            </w:r>
          </w:p>
        </w:tc>
      </w:tr>
      <w:tr w:rsidR="00F727A9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F727A9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  <w:r>
              <w:rPr>
                <w:rFonts w:ascii="Arial" w:hAnsi="Arial" w:cs="Arial"/>
                <w:lang w:val="es-ES" w:eastAsia="es-ES"/>
              </w:rPr>
              <w:t>GRojas Munive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PabloRobles</w:t>
            </w: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F727A9" w:rsidRPr="008721E1" w:rsidTr="008721E1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Firma de Solicitante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VoBo Recep. Doc.</w:t>
            </w:r>
          </w:p>
        </w:tc>
      </w:tr>
    </w:tbl>
    <w:p w:rsidR="00F727A9" w:rsidRPr="008721E1" w:rsidRDefault="00F727A9" w:rsidP="008721E1">
      <w:pPr>
        <w:rPr>
          <w:lang w:eastAsia="es-ES"/>
        </w:rPr>
      </w:pPr>
    </w:p>
    <w:tbl>
      <w:tblPr>
        <w:tblW w:w="8664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315"/>
        <w:gridCol w:w="1194"/>
        <w:gridCol w:w="365"/>
        <w:gridCol w:w="1102"/>
        <w:gridCol w:w="1179"/>
        <w:gridCol w:w="1179"/>
        <w:gridCol w:w="1179"/>
        <w:gridCol w:w="1179"/>
        <w:gridCol w:w="1179"/>
      </w:tblGrid>
      <w:tr w:rsidR="00F727A9" w:rsidRPr="008721E1" w:rsidTr="008721E1">
        <w:trPr>
          <w:trHeight w:val="255"/>
        </w:trPr>
        <w:tc>
          <w:tcPr>
            <w:tcW w:w="8664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LISTA MAESTRA DE DOCUMENTOS INTERNOS</w:t>
            </w:r>
          </w:p>
        </w:tc>
      </w:tr>
      <w:tr w:rsidR="00F727A9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Rev.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Aprob: X</w:t>
            </w:r>
          </w:p>
        </w:tc>
      </w:tr>
      <w:tr w:rsidR="00F727A9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825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NOMBRE DEL DOCUMENTO</w:t>
            </w:r>
          </w:p>
        </w:tc>
        <w:tc>
          <w:tcPr>
            <w:tcW w:w="14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VERSION / FECHA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</w:tr>
      <w:tr w:rsidR="00F727A9" w:rsidRPr="008721E1" w:rsidTr="008721E1">
        <w:trPr>
          <w:trHeight w:val="78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</w:tr>
      <w:tr w:rsidR="00F727A9" w:rsidRPr="008721E1" w:rsidTr="008721E1">
        <w:trPr>
          <w:trHeight w:val="153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Procedimiento - 08/02/2013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Procedimiento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0003 Procedimiento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8721E1" w:rsidTr="008721E1">
        <w:trPr>
          <w:trHeight w:val="39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13/02/2013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8721E1" w:rsidTr="008721E1">
        <w:trPr>
          <w:trHeight w:val="111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Plantilla de resultados de Casos de prueba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Casos de prueba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Casos de prueba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F727A9" w:rsidRPr="008721E1" w:rsidTr="008721E1">
        <w:trPr>
          <w:trHeight w:val="27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Metricas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tbl>
      <w:tblPr>
        <w:tblW w:w="896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1670"/>
        <w:gridCol w:w="1308"/>
        <w:gridCol w:w="1316"/>
        <w:gridCol w:w="1457"/>
        <w:gridCol w:w="1930"/>
        <w:gridCol w:w="1279"/>
      </w:tblGrid>
      <w:tr w:rsidR="00F727A9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Fech. Act.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13/02/2013</w:t>
            </w:r>
          </w:p>
        </w:tc>
      </w:tr>
      <w:tr w:rsidR="00F727A9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765"/>
        </w:trPr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del registro</w:t>
            </w:r>
          </w:p>
        </w:tc>
        <w:tc>
          <w:tcPr>
            <w:tcW w:w="5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 ACTIVO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DISP. FINAL</w:t>
            </w:r>
          </w:p>
        </w:tc>
      </w:tr>
      <w:tr w:rsidR="00F727A9" w:rsidRPr="008721E1" w:rsidTr="008721E1">
        <w:trPr>
          <w:trHeight w:val="510"/>
        </w:trPr>
        <w:tc>
          <w:tcPr>
            <w:tcW w:w="1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Identificacion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Tiempo Min. de conservacion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 archivo o carpeta/Ubicación fisica (Nombre de fila/Nombre de archivo electronico/ruta de acceso)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Arch. Pasivo o Destruccion</w:t>
            </w:r>
          </w:p>
        </w:tc>
      </w:tr>
      <w:tr w:rsidR="00F727A9" w:rsidRPr="008721E1" w:rsidTr="008721E1">
        <w:trPr>
          <w:trHeight w:val="204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Anexo Procedimiento Cambios de documentos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PR-03-2013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Gabriela Rojas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GRUPO 3 - PROCEDIMIENTO PARA GESTIONAR EL CAMBIO DE UN DOCUMENTO.docx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  <w:tr w:rsidR="00F727A9" w:rsidRPr="008721E1" w:rsidTr="008721E1">
        <w:trPr>
          <w:trHeight w:val="127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Casos de prueba de Plan de pruebas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PL-03-2013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Documento de Plan de Pruebas - Gestion Contratos.doc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</w:tbl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Default="00F727A9" w:rsidP="00ED7718">
      <w:pPr>
        <w:rPr>
          <w:lang w:eastAsia="es-ES"/>
        </w:rPr>
      </w:pPr>
    </w:p>
    <w:p w:rsidR="00F727A9" w:rsidRPr="00ED7718" w:rsidRDefault="00F727A9" w:rsidP="00ED7718">
      <w:pPr>
        <w:rPr>
          <w:lang w:eastAsia="es-ES"/>
        </w:rPr>
      </w:pPr>
    </w:p>
    <w:p w:rsidR="00F727A9" w:rsidRDefault="00F727A9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7" w:name="_Toc348600687"/>
      <w:bookmarkEnd w:id="16"/>
      <w:r>
        <w:rPr>
          <w:rFonts w:cs="Arial"/>
          <w:sz w:val="24"/>
          <w:szCs w:val="32"/>
        </w:rPr>
        <w:t>Evidencias del Procedimiento de Gestión de registros</w:t>
      </w:r>
      <w:bookmarkEnd w:id="17"/>
    </w:p>
    <w:tbl>
      <w:tblPr>
        <w:tblW w:w="8866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894"/>
        <w:gridCol w:w="1298"/>
        <w:gridCol w:w="542"/>
        <w:gridCol w:w="542"/>
        <w:gridCol w:w="866"/>
        <w:gridCol w:w="1323"/>
        <w:gridCol w:w="1004"/>
        <w:gridCol w:w="764"/>
        <w:gridCol w:w="728"/>
        <w:gridCol w:w="910"/>
      </w:tblGrid>
      <w:tr w:rsidR="00F727A9" w:rsidRPr="008721E1" w:rsidTr="008721E1">
        <w:trPr>
          <w:trHeight w:val="270"/>
        </w:trPr>
        <w:tc>
          <w:tcPr>
            <w:tcW w:w="8073" w:type="dxa"/>
            <w:gridSpan w:val="9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  <w:t xml:space="preserve">                              PROCINT-002 - LISTA MAESTRA DE DOCUMENTOS INTERNOS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Revisión:</w:t>
            </w:r>
          </w:p>
        </w:tc>
      </w:tr>
      <w:tr w:rsidR="00F727A9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Gabriela Rojas</w:t>
            </w:r>
          </w:p>
        </w:tc>
      </w:tr>
      <w:tr w:rsidR="00F727A9" w:rsidRPr="008721E1" w:rsidTr="008721E1">
        <w:trPr>
          <w:trHeight w:val="270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Aprobación:</w:t>
            </w:r>
          </w:p>
        </w:tc>
      </w:tr>
      <w:tr w:rsidR="00F727A9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Pablo Robles</w:t>
            </w:r>
          </w:p>
        </w:tc>
      </w:tr>
      <w:tr w:rsidR="00F727A9" w:rsidRPr="008721E1" w:rsidTr="008721E1">
        <w:trPr>
          <w:trHeight w:val="390"/>
        </w:trPr>
        <w:tc>
          <w:tcPr>
            <w:tcW w:w="352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Sistema de Gestion de Calidad – S.G.C.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255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108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# Revisiones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Nombre del Documento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Fecha de Aprobación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  Tipo de registro (Papel/Electrónico)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Recuperación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Ubicación 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Tiempo de retención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Disposición Final</w:t>
            </w:r>
          </w:p>
        </w:tc>
      </w:tr>
      <w:tr w:rsidR="00F727A9" w:rsidRPr="008721E1" w:rsidTr="008721E1">
        <w:trPr>
          <w:trHeight w:val="60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lang w:val="es-ES" w:eastAsia="es-ES"/>
              </w:rPr>
              <w:t>Plantilla de resultados de Casos de prueba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F727A9" w:rsidRPr="008721E1" w:rsidTr="008721E1">
        <w:trPr>
          <w:trHeight w:val="795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F727A9" w:rsidRPr="008721E1" w:rsidTr="008721E1">
        <w:trPr>
          <w:trHeight w:val="54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08/02/2013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F727A9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F727A9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F727A9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F727A9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Métricas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8721E1" w:rsidRDefault="00F727A9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F727A9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8721E1" w:rsidRDefault="00F727A9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</w:tbl>
    <w:p w:rsidR="00F727A9" w:rsidRDefault="00F727A9" w:rsidP="008721E1">
      <w:pPr>
        <w:rPr>
          <w:lang w:eastAsia="es-ES"/>
        </w:rPr>
      </w:pPr>
    </w:p>
    <w:p w:rsidR="00F727A9" w:rsidRDefault="00F727A9" w:rsidP="008721E1">
      <w:pPr>
        <w:rPr>
          <w:lang w:eastAsia="es-ES"/>
        </w:rPr>
      </w:pPr>
    </w:p>
    <w:p w:rsidR="00F727A9" w:rsidRDefault="00F727A9" w:rsidP="008721E1">
      <w:pPr>
        <w:rPr>
          <w:lang w:eastAsia="es-ES"/>
        </w:rPr>
      </w:pPr>
    </w:p>
    <w:p w:rsidR="00F727A9" w:rsidRDefault="00F727A9" w:rsidP="008721E1">
      <w:pPr>
        <w:rPr>
          <w:lang w:eastAsia="es-ES"/>
        </w:rPr>
      </w:pPr>
    </w:p>
    <w:p w:rsidR="00F727A9" w:rsidRDefault="00F727A9" w:rsidP="008721E1">
      <w:pPr>
        <w:rPr>
          <w:lang w:eastAsia="es-ES"/>
        </w:rPr>
      </w:pPr>
    </w:p>
    <w:p w:rsidR="00F727A9" w:rsidRDefault="00F727A9" w:rsidP="008721E1">
      <w:pPr>
        <w:rPr>
          <w:lang w:eastAsia="es-ES"/>
        </w:rPr>
      </w:pPr>
    </w:p>
    <w:p w:rsidR="00F727A9" w:rsidRDefault="00F727A9" w:rsidP="008721E1">
      <w:pPr>
        <w:rPr>
          <w:lang w:eastAsia="es-ES"/>
        </w:rPr>
      </w:pPr>
    </w:p>
    <w:p w:rsidR="00F727A9" w:rsidRPr="008721E1" w:rsidRDefault="00F727A9" w:rsidP="008721E1">
      <w:pPr>
        <w:rPr>
          <w:lang w:eastAsia="es-ES"/>
        </w:rPr>
      </w:pPr>
    </w:p>
    <w:p w:rsidR="00F727A9" w:rsidRDefault="00F727A9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8" w:name="_Toc348600688"/>
      <w:r>
        <w:rPr>
          <w:rFonts w:cs="Arial"/>
          <w:sz w:val="24"/>
          <w:szCs w:val="32"/>
        </w:rPr>
        <w:t>Evidencias del Procedimiento de Inspección de Código</w:t>
      </w:r>
      <w:bookmarkEnd w:id="18"/>
    </w:p>
    <w:tbl>
      <w:tblPr>
        <w:tblW w:w="734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1063"/>
        <w:gridCol w:w="4240"/>
        <w:gridCol w:w="2140"/>
      </w:tblGrid>
      <w:tr w:rsidR="00F727A9" w:rsidRPr="00251FDF" w:rsidTr="00251FDF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27A9" w:rsidRPr="00251FDF" w:rsidTr="00251FDF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Categoría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Chequeado</w:t>
            </w:r>
          </w:p>
        </w:tc>
      </w:tr>
      <w:tr w:rsidR="00F727A9" w:rsidRPr="00251FDF" w:rsidTr="00251FDF">
        <w:trPr>
          <w:trHeight w:val="87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Declaraciones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Nombramiento. ¿El nombramiento de variables está de acuerdo al estándar de la compañía?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93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Nombramiento. ¿Son todos los nombres de variables y funciones claros y significativos?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3. Tipos correctos. ¿Son todas las variables y argumentos de función del tamaño y tipo correctos?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10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4. Ámbito de aplicación. ¿No hay variables públicas, propiedades o métodos que podrían ser privados o protegidos?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5. Ámbito de aplicación. ¿No hay variables cuyo alcance podría ser más estrecho?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6. ¿Son utilizadas todas las variables y funciones? (No se aplica a las bibliotecas).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7. Uso adecuado de los espacios de nombres.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8. Función adecuada de sobrecarga.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9. ¿Uso apropiado de operador de asignación?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Variables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Inicialización. ¿Están todas las variables inicializadas correctamente?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Los valores asignados están siempre dentro del rango de valores válidos para el tipo.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Expresiones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Aritmética. ¿Hay división por cero o desbordamientos?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Aritmética. ¿Son todas las variables en los cálculos de tipos compatibles?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3. Aritmética. No hay conversiones de tipos involuntarias (implícitas)?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4. Expresión booleana. No se evalúa nunca el valor verdadero o falso explícitamente.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9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5. Expresión booleana. Utilización del tipo bool para almacenamiento de resultados.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84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6. Precedencia de operadores. ¿Está correctamente usada? ¿Puede utilizar paréntesis para aclarar?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87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Control de Flujo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Valor de retorno. ¿Todos los flujos de control en una función conllevan a un resultado correcto, o en caso contrario a una excepción?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Control de errores. ¿Uso correcto de tratamiento de errores?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3. Control de errores. ¿No hay errores no capturados o excepciones?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4. Loops. No hay bucles infinitos? ¿Todos los bucles tienen final?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5. Loops. ¿Es correcta la indexación en los bucles?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6. Terminación del programa. ¿Puede el programa terminar correctamente?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7. Sentencias. Las sentencias "Switch" cubren todas las posibilidades necesarias?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API´s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Documentación. ¿Están todas las propiedades o métodos documentados?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Documentación. ¿Es la documentación precisa y actualizada?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4. Argumentos. ¿Están todos los argumentos de entrada verificados?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5. Argumentos. ¿Son correctos los valores para los parámetros por defecto?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5. Argumentos. ¿Todos los argumentos de salida tienen los valores correctos al salir?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100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Formato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Restricciones. ¿No hay líneas de código que excedan el estándar de la compañía para longitud máxima de línea?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88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Restricciones. ¿No hay funciones que excedan el estándar de la compañía para número máximo de líneas?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3. Complejidad. ¿No hay funciones o expresiones que se deban dividir en partes más pequeñas?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4. Sangría. ¿Sangría adecuada?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Misceláneos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1. Recursos. ¿No hay pérdidas de memoria?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2. Calidad. Algoritmos, eficiencia, mantenibilidad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3. ¿El código fuente está apropiadamente comentado?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4. ¿Tiene sentido común?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SI</w:t>
            </w:r>
          </w:p>
        </w:tc>
      </w:tr>
      <w:tr w:rsidR="00F727A9" w:rsidRPr="00251FDF" w:rsidTr="00251FD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F727A9" w:rsidRPr="00251FDF" w:rsidRDefault="00F727A9" w:rsidP="00251FD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F727A9" w:rsidRDefault="00F727A9" w:rsidP="005238F2">
      <w:pPr>
        <w:rPr>
          <w:lang w:eastAsia="es-ES"/>
        </w:rPr>
      </w:pPr>
    </w:p>
    <w:p w:rsidR="00F727A9" w:rsidRDefault="00F727A9" w:rsidP="005238F2">
      <w:pPr>
        <w:rPr>
          <w:lang w:eastAsia="es-ES"/>
        </w:rPr>
      </w:pPr>
    </w:p>
    <w:p w:rsidR="00F727A9" w:rsidRDefault="00F727A9" w:rsidP="005238F2">
      <w:pPr>
        <w:rPr>
          <w:lang w:eastAsia="es-ES"/>
        </w:rPr>
      </w:pPr>
    </w:p>
    <w:p w:rsidR="00F727A9" w:rsidRPr="005238F2" w:rsidRDefault="00F727A9" w:rsidP="005238F2">
      <w:pPr>
        <w:rPr>
          <w:lang w:eastAsia="es-ES"/>
        </w:rPr>
      </w:pPr>
      <w:r>
        <w:rPr>
          <w:lang w:eastAsia="es-ES"/>
        </w:rPr>
        <w:pict>
          <v:shape id="_x0000_i1028" type="#_x0000_t75" style="width:438.75pt;height:297pt">
            <v:imagedata r:id="rId12" o:title=""/>
          </v:shape>
        </w:pict>
      </w:r>
    </w:p>
    <w:p w:rsidR="00F727A9" w:rsidRPr="005238F2" w:rsidRDefault="00F727A9" w:rsidP="005238F2">
      <w:pPr>
        <w:rPr>
          <w:lang w:eastAsia="es-ES"/>
        </w:rPr>
      </w:pPr>
    </w:p>
    <w:p w:rsidR="00F727A9" w:rsidRDefault="00F727A9" w:rsidP="005238F2">
      <w:pPr>
        <w:pStyle w:val="Heading1"/>
        <w:jc w:val="center"/>
        <w:rPr>
          <w:rFonts w:cs="Arial"/>
          <w:b w:val="0"/>
          <w:szCs w:val="24"/>
        </w:rPr>
        <w:sectPr w:rsidR="00F727A9" w:rsidSect="001506FA"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F727A9" w:rsidRPr="00A652C7" w:rsidRDefault="00F727A9" w:rsidP="00A652C7">
      <w:pPr>
        <w:spacing w:after="0" w:line="240" w:lineRule="auto"/>
        <w:rPr>
          <w:rFonts w:cs="Arial"/>
          <w:sz w:val="24"/>
          <w:szCs w:val="24"/>
        </w:rPr>
      </w:pPr>
    </w:p>
    <w:p w:rsidR="00F727A9" w:rsidRDefault="00F727A9" w:rsidP="005238F2">
      <w:pPr>
        <w:pStyle w:val="Heading1"/>
        <w:jc w:val="center"/>
        <w:rPr>
          <w:rFonts w:cs="Arial"/>
        </w:rPr>
      </w:pPr>
      <w:bookmarkStart w:id="19" w:name="_Toc348600689"/>
      <w:r w:rsidRPr="003334EA">
        <w:rPr>
          <w:rFonts w:cs="Arial"/>
        </w:rPr>
        <w:t>CAPITULO I</w:t>
      </w:r>
      <w:r>
        <w:rPr>
          <w:rFonts w:cs="Arial"/>
        </w:rPr>
        <w:t>i</w:t>
      </w:r>
      <w:bookmarkEnd w:id="19"/>
    </w:p>
    <w:p w:rsidR="00F727A9" w:rsidRPr="005238F2" w:rsidRDefault="00F727A9" w:rsidP="005238F2">
      <w:pPr>
        <w:pStyle w:val="Heading1"/>
        <w:jc w:val="center"/>
        <w:rPr>
          <w:rFonts w:cs="Arial"/>
          <w:lang w:val="es-ES"/>
        </w:rPr>
      </w:pPr>
      <w:bookmarkStart w:id="20" w:name="_Toc348600690"/>
      <w:r>
        <w:rPr>
          <w:rFonts w:cs="Arial"/>
        </w:rPr>
        <w:t>m</w:t>
      </w:r>
      <w:r>
        <w:rPr>
          <w:rFonts w:cs="Arial"/>
          <w:lang w:val="es-ES"/>
        </w:rPr>
        <w:t>étricas</w:t>
      </w:r>
      <w:bookmarkEnd w:id="20"/>
    </w:p>
    <w:p w:rsidR="00F727A9" w:rsidRPr="00A652C7" w:rsidRDefault="00F727A9" w:rsidP="00A652C7">
      <w:pPr>
        <w:spacing w:after="0"/>
        <w:rPr>
          <w:lang w:eastAsia="es-ES"/>
        </w:rPr>
      </w:pPr>
    </w:p>
    <w:p w:rsidR="00F727A9" w:rsidRDefault="00F727A9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1" w:name="_Toc348600691"/>
      <w:bookmarkEnd w:id="11"/>
      <w:bookmarkEnd w:id="12"/>
      <w:bookmarkEnd w:id="13"/>
      <w:r>
        <w:rPr>
          <w:rFonts w:cs="Arial"/>
          <w:sz w:val="24"/>
          <w:szCs w:val="32"/>
        </w:rPr>
        <w:t>MÉTRICAS EXTERNAS</w:t>
      </w:r>
      <w:bookmarkEnd w:id="21"/>
    </w:p>
    <w:tbl>
      <w:tblPr>
        <w:tblW w:w="829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580"/>
        <w:gridCol w:w="1740"/>
        <w:gridCol w:w="2977"/>
      </w:tblGrid>
      <w:tr w:rsidR="00F727A9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FIABILIDAD</w:t>
            </w:r>
          </w:p>
        </w:tc>
      </w:tr>
      <w:tr w:rsidR="00F727A9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TOLERANCIA A FALLOS</w:t>
            </w:r>
          </w:p>
        </w:tc>
      </w:tr>
      <w:tr w:rsidR="00F727A9" w:rsidRPr="005238F2" w:rsidTr="00CA35CC">
        <w:trPr>
          <w:trHeight w:val="255"/>
          <w:jc w:val="center"/>
        </w:trPr>
        <w:tc>
          <w:tcPr>
            <w:tcW w:w="8297" w:type="dxa"/>
            <w:gridSpan w:val="3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F727A9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MÉ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TRICA EXTERNA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PREVENCIÓN DE CAÍ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DAS</w:t>
            </w:r>
          </w:p>
        </w:tc>
      </w:tr>
      <w:tr w:rsidR="00F727A9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RMULA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F727A9" w:rsidRPr="005238F2" w:rsidRDefault="00F727A9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1 - A / B</w:t>
            </w:r>
          </w:p>
        </w:tc>
      </w:tr>
      <w:tr w:rsidR="00F727A9" w:rsidRPr="005238F2" w:rsidTr="00CA35CC">
        <w:trPr>
          <w:trHeight w:val="255"/>
          <w:jc w:val="center"/>
        </w:trPr>
        <w:tc>
          <w:tcPr>
            <w:tcW w:w="3580" w:type="dxa"/>
            <w:noWrap/>
          </w:tcPr>
          <w:p w:rsidR="00F727A9" w:rsidRPr="005238F2" w:rsidRDefault="00F727A9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740" w:type="dxa"/>
            <w:noWrap/>
          </w:tcPr>
          <w:p w:rsidR="00F727A9" w:rsidRPr="005238F2" w:rsidRDefault="00F727A9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2977" w:type="dxa"/>
            <w:noWrap/>
          </w:tcPr>
          <w:p w:rsidR="00F727A9" w:rsidRPr="005238F2" w:rsidRDefault="00F727A9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es el mejor</w:t>
            </w:r>
          </w:p>
        </w:tc>
      </w:tr>
    </w:tbl>
    <w:p w:rsidR="00F727A9" w:rsidRPr="005238F2" w:rsidRDefault="00F727A9" w:rsidP="005238F2">
      <w:pPr>
        <w:rPr>
          <w:lang w:val="es-ES" w:eastAsia="es-ES"/>
        </w:rPr>
      </w:pPr>
    </w:p>
    <w:p w:rsidR="00F727A9" w:rsidRPr="008B48AE" w:rsidRDefault="00F727A9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2" w:name="_Toc348600692"/>
      <w:bookmarkStart w:id="23" w:name="_Toc324814058"/>
      <w:r w:rsidRPr="005238F2">
        <w:rPr>
          <w:rFonts w:cs="Arial"/>
          <w:sz w:val="24"/>
          <w:szCs w:val="32"/>
        </w:rPr>
        <w:t>GRUPO 1 - Inspección de código</w:t>
      </w:r>
      <w:bookmarkEnd w:id="22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463"/>
        <w:gridCol w:w="1796"/>
        <w:gridCol w:w="1818"/>
        <w:gridCol w:w="1385"/>
        <w:gridCol w:w="1341"/>
        <w:gridCol w:w="2975"/>
        <w:gridCol w:w="2364"/>
      </w:tblGrid>
      <w:tr w:rsidR="00F727A9" w:rsidRPr="00A652C7" w:rsidTr="00A652C7">
        <w:trPr>
          <w:cantSplit/>
          <w:trHeight w:val="390"/>
          <w:tblHeader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A652C7" w:rsidTr="00A652C7">
        <w:trPr>
          <w:cantSplit/>
          <w:trHeight w:val="1020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po Versión, sale un mensaje de “L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 cadena de entrada no tiene el formato correcto".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frmNuevoStdProg.aspx</w:t>
            </w:r>
          </w:p>
        </w:tc>
      </w:tr>
      <w:tr w:rsidR="00F727A9" w:rsidRPr="00A652C7" w:rsidTr="00A652C7">
        <w:trPr>
          <w:cantSplit/>
          <w:trHeight w:val="178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• Al presionar sobre el botón Aprobar, Modificar y Eliminar. No se valida si ha seleccionado un registro del control GridView.  </w:t>
            </w:r>
          </w:p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se puede grabar 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or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campo Versión, sale un mensaje de "Detalle guardado",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pero no graba ni el checklist ni su detalle,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frmCatalogo.aspx, frmNuevoCatalogo.aspx</w:t>
            </w:r>
          </w:p>
        </w:tc>
      </w:tr>
      <w:tr w:rsidR="00F727A9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</w:t>
            </w:r>
          </w:p>
        </w:tc>
      </w:tr>
      <w:tr w:rsidR="00F727A9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Modificar.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</w:t>
            </w:r>
          </w:p>
        </w:tc>
      </w:tr>
      <w:tr w:rsidR="00F727A9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</w:t>
            </w:r>
          </w:p>
        </w:tc>
      </w:tr>
      <w:tr w:rsidR="00F727A9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modificar y eliminar sin haber seleccionado un registro. No se valida si el registro ha sido seleccionado previamente. (Objeto no instanciado)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</w:t>
            </w:r>
          </w:p>
        </w:tc>
      </w:tr>
    </w:tbl>
    <w:p w:rsidR="00F727A9" w:rsidRDefault="00F727A9" w:rsidP="00A652C7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4" w:name="_Toc348600693"/>
      <w:r w:rsidRPr="00A652C7">
        <w:rPr>
          <w:rFonts w:cs="Arial"/>
          <w:sz w:val="24"/>
          <w:szCs w:val="32"/>
        </w:rPr>
        <w:t>GRUPO 2 - Gestión de Desempeño de Personal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43"/>
        <w:gridCol w:w="1796"/>
        <w:gridCol w:w="1818"/>
        <w:gridCol w:w="1385"/>
        <w:gridCol w:w="1341"/>
        <w:gridCol w:w="2728"/>
        <w:gridCol w:w="3331"/>
      </w:tblGrid>
      <w:tr w:rsidR="00F727A9" w:rsidRPr="00A652C7" w:rsidTr="00A652C7">
        <w:trPr>
          <w:trHeight w:val="25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F727A9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F727A9" w:rsidRPr="00A652C7" w:rsidTr="00A652C7">
        <w:trPr>
          <w:trHeight w:val="51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realizar la funcionalidad debido a que no valida la existencia de competencias.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F727A9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F727A9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F727A9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F727A9" w:rsidRPr="00A652C7" w:rsidRDefault="00F727A9" w:rsidP="00A652C7">
      <w:pPr>
        <w:rPr>
          <w:lang w:eastAsia="es-ES"/>
        </w:rPr>
      </w:pPr>
    </w:p>
    <w:p w:rsidR="00F727A9" w:rsidRDefault="00F727A9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5" w:name="_Toc348600694"/>
      <w:r w:rsidRPr="00A652C7">
        <w:rPr>
          <w:rFonts w:cs="Arial"/>
          <w:sz w:val="24"/>
          <w:szCs w:val="32"/>
        </w:rPr>
        <w:t>GRUPO 3 - Contratos de Clientes</w:t>
      </w:r>
      <w:bookmarkEnd w:id="25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646"/>
        <w:gridCol w:w="1240"/>
        <w:gridCol w:w="1262"/>
        <w:gridCol w:w="1385"/>
        <w:gridCol w:w="1074"/>
        <w:gridCol w:w="3260"/>
        <w:gridCol w:w="3275"/>
      </w:tblGrid>
      <w:tr w:rsidR="00F727A9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</w:p>
        </w:tc>
      </w:tr>
      <w:tr w:rsidR="00F727A9" w:rsidRPr="00A652C7" w:rsidTr="00A652C7">
        <w:trPr>
          <w:trHeight w:val="51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Error de I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nternet Explorer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en C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hrome si funciona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MonitoreoContratos.aspx.cs</w:t>
            </w:r>
          </w:p>
        </w:tc>
      </w:tr>
      <w:tr w:rsidR="00F727A9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</w:p>
        </w:tc>
      </w:tr>
      <w:tr w:rsidR="00F727A9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</w:p>
        </w:tc>
      </w:tr>
      <w:tr w:rsidR="00F727A9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</w:p>
        </w:tc>
      </w:tr>
      <w:tr w:rsidR="00F727A9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</w:p>
        </w:tc>
      </w:tr>
    </w:tbl>
    <w:p w:rsidR="00F727A9" w:rsidRDefault="00F727A9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6" w:name="_Toc348600695"/>
      <w:r>
        <w:rPr>
          <w:rFonts w:cs="Arial"/>
          <w:sz w:val="24"/>
          <w:szCs w:val="32"/>
        </w:rPr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93"/>
        <w:gridCol w:w="1796"/>
        <w:gridCol w:w="1818"/>
        <w:gridCol w:w="1385"/>
        <w:gridCol w:w="1464"/>
        <w:gridCol w:w="2778"/>
        <w:gridCol w:w="3108"/>
      </w:tblGrid>
      <w:tr w:rsidR="00F727A9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A652C7" w:rsidTr="00A652C7">
        <w:trPr>
          <w:trHeight w:val="153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F727A9" w:rsidRPr="00A652C7" w:rsidTr="00A652C7">
        <w:trPr>
          <w:trHeight w:val="178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 xml:space="preserve">• Al cambiar la moneda e ingresar el Costo del Activo este no se graba en </w:t>
            </w:r>
            <w:smartTag w:uri="urn:schemas-microsoft-com:office:smarttags" w:element="PersonName">
              <w:smartTagPr>
                <w:attr w:name="ProductID" w:val="la Base"/>
              </w:smartTagPr>
              <w:r w:rsidRPr="00A652C7">
                <w:rPr>
                  <w:rFonts w:ascii="Arial" w:hAnsi="Arial" w:cs="Arial"/>
                  <w:color w:val="000000"/>
                  <w:sz w:val="20"/>
                  <w:szCs w:val="20"/>
                  <w:lang w:val="es-ES" w:eastAsia="es-ES"/>
                </w:rPr>
                <w:t>la Base</w:t>
              </w:r>
            </w:smartTag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F727A9" w:rsidRPr="00A652C7" w:rsidTr="00A652C7">
        <w:trPr>
          <w:trHeight w:val="76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F727A9" w:rsidRPr="00A652C7" w:rsidTr="00A652C7">
        <w:trPr>
          <w:trHeight w:val="255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Incidencias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 xml:space="preserve">• Al ingresar los datos obligatorios y proceder a grabar, no se graban los datos en </w:t>
            </w:r>
            <w:smartTag w:uri="urn:schemas-microsoft-com:office:smarttags" w:element="PersonName">
              <w:smartTagPr>
                <w:attr w:name="ProductID" w:val="la Base"/>
              </w:smartTagPr>
              <w:r w:rsidRPr="00A652C7">
                <w:rPr>
                  <w:rFonts w:ascii="Arial" w:hAnsi="Arial" w:cs="Arial"/>
                  <w:color w:val="000000"/>
                  <w:sz w:val="20"/>
                  <w:szCs w:val="20"/>
                  <w:lang w:val="es-ES" w:eastAsia="es-ES"/>
                </w:rPr>
                <w:t>la Base</w:t>
              </w:r>
            </w:smartTag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F727A9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F727A9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F727A9" w:rsidRDefault="00F727A9" w:rsidP="00A652C7">
      <w:pPr>
        <w:rPr>
          <w:lang w:eastAsia="es-ES"/>
        </w:rPr>
      </w:pPr>
    </w:p>
    <w:p w:rsidR="00F727A9" w:rsidRPr="00A652C7" w:rsidRDefault="00F727A9" w:rsidP="00A652C7">
      <w:pPr>
        <w:rPr>
          <w:lang w:eastAsia="es-ES"/>
        </w:rPr>
      </w:pPr>
    </w:p>
    <w:p w:rsidR="00F727A9" w:rsidRPr="008B48AE" w:rsidRDefault="00F727A9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7" w:name="_Toc348600696"/>
      <w:r w:rsidRPr="00A652C7">
        <w:rPr>
          <w:rFonts w:cs="Arial"/>
          <w:sz w:val="24"/>
          <w:szCs w:val="32"/>
        </w:rPr>
        <w:t>GRUPO 5 - Gestión CRM</w:t>
      </w:r>
      <w:bookmarkEnd w:id="27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221"/>
        <w:gridCol w:w="1963"/>
        <w:gridCol w:w="1876"/>
        <w:gridCol w:w="1475"/>
        <w:gridCol w:w="1120"/>
        <w:gridCol w:w="2646"/>
        <w:gridCol w:w="2804"/>
      </w:tblGrid>
      <w:tr w:rsidR="00F727A9" w:rsidRPr="00A652C7" w:rsidTr="00CA35CC">
        <w:trPr>
          <w:trHeight w:val="255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A652C7" w:rsidTr="00CA35CC">
        <w:trPr>
          <w:trHeight w:val="76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no validar lista de marketing antes de ingresar.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Caída y fallas por no validar caracteres extraños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</w:t>
            </w:r>
          </w:p>
        </w:tc>
      </w:tr>
      <w:tr w:rsidR="00F727A9" w:rsidRPr="00A652C7" w:rsidTr="00B31527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7A9" w:rsidRPr="00A652C7" w:rsidRDefault="00F727A9" w:rsidP="00B3152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caídas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</w:t>
            </w:r>
          </w:p>
        </w:tc>
      </w:tr>
      <w:tr w:rsidR="00F727A9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</w:t>
            </w:r>
          </w:p>
        </w:tc>
      </w:tr>
      <w:tr w:rsidR="00F727A9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ListaMarketing.aspx</w:t>
            </w:r>
          </w:p>
        </w:tc>
      </w:tr>
      <w:tr w:rsidR="00F727A9" w:rsidRPr="00A652C7" w:rsidTr="00CA35CC">
        <w:trPr>
          <w:trHeight w:val="510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0,666666667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</w:t>
            </w:r>
          </w:p>
        </w:tc>
      </w:tr>
      <w:tr w:rsidR="00F727A9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ctualizar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O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venta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#¡VALOR!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fuentes para aplicar métrica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A652C7" w:rsidRDefault="00F727A9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F727A9" w:rsidRDefault="00F727A9" w:rsidP="00CA35CC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8" w:name="_Toc348600697"/>
      <w:r>
        <w:rPr>
          <w:rFonts w:cs="Arial"/>
          <w:sz w:val="24"/>
          <w:szCs w:val="32"/>
        </w:rPr>
        <w:t>MÉTRICAS INTERNAS</w:t>
      </w:r>
      <w:bookmarkEnd w:id="28"/>
    </w:p>
    <w:tbl>
      <w:tblPr>
        <w:tblW w:w="886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470"/>
        <w:gridCol w:w="1687"/>
        <w:gridCol w:w="3709"/>
      </w:tblGrid>
      <w:tr w:rsidR="00F727A9" w:rsidRPr="00CA35CC" w:rsidTr="00CA5F72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MANTENIMIENTO</w:t>
            </w:r>
          </w:p>
        </w:tc>
      </w:tr>
      <w:tr w:rsidR="00F727A9" w:rsidRPr="00CA35CC" w:rsidTr="002C358F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CAMBIABILIDAD</w:t>
            </w:r>
          </w:p>
        </w:tc>
      </w:tr>
      <w:tr w:rsidR="00F727A9" w:rsidRPr="00CA35CC" w:rsidTr="00F055BD">
        <w:trPr>
          <w:trHeight w:val="255"/>
          <w:jc w:val="center"/>
        </w:trPr>
        <w:tc>
          <w:tcPr>
            <w:tcW w:w="8866" w:type="dxa"/>
            <w:gridSpan w:val="3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F727A9" w:rsidRPr="00CA35CC" w:rsidTr="00CA35CC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METRICA INTERNA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REGISTRABILIDAD DE CAMBIOS</w:t>
            </w:r>
          </w:p>
        </w:tc>
      </w:tr>
      <w:tr w:rsidR="00F727A9" w:rsidRPr="00CA35CC" w:rsidTr="0045742B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FORMULA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F727A9" w:rsidRPr="00CA35CC" w:rsidRDefault="00F727A9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A / B</w:t>
            </w:r>
          </w:p>
        </w:tc>
      </w:tr>
      <w:tr w:rsidR="00F727A9" w:rsidRPr="00CA35CC" w:rsidTr="00CA35CC">
        <w:trPr>
          <w:trHeight w:val="255"/>
          <w:jc w:val="center"/>
        </w:trPr>
        <w:tc>
          <w:tcPr>
            <w:tcW w:w="3470" w:type="dxa"/>
            <w:noWrap/>
          </w:tcPr>
          <w:p w:rsidR="00F727A9" w:rsidRPr="00CA35CC" w:rsidRDefault="00F727A9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INTERPRETACION</w:t>
            </w:r>
          </w:p>
        </w:tc>
        <w:tc>
          <w:tcPr>
            <w:tcW w:w="1687" w:type="dxa"/>
            <w:noWrap/>
          </w:tcPr>
          <w:p w:rsidR="00F727A9" w:rsidRPr="00CA35CC" w:rsidRDefault="00F727A9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3709" w:type="dxa"/>
            <w:noWrap/>
          </w:tcPr>
          <w:p w:rsidR="00F727A9" w:rsidRPr="00CA35CC" w:rsidRDefault="00F727A9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indica mayor registro</w:t>
            </w:r>
          </w:p>
        </w:tc>
      </w:tr>
    </w:tbl>
    <w:p w:rsidR="00F727A9" w:rsidRPr="00CA35CC" w:rsidRDefault="00F727A9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  <w:lang w:val="es-ES"/>
        </w:rPr>
      </w:pPr>
    </w:p>
    <w:p w:rsidR="00F727A9" w:rsidRDefault="00F727A9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9" w:name="_Toc348586623"/>
      <w:bookmarkStart w:id="30" w:name="_Toc348600698"/>
      <w:bookmarkEnd w:id="23"/>
      <w:r w:rsidRPr="005238F2">
        <w:rPr>
          <w:rFonts w:cs="Arial"/>
          <w:sz w:val="24"/>
          <w:szCs w:val="32"/>
        </w:rPr>
        <w:t>GRUPO 1 - Inspección de código</w:t>
      </w:r>
      <w:bookmarkEnd w:id="29"/>
      <w:bookmarkEnd w:id="30"/>
    </w:p>
    <w:tbl>
      <w:tblPr>
        <w:tblW w:w="497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545"/>
        <w:gridCol w:w="1898"/>
        <w:gridCol w:w="1686"/>
        <w:gridCol w:w="1456"/>
        <w:gridCol w:w="1416"/>
        <w:gridCol w:w="1844"/>
        <w:gridCol w:w="3232"/>
      </w:tblGrid>
      <w:tr w:rsidR="00F727A9" w:rsidRPr="00F5787D" w:rsidTr="0053002F">
        <w:trPr>
          <w:trHeight w:val="51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frmCatalogoStdProg.aspx.cs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frmNuevoStdProg.aspx.cs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EstandarBL.cs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EstandarDAO.cs</w:t>
            </w:r>
          </w:p>
        </w:tc>
      </w:tr>
      <w:tr w:rsidR="00F727A9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CatalogoCheckListBL.cs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CatalogoDAO.cs</w:t>
            </w:r>
          </w:p>
        </w:tc>
      </w:tr>
      <w:tr w:rsidR="00F727A9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frmNuevoCatalogoMetrica.aspx.cs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MetricaDetalleDAO.cs</w:t>
            </w:r>
          </w:p>
        </w:tc>
      </w:tr>
      <w:tr w:rsidR="00F727A9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frmNuevoCatalogoRol.aspx.cs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CatalogoRolDAO.cs</w:t>
            </w:r>
          </w:p>
        </w:tc>
      </w:tr>
      <w:tr w:rsidR="00F727A9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frmNuevoMetInspe.aspx.cs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MetodoBl.cs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MetodoDAO.cs</w:t>
            </w:r>
          </w:p>
        </w:tc>
      </w:tr>
      <w:tr w:rsidR="00F727A9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0,30769231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frmNuevoCatPrio.aspx.cs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Prioridad.DAO.cs+G2</w:t>
            </w:r>
          </w:p>
        </w:tc>
      </w:tr>
    </w:tbl>
    <w:p w:rsidR="00F727A9" w:rsidRPr="00F5787D" w:rsidRDefault="00F727A9" w:rsidP="00F5787D">
      <w:pPr>
        <w:rPr>
          <w:lang w:val="es-ES" w:eastAsia="es-ES"/>
        </w:rPr>
      </w:pPr>
    </w:p>
    <w:p w:rsidR="00F727A9" w:rsidRDefault="00F727A9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1" w:name="_Toc348600699"/>
      <w:r w:rsidRPr="00A652C7">
        <w:rPr>
          <w:rFonts w:cs="Arial"/>
          <w:sz w:val="24"/>
          <w:szCs w:val="32"/>
        </w:rPr>
        <w:t>GRUPO 2 - Gestión de Desempeño de Personal</w:t>
      </w:r>
      <w:bookmarkEnd w:id="31"/>
    </w:p>
    <w:tbl>
      <w:tblPr>
        <w:tblW w:w="5049" w:type="pct"/>
        <w:tblCellMar>
          <w:left w:w="70" w:type="dxa"/>
          <w:right w:w="70" w:type="dxa"/>
        </w:tblCellMar>
        <w:tblLook w:val="00A0"/>
      </w:tblPr>
      <w:tblGrid>
        <w:gridCol w:w="2338"/>
        <w:gridCol w:w="1956"/>
        <w:gridCol w:w="1318"/>
        <w:gridCol w:w="1385"/>
        <w:gridCol w:w="1074"/>
        <w:gridCol w:w="2879"/>
        <w:gridCol w:w="3331"/>
      </w:tblGrid>
      <w:tr w:rsidR="00F727A9" w:rsidRPr="00F5787D" w:rsidTr="0053002F">
        <w:trPr>
          <w:trHeight w:val="51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F727A9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F727A9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F727A9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F727A9" w:rsidRPr="00F5787D" w:rsidTr="0053002F">
        <w:trPr>
          <w:trHeight w:val="132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F727A9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F727A9" w:rsidRPr="00F5787D" w:rsidRDefault="00F727A9" w:rsidP="00F5787D">
      <w:pPr>
        <w:rPr>
          <w:lang w:eastAsia="es-ES"/>
        </w:rPr>
      </w:pPr>
    </w:p>
    <w:p w:rsidR="00F727A9" w:rsidRDefault="00F727A9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2" w:name="_Toc348600700"/>
      <w:r w:rsidRPr="00A652C7">
        <w:rPr>
          <w:rFonts w:cs="Arial"/>
          <w:sz w:val="24"/>
          <w:szCs w:val="32"/>
        </w:rPr>
        <w:t>GRUPO 3 - Contratos de Clientes</w:t>
      </w:r>
      <w:bookmarkEnd w:id="32"/>
    </w:p>
    <w:tbl>
      <w:tblPr>
        <w:tblW w:w="4992" w:type="pct"/>
        <w:tblCellMar>
          <w:left w:w="70" w:type="dxa"/>
          <w:right w:w="70" w:type="dxa"/>
        </w:tblCellMar>
        <w:tblLook w:val="00A0"/>
      </w:tblPr>
      <w:tblGrid>
        <w:gridCol w:w="2317"/>
        <w:gridCol w:w="1860"/>
        <w:gridCol w:w="1319"/>
        <w:gridCol w:w="1386"/>
        <w:gridCol w:w="1353"/>
        <w:gridCol w:w="2609"/>
        <w:gridCol w:w="3275"/>
      </w:tblGrid>
      <w:tr w:rsidR="00F727A9" w:rsidRPr="00F5787D" w:rsidTr="0053002F">
        <w:trPr>
          <w:trHeight w:val="510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F5787D" w:rsidTr="0053002F">
        <w:trPr>
          <w:trHeight w:val="738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AddendaDAO.cs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AddendaBL.cs</w:t>
            </w:r>
          </w:p>
        </w:tc>
      </w:tr>
      <w:tr w:rsidR="00F727A9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0,000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contratoDAO.cd</w:t>
            </w:r>
          </w:p>
        </w:tc>
      </w:tr>
      <w:tr w:rsidR="00F727A9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contratoDAO.cs</w:t>
            </w:r>
          </w:p>
        </w:tc>
      </w:tr>
      <w:tr w:rsidR="00F727A9" w:rsidRPr="003D348B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0,147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ED7718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  <w:tr w:rsidR="00F727A9" w:rsidRPr="00F5787D" w:rsidTr="0053002F">
        <w:trPr>
          <w:trHeight w:val="127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clienteBL.cs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clienteDAO.cs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OventaBL.cs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OventaDAO.cs</w:t>
            </w:r>
          </w:p>
        </w:tc>
      </w:tr>
      <w:tr w:rsidR="00F727A9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0,043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</w:tbl>
    <w:p w:rsidR="00F727A9" w:rsidRPr="00F5787D" w:rsidRDefault="00F727A9" w:rsidP="00F5787D">
      <w:pPr>
        <w:rPr>
          <w:lang w:val="es-ES" w:eastAsia="es-ES"/>
        </w:rPr>
      </w:pPr>
    </w:p>
    <w:p w:rsidR="00F727A9" w:rsidRDefault="00F727A9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3" w:name="_Toc348600701"/>
      <w:r>
        <w:rPr>
          <w:rFonts w:cs="Arial"/>
          <w:sz w:val="24"/>
          <w:szCs w:val="32"/>
        </w:rPr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33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1773"/>
        <w:gridCol w:w="2041"/>
        <w:gridCol w:w="1701"/>
        <w:gridCol w:w="1470"/>
        <w:gridCol w:w="1529"/>
        <w:gridCol w:w="3013"/>
        <w:gridCol w:w="2578"/>
      </w:tblGrid>
      <w:tr w:rsidR="00F727A9" w:rsidRPr="00F5787D" w:rsidTr="0053002F">
        <w:trPr>
          <w:trHeight w:val="255"/>
          <w:tblHeader/>
        </w:trPr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F5787D" w:rsidTr="0053002F">
        <w:trPr>
          <w:trHeight w:val="178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F727A9" w:rsidRPr="00F5787D" w:rsidTr="0053002F">
        <w:trPr>
          <w:trHeight w:val="416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 xml:space="preserve">• Al cambiar la moneda e ingresar el Costo del Activo este no se graba en </w:t>
            </w:r>
            <w:smartTag w:uri="urn:schemas-microsoft-com:office:smarttags" w:element="PersonName">
              <w:smartTagPr>
                <w:attr w:name="ProductID" w:val="la Base"/>
              </w:smartTagPr>
              <w:r w:rsidRPr="00F5787D">
                <w:rPr>
                  <w:rFonts w:ascii="Arial" w:hAnsi="Arial" w:cs="Arial"/>
                  <w:color w:val="000000"/>
                  <w:sz w:val="20"/>
                  <w:szCs w:val="20"/>
                  <w:lang w:val="es-ES" w:eastAsia="es-ES"/>
                </w:rPr>
                <w:t>la Base</w:t>
              </w:r>
            </w:smartTag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F727A9" w:rsidRPr="00F5787D" w:rsidTr="0053002F">
        <w:trPr>
          <w:trHeight w:val="76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F727A9" w:rsidRPr="00F5787D" w:rsidTr="0053002F">
        <w:trPr>
          <w:trHeight w:val="255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Incidencias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 xml:space="preserve">• Al ingresar los datos obligatorios y proceder a grabar, no se graban los datos en </w:t>
            </w:r>
            <w:smartTag w:uri="urn:schemas-microsoft-com:office:smarttags" w:element="PersonName">
              <w:smartTagPr>
                <w:attr w:name="ProductID" w:val="la Base"/>
              </w:smartTagPr>
              <w:r w:rsidRPr="00F5787D">
                <w:rPr>
                  <w:rFonts w:ascii="Arial" w:hAnsi="Arial" w:cs="Arial"/>
                  <w:color w:val="000000"/>
                  <w:sz w:val="20"/>
                  <w:szCs w:val="20"/>
                  <w:lang w:val="es-ES" w:eastAsia="es-ES"/>
                </w:rPr>
                <w:t>la Base</w:t>
              </w:r>
            </w:smartTag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F727A9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F727A9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F727A9" w:rsidRPr="00F5787D" w:rsidRDefault="00F727A9" w:rsidP="00F5787D">
      <w:pPr>
        <w:rPr>
          <w:lang w:eastAsia="es-ES"/>
        </w:rPr>
      </w:pPr>
    </w:p>
    <w:p w:rsidR="00F727A9" w:rsidRPr="008B48AE" w:rsidRDefault="00F727A9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4" w:name="_Toc348600702"/>
      <w:r w:rsidRPr="00A652C7">
        <w:rPr>
          <w:rFonts w:cs="Arial"/>
          <w:sz w:val="24"/>
          <w:szCs w:val="32"/>
        </w:rPr>
        <w:t>GRUPO 5 - Gestión CRM</w:t>
      </w:r>
      <w:bookmarkEnd w:id="34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062"/>
        <w:gridCol w:w="1862"/>
        <w:gridCol w:w="1704"/>
        <w:gridCol w:w="1385"/>
        <w:gridCol w:w="1354"/>
        <w:gridCol w:w="2336"/>
        <w:gridCol w:w="3402"/>
      </w:tblGrid>
      <w:tr w:rsidR="00F727A9" w:rsidRPr="00F5787D" w:rsidTr="0053002F">
        <w:trPr>
          <w:trHeight w:val="5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F727A9" w:rsidRPr="00F5787D" w:rsidTr="0053002F">
        <w:trPr>
          <w:trHeight w:val="825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CreacionCampanaBL.cs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  <w:tr w:rsidR="00F727A9" w:rsidRPr="00F5787D" w:rsidTr="0053002F">
        <w:trPr>
          <w:trHeight w:val="6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AutorizacionCampanaBL.cs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PersonaDAO.cs</w:t>
            </w:r>
          </w:p>
        </w:tc>
      </w:tr>
      <w:tr w:rsidR="00F727A9" w:rsidRPr="00F5787D" w:rsidTr="0053002F">
        <w:trPr>
          <w:trHeight w:val="429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MantenimientoSeguimientoBL.cs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SeguimientoDAO.cs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ContactoDAO.cs</w:t>
            </w:r>
          </w:p>
        </w:tc>
      </w:tr>
      <w:tr w:rsidR="00F727A9" w:rsidRPr="00251FDF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251FDF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251FDF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ListaMarketing.aspx.cs</w:t>
            </w:r>
            <w:r w:rsidRPr="00251FDF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br/>
              <w:t>ListaMarketingBL.cs</w:t>
            </w:r>
            <w:r w:rsidRPr="00251FDF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br/>
              <w:t>ListaMarketingDAO.cs</w:t>
            </w:r>
          </w:p>
        </w:tc>
      </w:tr>
      <w:tr w:rsidR="00F727A9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7A9" w:rsidRPr="00F5787D" w:rsidRDefault="00F727A9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</w:tbl>
    <w:p w:rsidR="00F727A9" w:rsidRPr="00F5787D" w:rsidRDefault="00F727A9" w:rsidP="003D0AD1">
      <w:pPr>
        <w:rPr>
          <w:lang w:val="es-ES" w:eastAsia="es-ES"/>
        </w:rPr>
      </w:pPr>
    </w:p>
    <w:sectPr w:rsidR="00F727A9" w:rsidRPr="00F5787D" w:rsidSect="00920433">
      <w:pgSz w:w="16838" w:h="11906" w:orient="landscape" w:code="9"/>
      <w:pgMar w:top="1418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7A9" w:rsidRDefault="00F727A9" w:rsidP="00CF131F">
      <w:pPr>
        <w:spacing w:after="0" w:line="240" w:lineRule="auto"/>
      </w:pPr>
      <w:r>
        <w:separator/>
      </w:r>
    </w:p>
  </w:endnote>
  <w:endnote w:type="continuationSeparator" w:id="0">
    <w:p w:rsidR="00F727A9" w:rsidRDefault="00F727A9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3402"/>
      <w:gridCol w:w="2835"/>
      <w:gridCol w:w="2649"/>
    </w:tblGrid>
    <w:tr w:rsidR="00F727A9" w:rsidRPr="009C5DDB" w:rsidTr="00920433">
      <w:trPr>
        <w:trHeight w:val="284"/>
      </w:trPr>
      <w:tc>
        <w:tcPr>
          <w:tcW w:w="3510" w:type="dxa"/>
          <w:vAlign w:val="center"/>
        </w:tcPr>
        <w:p w:rsidR="00F727A9" w:rsidRPr="00322C5A" w:rsidRDefault="00F727A9" w:rsidP="00920433">
          <w:pPr>
            <w:pStyle w:val="Footer"/>
            <w:tabs>
              <w:tab w:val="clear" w:pos="8504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2835" w:type="dxa"/>
          <w:vAlign w:val="center"/>
        </w:tcPr>
        <w:p w:rsidR="00F727A9" w:rsidRPr="00322C5A" w:rsidRDefault="00F727A9" w:rsidP="00393AE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  <w:lang w:val="es-PE" w:eastAsia="en-US"/>
            </w:rPr>
            <w:t>1.0</w:t>
          </w:r>
        </w:p>
      </w:tc>
      <w:tc>
        <w:tcPr>
          <w:tcW w:w="2649" w:type="dxa"/>
          <w:vAlign w:val="center"/>
        </w:tcPr>
        <w:p w:rsidR="00F727A9" w:rsidRPr="00322C5A" w:rsidRDefault="00F727A9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  <w:lang w:val="es-PE" w:eastAsia="en-US"/>
            </w:rPr>
            <w:t>16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  <w:lang w:val="es-PE" w:eastAsia="en-US"/>
            </w:rPr>
            <w:t>27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F727A9" w:rsidRDefault="00F727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7A9" w:rsidRDefault="00F727A9" w:rsidP="00CF131F">
      <w:pPr>
        <w:spacing w:after="0" w:line="240" w:lineRule="auto"/>
      </w:pPr>
      <w:r>
        <w:separator/>
      </w:r>
    </w:p>
  </w:footnote>
  <w:footnote w:type="continuationSeparator" w:id="0">
    <w:p w:rsidR="00F727A9" w:rsidRDefault="00F727A9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7A9" w:rsidRDefault="00F727A9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</w:p>
  <w:p w:rsidR="00F727A9" w:rsidRDefault="00F727A9" w:rsidP="00A016C1">
    <w:pPr>
      <w:pBdr>
        <w:bottom w:val="single" w:sz="12" w:space="0" w:color="auto"/>
      </w:pBdr>
      <w:spacing w:after="0" w:line="480" w:lineRule="auto"/>
      <w:jc w:val="center"/>
      <w:rPr>
        <w:rFonts w:ascii="Arial" w:hAnsi="Arial" w:cs="Arial"/>
        <w:noProof/>
        <w:lang w:eastAsia="es-PE"/>
      </w:rPr>
    </w:pPr>
    <w:r w:rsidRPr="00381D69"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UPC-Laureate color" style="width:391.5pt;height:90.75pt;visibility:visible">
          <v:imagedata r:id="rId1" o:title=""/>
        </v:shape>
      </w:pict>
    </w:r>
  </w:p>
  <w:p w:rsidR="00F727A9" w:rsidRPr="001729C4" w:rsidRDefault="00F727A9" w:rsidP="0060122A">
    <w:pPr>
      <w:spacing w:after="0" w:line="360" w:lineRule="auto"/>
      <w:jc w:val="center"/>
      <w:rPr>
        <w:rFonts w:ascii="Arial" w:hAnsi="Arial" w:cs="Arial"/>
        <w:b/>
      </w:rPr>
    </w:pPr>
  </w:p>
  <w:p w:rsidR="00F727A9" w:rsidRPr="006D4D2C" w:rsidRDefault="00F727A9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F727A9" w:rsidRDefault="00F727A9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4231"/>
      <w:gridCol w:w="4700"/>
    </w:tblGrid>
    <w:tr w:rsidR="00F727A9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/>
          </w:tblPr>
          <w:tblGrid>
            <w:gridCol w:w="2694"/>
          </w:tblGrid>
          <w:tr w:rsidR="00F727A9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F727A9" w:rsidRPr="00206229" w:rsidRDefault="00F727A9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F727A9" w:rsidRPr="00322C5A" w:rsidRDefault="00F727A9" w:rsidP="002335AD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F727A9" w:rsidRPr="00322C5A" w:rsidRDefault="00F727A9" w:rsidP="00EB5B66">
          <w:pPr>
            <w:pStyle w:val="Head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F727A9" w:rsidRDefault="00F727A9" w:rsidP="004C5D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14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22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8"/>
  </w:num>
  <w:num w:numId="22">
    <w:abstractNumId w:val="19"/>
  </w:num>
  <w:num w:numId="23">
    <w:abstractNumId w:val="0"/>
  </w:num>
  <w:num w:numId="24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78F4"/>
    <w:rsid w:val="00077CB7"/>
    <w:rsid w:val="0008026C"/>
    <w:rsid w:val="00082A88"/>
    <w:rsid w:val="00082D71"/>
    <w:rsid w:val="00083475"/>
    <w:rsid w:val="000838BB"/>
    <w:rsid w:val="00084BB5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D76D0"/>
    <w:rsid w:val="000E0042"/>
    <w:rsid w:val="000E083B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6FA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712"/>
    <w:rsid w:val="00165EB4"/>
    <w:rsid w:val="001703C9"/>
    <w:rsid w:val="0017163F"/>
    <w:rsid w:val="00171E5D"/>
    <w:rsid w:val="001720AE"/>
    <w:rsid w:val="00172461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5EBD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1FDF"/>
    <w:rsid w:val="00252108"/>
    <w:rsid w:val="002521C5"/>
    <w:rsid w:val="002523DF"/>
    <w:rsid w:val="002528D9"/>
    <w:rsid w:val="00252FE2"/>
    <w:rsid w:val="00253820"/>
    <w:rsid w:val="00253B28"/>
    <w:rsid w:val="00254275"/>
    <w:rsid w:val="00254CA0"/>
    <w:rsid w:val="00254D99"/>
    <w:rsid w:val="00255478"/>
    <w:rsid w:val="00255B6C"/>
    <w:rsid w:val="00255D27"/>
    <w:rsid w:val="00255DAA"/>
    <w:rsid w:val="00255F9A"/>
    <w:rsid w:val="00256811"/>
    <w:rsid w:val="002573ED"/>
    <w:rsid w:val="0025778E"/>
    <w:rsid w:val="00257E02"/>
    <w:rsid w:val="00260096"/>
    <w:rsid w:val="00260940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58F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529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1D69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AD1"/>
    <w:rsid w:val="003D0C2B"/>
    <w:rsid w:val="003D0EC7"/>
    <w:rsid w:val="003D165D"/>
    <w:rsid w:val="003D2F6B"/>
    <w:rsid w:val="003D2F8C"/>
    <w:rsid w:val="003D348B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A3F"/>
    <w:rsid w:val="00423C2F"/>
    <w:rsid w:val="00424344"/>
    <w:rsid w:val="00424CBD"/>
    <w:rsid w:val="004257FC"/>
    <w:rsid w:val="004308AA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2B04"/>
    <w:rsid w:val="004435A1"/>
    <w:rsid w:val="00444B2C"/>
    <w:rsid w:val="00445A15"/>
    <w:rsid w:val="004472AD"/>
    <w:rsid w:val="004476FB"/>
    <w:rsid w:val="004506F4"/>
    <w:rsid w:val="00451BB6"/>
    <w:rsid w:val="004562EA"/>
    <w:rsid w:val="00456B2C"/>
    <w:rsid w:val="0045742B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4A8"/>
    <w:rsid w:val="004865BF"/>
    <w:rsid w:val="0048671F"/>
    <w:rsid w:val="00492AE0"/>
    <w:rsid w:val="00493BCB"/>
    <w:rsid w:val="00494DBC"/>
    <w:rsid w:val="0049683B"/>
    <w:rsid w:val="004970F6"/>
    <w:rsid w:val="004A03E4"/>
    <w:rsid w:val="004A0404"/>
    <w:rsid w:val="004A0669"/>
    <w:rsid w:val="004A096B"/>
    <w:rsid w:val="004A33D6"/>
    <w:rsid w:val="004A393A"/>
    <w:rsid w:val="004A3A7F"/>
    <w:rsid w:val="004A48E9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4EF6"/>
    <w:rsid w:val="004C5591"/>
    <w:rsid w:val="004C5DB9"/>
    <w:rsid w:val="004C618F"/>
    <w:rsid w:val="004C6E82"/>
    <w:rsid w:val="004D1AB8"/>
    <w:rsid w:val="004D2239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8F2"/>
    <w:rsid w:val="00523ECF"/>
    <w:rsid w:val="00525F59"/>
    <w:rsid w:val="0052603C"/>
    <w:rsid w:val="00526435"/>
    <w:rsid w:val="0053002F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338"/>
    <w:rsid w:val="005E37F0"/>
    <w:rsid w:val="005E4456"/>
    <w:rsid w:val="005E47C6"/>
    <w:rsid w:val="005E51DD"/>
    <w:rsid w:val="005E536C"/>
    <w:rsid w:val="005E70C9"/>
    <w:rsid w:val="005E7B34"/>
    <w:rsid w:val="005F05DD"/>
    <w:rsid w:val="005F1B2C"/>
    <w:rsid w:val="005F2B7C"/>
    <w:rsid w:val="005F5C22"/>
    <w:rsid w:val="005F61F4"/>
    <w:rsid w:val="005F7AC7"/>
    <w:rsid w:val="00600AC5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3F59"/>
    <w:rsid w:val="006B4439"/>
    <w:rsid w:val="006B6BFA"/>
    <w:rsid w:val="006B70E0"/>
    <w:rsid w:val="006B7249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66C"/>
    <w:rsid w:val="00790991"/>
    <w:rsid w:val="0079110C"/>
    <w:rsid w:val="007919A4"/>
    <w:rsid w:val="00795BF9"/>
    <w:rsid w:val="00796129"/>
    <w:rsid w:val="0079636D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845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8C0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5624"/>
    <w:rsid w:val="007F58EE"/>
    <w:rsid w:val="007F6F86"/>
    <w:rsid w:val="00800D37"/>
    <w:rsid w:val="0080162D"/>
    <w:rsid w:val="00801998"/>
    <w:rsid w:val="0080207B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63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1E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42BE"/>
    <w:rsid w:val="0089449F"/>
    <w:rsid w:val="00894692"/>
    <w:rsid w:val="00894925"/>
    <w:rsid w:val="0089501D"/>
    <w:rsid w:val="00895523"/>
    <w:rsid w:val="00895D3A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1053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5E40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433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BF6"/>
    <w:rsid w:val="009E73A1"/>
    <w:rsid w:val="009E7556"/>
    <w:rsid w:val="009F093E"/>
    <w:rsid w:val="009F2827"/>
    <w:rsid w:val="009F40D4"/>
    <w:rsid w:val="00A0000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2C7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CF1"/>
    <w:rsid w:val="00AA6EEF"/>
    <w:rsid w:val="00AB0084"/>
    <w:rsid w:val="00AB1708"/>
    <w:rsid w:val="00AB2524"/>
    <w:rsid w:val="00AB29D1"/>
    <w:rsid w:val="00AB34AE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527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0E50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108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61598"/>
    <w:rsid w:val="00C62BB7"/>
    <w:rsid w:val="00C644E3"/>
    <w:rsid w:val="00C64FF9"/>
    <w:rsid w:val="00C66782"/>
    <w:rsid w:val="00C66894"/>
    <w:rsid w:val="00C67167"/>
    <w:rsid w:val="00C701B5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35CC"/>
    <w:rsid w:val="00CA4587"/>
    <w:rsid w:val="00CA53E2"/>
    <w:rsid w:val="00CA5DFC"/>
    <w:rsid w:val="00CA5F72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3735"/>
    <w:rsid w:val="00D5448F"/>
    <w:rsid w:val="00D5498A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4CDA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C7C4A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5D6"/>
    <w:rsid w:val="00ED4894"/>
    <w:rsid w:val="00ED503B"/>
    <w:rsid w:val="00ED5F1E"/>
    <w:rsid w:val="00ED6322"/>
    <w:rsid w:val="00ED6444"/>
    <w:rsid w:val="00ED6690"/>
    <w:rsid w:val="00ED69D0"/>
    <w:rsid w:val="00ED6BD1"/>
    <w:rsid w:val="00ED7718"/>
    <w:rsid w:val="00EE0A42"/>
    <w:rsid w:val="00EE0C8B"/>
    <w:rsid w:val="00EE0DD1"/>
    <w:rsid w:val="00EE1754"/>
    <w:rsid w:val="00EE2FB7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5BD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790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40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87D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7A9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lang w:val="es-PE" w:eastAsia="en-US"/>
    </w:rPr>
  </w:style>
  <w:style w:type="paragraph" w:styleId="Heading1">
    <w:name w:val="heading 1"/>
    <w:aliases w:val="TÍTULO 1"/>
    <w:basedOn w:val="Normal"/>
    <w:next w:val="Normal"/>
    <w:link w:val="Heading1Ch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A702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har"/>
    <w:basedOn w:val="DefaultParagraphFont"/>
    <w:link w:val="Heading1"/>
    <w:uiPriority w:val="99"/>
    <w:locked/>
    <w:rsid w:val="00FF1A6F"/>
    <w:rPr>
      <w:rFonts w:ascii="Arial" w:hAnsi="Arial" w:cs="Times New Roman"/>
      <w:b/>
      <w:caps/>
      <w:kern w:val="32"/>
      <w:sz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1A6F"/>
    <w:rPr>
      <w:rFonts w:ascii="Arial" w:hAnsi="Arial" w:cs="Times New Roman"/>
      <w:b/>
      <w:sz w:val="28"/>
      <w:lang w:val="es-P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1A6F"/>
    <w:rPr>
      <w:rFonts w:ascii="Arial" w:hAnsi="Arial" w:cs="Times New Roman"/>
      <w:b/>
      <w:sz w:val="26"/>
      <w:lang w:val="es-P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7028"/>
    <w:rPr>
      <w:rFonts w:ascii="Calibri" w:hAnsi="Calibri" w:cs="Times New Roman"/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3E5375"/>
    <w:rPr>
      <w:rFonts w:ascii="Cambria" w:hAnsi="Cambria" w:cs="Times New Roman"/>
      <w:color w:val="404040"/>
      <w:lang w:val="es-P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E5375"/>
    <w:rPr>
      <w:rFonts w:ascii="Cambria" w:hAnsi="Cambria" w:cs="Times New Roman"/>
      <w:i/>
      <w:color w:val="404040"/>
      <w:lang w:val="es-PE"/>
    </w:rPr>
  </w:style>
  <w:style w:type="paragraph" w:styleId="Header">
    <w:name w:val="header"/>
    <w:basedOn w:val="Normal"/>
    <w:link w:val="Head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F131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F131F"/>
    <w:rPr>
      <w:rFonts w:cs="Times New Roman"/>
    </w:rPr>
  </w:style>
  <w:style w:type="table" w:styleId="TableGrid">
    <w:name w:val="Table Grid"/>
    <w:basedOn w:val="TableNormal"/>
    <w:uiPriority w:val="99"/>
    <w:rsid w:val="00431F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A246A3"/>
    <w:rPr>
      <w:rFonts w:cs="Times New Roman"/>
    </w:rPr>
  </w:style>
  <w:style w:type="paragraph" w:styleId="ListParagraph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E0CF0"/>
    <w:rPr>
      <w:rFonts w:cs="Times New Roman"/>
      <w:color w:val="0000FF"/>
      <w:u w:val="none"/>
      <w:effect w:val="none"/>
    </w:rPr>
  </w:style>
  <w:style w:type="paragraph" w:styleId="Title">
    <w:name w:val="Title"/>
    <w:basedOn w:val="Normal"/>
    <w:link w:val="TitleCh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1E0CF0"/>
    <w:rPr>
      <w:rFonts w:ascii="Arial" w:hAnsi="Arial" w:cs="Times New Roman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OCHeading">
    <w:name w:val="TOC Heading"/>
    <w:basedOn w:val="Heading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9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9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CF0"/>
    <w:rPr>
      <w:rFonts w:ascii="Tahoma" w:hAnsi="Tahoma" w:cs="Times New Roman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CommentReference">
    <w:name w:val="annotation reference"/>
    <w:basedOn w:val="DefaultParagraphFont"/>
    <w:uiPriority w:val="99"/>
    <w:rsid w:val="0012643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2643E"/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2643E"/>
    <w:rPr>
      <w:rFonts w:cs="Times New Roman"/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643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Strong">
    <w:name w:val="Strong"/>
    <w:basedOn w:val="DefaultParagraphFont"/>
    <w:uiPriority w:val="99"/>
    <w:qFormat/>
    <w:rsid w:val="006B0463"/>
    <w:rPr>
      <w:rFonts w:cs="Times New Roman"/>
      <w:b/>
    </w:rPr>
  </w:style>
  <w:style w:type="character" w:styleId="HTMLCite">
    <w:name w:val="HTML Cite"/>
    <w:basedOn w:val="DefaultParagraphFont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BodyText">
    <w:name w:val="Body Text"/>
    <w:basedOn w:val="Normal"/>
    <w:link w:val="BodyTextCh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A643D"/>
    <w:rPr>
      <w:rFonts w:ascii="Times New Roman" w:hAnsi="Times New Roman" w:cs="Times New Roman"/>
    </w:rPr>
  </w:style>
  <w:style w:type="paragraph" w:styleId="List2">
    <w:name w:val="List 2"/>
    <w:basedOn w:val="Normal"/>
    <w:uiPriority w:val="99"/>
    <w:rsid w:val="003E5375"/>
    <w:pPr>
      <w:ind w:left="566" w:hanging="283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E5375"/>
    <w:rPr>
      <w:rFonts w:cs="Times New Roman"/>
      <w:sz w:val="22"/>
      <w:lang w:val="es-P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E5375"/>
    <w:rPr>
      <w:rFonts w:ascii="Cambria" w:hAnsi="Cambria" w:cs="Times New Roman"/>
      <w:i/>
      <w:color w:val="4F81BD"/>
      <w:spacing w:val="15"/>
      <w:sz w:val="24"/>
      <w:lang w:val="es-PE"/>
    </w:rPr>
  </w:style>
  <w:style w:type="paragraph" w:styleId="BodyTextFirstIndent">
    <w:name w:val="Body Text First Indent"/>
    <w:basedOn w:val="BodyText"/>
    <w:link w:val="BodyTextFirstIndentCh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3E5375"/>
    <w:rPr>
      <w:sz w:val="22"/>
      <w:lang w:val="es-PE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E537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3E5375"/>
  </w:style>
  <w:style w:type="paragraph" w:styleId="BodyTextIndent2">
    <w:name w:val="Body Text Indent 2"/>
    <w:basedOn w:val="Normal"/>
    <w:link w:val="BodyTextIndent2Ch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0791E"/>
    <w:rPr>
      <w:rFonts w:cs="Times New Roman"/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val="es-PE"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O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O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O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O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O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O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07F7F"/>
    <w:rPr>
      <w:rFonts w:ascii="Times New Roman" w:hAnsi="Times New Roman" w:cs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n-US"/>
    </w:rPr>
  </w:style>
  <w:style w:type="paragraph" w:customStyle="1" w:styleId="Prrafodelista4">
    <w:name w:val="Párrafo de lista4"/>
    <w:basedOn w:val="Normal"/>
    <w:uiPriority w:val="99"/>
    <w:rsid w:val="001506FA"/>
    <w:pPr>
      <w:ind w:left="720"/>
    </w:pPr>
    <w:rPr>
      <w:rFonts w:eastAsia="Times New Roman"/>
    </w:rPr>
  </w:style>
  <w:style w:type="numbering" w:customStyle="1" w:styleId="EstiloEsquemanumerado">
    <w:name w:val="Estilo Esquema numerado"/>
    <w:rsid w:val="00785CA6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2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Plantilla_de_Entregable.dot</Template>
  <TotalTime>1738</TotalTime>
  <Pages>27</Pages>
  <Words>4054</Words>
  <Characters>22298</Characters>
  <Application>Microsoft Office Outlook</Application>
  <DocSecurity>0</DocSecurity>
  <Lines>0</Lines>
  <Paragraphs>0</Paragraphs>
  <ScaleCrop>false</ScaleCrop>
  <Company>Envirolab Perú S.A.C.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grojas</cp:lastModifiedBy>
  <cp:revision>18</cp:revision>
  <cp:lastPrinted>2012-10-15T16:28:00Z</cp:lastPrinted>
  <dcterms:created xsi:type="dcterms:W3CDTF">2012-06-14T03:36:00Z</dcterms:created>
  <dcterms:modified xsi:type="dcterms:W3CDTF">2013-02-14T22:40:00Z</dcterms:modified>
</cp:coreProperties>
</file>